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D4" w:rsidRDefault="00B46441">
      <w:pPr>
        <w:widowControl/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0" allowOverlap="1" wp14:anchorId="40A94CD4" wp14:editId="39F5250D">
            <wp:simplePos x="0" y="0"/>
            <wp:positionH relativeFrom="column">
              <wp:posOffset>545285</wp:posOffset>
            </wp:positionH>
            <wp:positionV relativeFrom="page">
              <wp:posOffset>866699</wp:posOffset>
            </wp:positionV>
            <wp:extent cx="1403350" cy="1403350"/>
            <wp:effectExtent l="57150" t="57150" r="63500" b="63500"/>
            <wp:wrapNone/>
            <wp:docPr id="78" name="图片 7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792947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D53932" wp14:editId="5A001FF5">
                <wp:simplePos x="0" y="0"/>
                <wp:positionH relativeFrom="column">
                  <wp:posOffset>2633785</wp:posOffset>
                </wp:positionH>
                <wp:positionV relativeFrom="paragraph">
                  <wp:posOffset>9151815</wp:posOffset>
                </wp:positionV>
                <wp:extent cx="4617721" cy="235180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35180"/>
                          <a:chOff x="0" y="0"/>
                          <a:chExt cx="4617721" cy="235180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" name="平行四边形 65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平行四边形 37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7" name="矩形 67"/>
                        <wps:cNvSpPr/>
                        <wps:spPr>
                          <a:xfrm>
                            <a:off x="4572000" y="0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DB64A" id="组合 77" o:spid="_x0000_s1026" style="position:absolute;left:0;text-align:left;margin-left:207.4pt;margin-top:720.6pt;width:363.6pt;height:18.5pt;z-index:-251658240" coordsize="46177,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lrAAMAABULAAAOAAAAZHJzL2Uyb0RvYy54bWzsVjtvFDEQ7pH4D5Z7so/cK6vspUhIGh6R&#10;Aj/A5/U+kL22bOfu0lNQUNBTIOioqSIE/+aU/AzG3s0m3J0gFxAFSuNdj+3xzDffzHh3by44mjJt&#10;KlmnONoKMWI1lVlVFyl++eLw0QgjY0mdES5rluIzZvDe+OGD3ZlKWCxLyTOmESipTTJTKS6tVUkQ&#10;GFoyQcyWVKyGxVxqQSxMdRFkmsxAu+BBHIaDYCZ1prSkzBiQHjSLeOz15zmj9nmeG2YRTzHYZv2o&#10;/ThxYzDeJUmhiSor2ppB7mCFIFUNl3aqDogl6FRXK6pERbU0MrdbVIpA5nlFmfcBvInCJW+OtDxV&#10;3pcimRWqgwmgXcLpzmrps+mxRlWW4uEQo5oIiNHF19eLd28QCACdmSoS2HSk1Yk61q2gaGbO4Xmu&#10;hfuCK2jucT3rcGVziygIe4NoOIwjjCisxdv9aNQCT0uIzsoxWj7+9cHg6trAWdcZM1PAIXMNk/kz&#10;mE5KophH3zgEWpgicKOF6cPnxbdPCAQeFb+pw8gkBuBaA1A06EXxNkZrUHILo8EySp2zJFHa2CMm&#10;BXI/KdbAbk86Mn1iLBgBW6+2uJuN5FV2WHHuJy6j2D7XaEogFyZF5I/yU/FUZo1spx+GPjCgxyeg&#10;2+61/qSJ12gGqR4PYTOiBJI258TCr1BAI1MXGBFeQDWgVvs7aumMAPsa8w6IKZsLvdomBUVloQ7w&#10;SqR4BFZ0dvDaHWM+k1snXZgbcN3fRGZnEBpt+b5scpzUtJSQ4u56B0pLC0flf8EPCGDDj8X5l8uP&#10;bxfv319+P3dEGfQ3Isog7q/nSdzvhb3e7WlSsjkpZFOebsUUXUw6nuzEB2G/I8VNQt3ToGk568vE&#10;dldNl2kAK5vUC8ix1VKxKQUU0YRzxiV0OnFdMlxqFVlLV5K9wigXHNofVAh0FXPPmN+UlnvCbNLV&#10;1xNm0BHmoukrINiEJ73+EN5Da9nillaa799qK/957P0LA95ePgPad6J73N2c+x5z/Zod/wAAAP//&#10;AwBQSwMEFAAGAAgAAAAhAHCKrPriAAAADgEAAA8AAABkcnMvZG93bnJldi54bWxMj8FOwzAQRO9I&#10;/IO1SNyo42CgCnGqqgJOFVJbJMTNjbdJ1NiOYjdJ/57NCY47M5p9k68m27IB+9B4p0AsEmDoSm8a&#10;Vyn4Orw/LIGFqJ3RrXeo4IoBVsXtTa4z40e3w2EfK0YlLmRaQR1jl3EeyhqtDgvfoSPv5HurI519&#10;xU2vRyq3LU+T5Jlb3Tj6UOsONzWW5/3FKvgY9bh+FG/D9nzaXH8OT5/fW4FK3d9N61dgEaf4F4YZ&#10;n9ChIKajvzgTWKtACknokQwpRQpsjgiZ0r7jrL0sU+BFzv/PKH4BAAD//wMAUEsBAi0AFAAGAAgA&#10;AAAhALaDOJL+AAAA4QEAABMAAAAAAAAAAAAAAAAAAAAAAFtDb250ZW50X1R5cGVzXS54bWxQSwEC&#10;LQAUAAYACAAAACEAOP0h/9YAAACUAQAACwAAAAAAAAAAAAAAAAAvAQAAX3JlbHMvLnJlbHNQSwEC&#10;LQAUAAYACAAAACEACYY5awADAAAVCwAADgAAAAAAAAAAAAAAAAAuAgAAZHJzL2Uyb0RvYy54bWxQ&#10;SwECLQAUAAYACAAAACEAcIqs+uIAAAAOAQAADwAAAAAAAAAAAAAAAABaBQAAZHJzL2Rvd25yZXYu&#10;eG1sUEsFBgAAAAAEAAQA8wAAAGkGAAAAAA==&#10;">
                <v:rect id="矩形 11" o:spid="_x0000_s1027" style="position:absolute;left:1641;width:44124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NtUsMA&#10;AADbAAAADwAAAGRycy9kb3ducmV2LnhtbERPTWuDQBC9B/oflin0lqwRKqnJKiUQ2ksPMVLobepO&#10;VOrOWnej9t93A4Hc5vE+Z5fPphMjDa61rGC9ikAQV1a3XCsoT4flBoTzyBo7y6Tgjxzk2cNih6m2&#10;Ex9pLHwtQgi7FBU03veplK5qyKBb2Z44cGc7GPQBDrXUA04h3HQyjqJEGmw5NDTY076h6qe4GAVx&#10;OT/H08fh5fOr/H6LksvvPqZEqafH+XULwtPs7+Kb+12H+Wu4/hIO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NtUsMAAADbAAAADwAAAAAAAAAAAAAAAACYAgAAZHJzL2Rv&#10;d25yZXYueG1sUEsFBgAAAAAEAAQA9QAAAIgDAAAAAA==&#10;" fillcolor="#f2f2f2 [3052]" stroked="f" strokeweight="1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平行四边形 65" o:spid="_x0000_s1028" type="#_x0000_t9" style="position:absolute;left:625;width:2540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kQksIA&#10;AADbAAAADwAAAGRycy9kb3ducmV2LnhtbERPS2sCMRC+F/wPYQq91axarK5GkVJBb7o+zuNm3Czd&#10;TLabVNd/bwSht/n4njOdt7YSF2p86VhBr5uAIM6dLrlQsN8t30cgfEDWWDkmBTfyMJ91XqaYanfl&#10;LV2yUIgYwj5FBSaEOpXS54Ys+q6riSN3do3FEGFTSN3gNYbbSvaTZCgtlhwbDNb0ZSj/yf6sgsOg&#10;ZxYfy9/V6XMzWB+r3T47jr+VenttFxMQgdrwL366VzrOH8Ljl3i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eRCSwgAAANsAAAAPAAAAAAAAAAAAAAAAAJgCAABkcnMvZG93&#10;bnJldi54bWxQSwUGAAAAAAQABAD1AAAAhwMAAAAA&#10;" adj="4999" fillcolor="#92d050" stroked="f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37" o:spid="_x0000_s1029" type="#_x0000_t7" style="position:absolute;width:2540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dZsMA&#10;AADbAAAADwAAAGRycy9kb3ducmV2LnhtbESPT4vCMBTE74LfITzB25q64irVKLooiOAu/jl4fDTP&#10;Nti8lCZq/fZmYcHjMDO/YabzxpbiTrU3jhX0ewkI4sxpw7mC03H9MQbhA7LG0jEpeJKH+azdmmKq&#10;3YP3dD+EXEQI+xQVFCFUqZQ+K8ii77mKOHoXV1sMUda51DU+ItyW8jNJvqRFw3GhwIq+C8quh5tV&#10;MOTlOLutdmeTmJ9Lhb+77TPXSnU7zWICIlAT3uH/9kYrGIzg70v8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HdZsMAAADbAAAADwAAAAAAAAAAAAAAAACYAgAAZHJzL2Rv&#10;d25yZXYueG1sUEsFBgAAAAAEAAQA9QAAAIgDAAAAAA==&#10;" adj="0" fillcolor="#92d050" stroked="f" strokeweight="1pt"/>
                <v:rect id="矩形 67" o:spid="_x0000_s1030" style="position:absolute;left:45720;width:457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YkL8IA&#10;AADbAAAADwAAAGRycy9kb3ducmV2LnhtbESP3YrCMBSE74V9h3AE7zRVFl2qUbTgsndi3Qc4NKc/&#10;2Jx0k6jVp98IgpfDzHzDrDa9acWVnG8sK5hOEhDEhdUNVwp+T/vxFwgfkDW2lknBnTxs1h+DFaba&#10;3vhI1zxUIkLYp6igDqFLpfRFTQb9xHbE0SutMxiidJXUDm8Rblo5S5K5NNhwXKixo6ym4pxfjIIy&#10;Sw7fR//XnR/y0xeuzBa7e67UaNhvlyAC9eEdfrV/tIL5Ap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iQvwgAAANsAAAAPAAAAAAAAAAAAAAAAAJgCAABkcnMvZG93&#10;bnJldi54bWxQSwUGAAAAAAQABAD1AAAAhwMAAAAA&#10;" fillcolor="#92d050" stroked="f" strokeweight="1pt"/>
              </v:group>
            </w:pict>
          </mc:Fallback>
        </mc:AlternateContent>
      </w:r>
      <w:r w:rsidR="00792947"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51D6F051" wp14:editId="3DCE25FF">
                <wp:simplePos x="0" y="0"/>
                <wp:positionH relativeFrom="column">
                  <wp:posOffset>2633785</wp:posOffset>
                </wp:positionH>
                <wp:positionV relativeFrom="paragraph">
                  <wp:posOffset>7698154</wp:posOffset>
                </wp:positionV>
                <wp:extent cx="4617721" cy="242995"/>
                <wp:effectExtent l="0" t="0" r="0" b="508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42995"/>
                          <a:chOff x="0" y="0"/>
                          <a:chExt cx="4617721" cy="242995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" name="平行四边形 63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平行四边形 35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5" name="矩形 65"/>
                        <wps:cNvSpPr/>
                        <wps:spPr>
                          <a:xfrm>
                            <a:off x="4572000" y="7815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D61D3" id="组合 76" o:spid="_x0000_s1026" style="position:absolute;left:0;text-align:left;margin-left:207.4pt;margin-top:606.15pt;width:363.6pt;height:19.15pt;z-index:-251662336" coordsize="46177,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mNDAMAABYLAAAOAAAAZHJzL2Uyb0RvYy54bWzsVrtuFDEU7ZH4B8s9mcfu7EuZTZElaXhE&#10;CnyAd8bzQPbYsp2dTU9BQUGfAkFHTRUh+JtV8hlce2YnIVkgCYgCpfGMX/dx7rn3entnyRlaUKVL&#10;UcU42PIxolUi0rLKY/zyxd6jEUbakColTFQ0xsdU453pwwfbtZzQUBSCpVQhEFLpSS1jXBgjJ56n&#10;k4JyoreEpBVsZkJxYmCqci9VpAbpnHmh7w+8WqhUKpFQrWF11mziqZOfZTQxz7NMU4NYjME240bl&#10;xrkdvek2meSKyKJMWjPIHazgpKxAaSdqRgxBR6q8JoqXiRJaZGYrEdwTWVYm1PkA3gT+FW/2lTiS&#10;zpd8UueygwmgvYLTncUmzxYHCpVpjIcDjCrCIUZnX16v3r1BsADo1DKfwKF9JQ/lgWoX8mZmHV5m&#10;itsvuIKWDtfjDle6NCiBxf4gGA7DAKME9sJ+OB5HDfBJAdG5di0pHv/6ordW61nrOmNqCRzSFzDp&#10;P4PpsCCSOvS1RaCFadyh9P7T6utHNG5Ackc6hPREA1gb4AkG/SDsYbQBI7sxghg4jHpRMHLk7Fwl&#10;E6m02aeCI/sTYwXcdpQjiyfaQGDg6PqI1awFK9O9kjE3sflEd5lCCwKZMM8Dd5Ud8acibdbGke+v&#10;Vbr0s8ed1B8ksQrVkOjhEA6jhEDKZowY+OUSSKSrHCPCcqgFiVFORyWsES7PrHkzootGoRPb8ICX&#10;BqoAK3mMR2BFZwerrPHU5XHrpA1yA679m4v0GAKjDNsVTYaTKikEJLhVb0FpSWGJ/A/YEfTX9Fid&#10;fj7/8HZ1cnL+7dTyZNC7FVEGYbSZJ2HU9/ug5aY0KeiS5KIpTjdiisrnHU/G4cyPOlJcJtQ9DZqG&#10;s7lI9KKf0QB2XA29Yb2AHLteKm5LAUkUYYwyAX2OX5QMm1p52tZ8kr7CKOMMmh9UCLSOuWPMb0rL&#10;PWFu09M3E2bQEeasaSuwcBue9KMhvIYatgxHQdteu/4Lu+vu+9c7y38efvfEgMeXS4L2oWhfd5fn&#10;rs1cPGen3wEAAP//AwBQSwMEFAAGAAgAAAAhAL15w/LiAAAADgEAAA8AAABkcnMvZG93bnJldi54&#10;bWxMj0FLw0AQhe+C/2EZwZvdbJoWidmUUtRTEWwF8TZNpklodjdkt0n6752c9DjvPd58L9tMphUD&#10;9b5xVoNaRCDIFq5sbKXh6/j29AzCB7Qlts6Shht52OT3dxmmpRvtJw2HUAkusT5FDXUIXSqlL2oy&#10;6BeuI8ve2fUGA599JcseRy43rYyjaC0NNpY/1NjRrqbicrgaDe8jjtuleh32l/Pu9nNcfXzvFWn9&#10;+DBtX0AEmsJfGGZ8RoecmU7uaksvWg2JShg9sBGreAlijqgk5n2nWVtFa5B5Jv/PyH8BAAD//wMA&#10;UEsBAi0AFAAGAAgAAAAhALaDOJL+AAAA4QEAABMAAAAAAAAAAAAAAAAAAAAAAFtDb250ZW50X1R5&#10;cGVzXS54bWxQSwECLQAUAAYACAAAACEAOP0h/9YAAACUAQAACwAAAAAAAAAAAAAAAAAvAQAAX3Jl&#10;bHMvLnJlbHNQSwECLQAUAAYACAAAACEAQS/ZjQwDAAAWCwAADgAAAAAAAAAAAAAAAAAuAgAAZHJz&#10;L2Uyb0RvYy54bWxQSwECLQAUAAYACAAAACEAvXnD8uIAAAAOAQAADwAAAAAAAAAAAAAAAABmBQAA&#10;ZHJzL2Rvd25yZXYueG1sUEsFBgAAAAAEAAQA8wAAAHUGAAAAAA==&#10;">
                <v:rect id="矩形 9" o:spid="_x0000_s1027" style="position:absolute;left:1641;width:44124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v8cMA&#10;AADaAAAADwAAAGRycy9kb3ducmV2LnhtbESPQYvCMBSE78L+h/AW9qapBYt2jSKC6GUPahG8vW2e&#10;bbF5qU203X+/EQSPw8x8w8yXvanFg1pXWVYwHkUgiHOrKy4UZMfNcArCeWSNtWVS8EcOlouPwRxT&#10;bTve0+PgCxEg7FJUUHrfpFK6vCSDbmQb4uBdbGvQB9kWUrfYBbipZRxFiTRYcVgosaF1Sfn1cDcK&#10;4qyfxN3PZnY6Z7/bKLnf1jElSn199qtvEJ56/w6/2jutYAbPK+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dv8cMAAADaAAAADwAAAAAAAAAAAAAAAACYAgAAZHJzL2Rv&#10;d25yZXYueG1sUEsFBgAAAAAEAAQA9QAAAIgDAAAAAA==&#10;" fillcolor="#f2f2f2 [3052]" stroked="f" strokeweight="1pt"/>
                <v:shape id="平行四边形 63" o:spid="_x0000_s1028" type="#_x0000_t9" style="position:absolute;left:625;width:2540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crfsIA&#10;AADbAAAADwAAAGRycy9kb3ducmV2LnhtbERPS2sCMRC+F/wPYQRvNeuDWrdGkaKgt7paz+Nmulnc&#10;TLabqOu/N4WCt/n4njNbtLYSV2p86VjBoJ+AIM6dLrlQcNivX99B+ICssXJMCu7kYTHvvMww1e7G&#10;O7pmoRAxhH2KCkwIdSqlzw1Z9H1XE0fuxzUWQ4RNIXWDtxhuKzlMkjdpseTYYLCmT0P5ObtYBd+j&#10;gVmO17+b0+RrtD1W+0N2nK6U6nXb5QeIQG14iv/dGx3nj+Hvl3i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5yt+wgAAANsAAAAPAAAAAAAAAAAAAAAAAJgCAABkcnMvZG93&#10;bnJldi54bWxQSwUGAAAAAAQABAD1AAAAhwMAAAAA&#10;" adj="4999" fillcolor="#92d050" stroked="f" strokeweight="1pt"/>
                <v:shape id="平行四边形 35" o:spid="_x0000_s1029" type="#_x0000_t7" style="position:absolute;width:2540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/misQA&#10;AADbAAAADwAAAGRycy9kb3ducmV2LnhtbESPQWvCQBSE7wX/w/KE3pqNFotEV6nSgggqpj14fGSf&#10;ydLs25DdxPjvuwWhx2FmvmGW68HWoqfWG8cKJkkKgrhw2nCp4Pvr82UOwgdkjbVjUnAnD+vV6GmJ&#10;mXY3PlOfh1JECPsMFVQhNJmUvqjIok9cQxy9q2sthijbUuoWbxFuazlN0zdp0XBcqLChbUXFT95Z&#10;BTPezIvu43AxqTleGzwd9vdSK/U8Ht4XIAIN4T/8aO+0gtcZ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P5orEAAAA2wAAAA8AAAAAAAAAAAAAAAAAmAIAAGRycy9k&#10;b3ducmV2LnhtbFBLBQYAAAAABAAEAPUAAACJAwAAAAA=&#10;" adj="0" fillcolor="#92d050" stroked="f" strokeweight="1pt"/>
                <v:rect id="矩形 65" o:spid="_x0000_s1030" style="position:absolute;left:45720;top:78;width:457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gfw8MA&#10;AADbAAAADwAAAGRycy9kb3ducmV2LnhtbESP3WrCQBSE74W+w3IKvdNNpdqSukobaPFOjH2AQ/bk&#10;B7Nn0901iT69KwheDjPzDbPajKYVPTnfWFbwOktAEBdWN1wp+Dv8TD9A+ICssbVMCs7kYbN+mqww&#10;1XbgPfV5qESEsE9RQR1Cl0rpi5oM+pntiKNXWmcwROkqqR0OEW5aOU+SpTTYcFyosaOspuKYn4yC&#10;Mkt2v3v/3x0v8s0Xrszev8+5Ui/P49cniEBjeITv7a1WsFzA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gfw8MAAADbAAAADwAAAAAAAAAAAAAAAACYAgAAZHJzL2Rv&#10;d25yZXYueG1sUEsFBgAAAAAEAAQA9QAAAIgDAAAAAA==&#10;" fillcolor="#92d050" stroked="f" strokeweight="1pt"/>
              </v:group>
            </w:pict>
          </mc:Fallback>
        </mc:AlternateContent>
      </w:r>
      <w:r w:rsidR="00792947"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89487EC" wp14:editId="652F2BDE">
                <wp:simplePos x="0" y="0"/>
                <wp:positionH relativeFrom="column">
                  <wp:posOffset>2633785</wp:posOffset>
                </wp:positionH>
                <wp:positionV relativeFrom="paragraph">
                  <wp:posOffset>5173785</wp:posOffset>
                </wp:positionV>
                <wp:extent cx="4617721" cy="235180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35180"/>
                          <a:chOff x="0" y="0"/>
                          <a:chExt cx="4617721" cy="23518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" name="平行四边形 64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" name="平行四边形 36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矩形 66"/>
                        <wps:cNvSpPr/>
                        <wps:spPr>
                          <a:xfrm>
                            <a:off x="4572000" y="0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BE1AE" id="组合 75" o:spid="_x0000_s1026" style="position:absolute;left:0;text-align:left;margin-left:207.4pt;margin-top:407.4pt;width:363.6pt;height:18.5pt;z-index:-251660288" coordsize="46177,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+3/wIAABULAAAOAAAAZHJzL2Uyb0RvYy54bWzsVrtuFDEU7ZH4B8s9mUf2lVFmUyQkDY9I&#10;gQ/wejwPZI8t29nd9BQUFPQUCDpqqgjB36ySz+DaM5mE3RVkA6JAaTzj1/W9x+fc6929ueBoyrSp&#10;ZJ3iaCvEiNVUZlVdpPjli8NHI4yMJXVGuKxZis+YwXvjhw92ZyphsSwlz5hGYKQ2yUyluLRWJUFg&#10;aMkEMVtSsRomc6kFsdDVRZBpMgPrggdxGA6CmdSZ0pIyY2D0oJnEY28/zxm1z/PcMIt4isE361vt&#10;24lrg/EuSQpNVFnR1g1yBy8EqWo4tDN1QCxBp7paMSUqqqWRud2iUgQyzyvKfAwQTRQuRXOk5any&#10;sRTJrFAdTADtEk53NkufTY81qrIUD/sY1UTAHV18fb149wbBAKAzU0UCi460OlHHuh0omp4LeJ5r&#10;4b4QCpp7XM86XNncIgqDvUE0HMYRRhTm4u1+NGqBpyXczso2Wj7+9cbg6tjAedc5M1PAIXMNk/kz&#10;mE5KophH3zgEWpgiYFEL04fPi2+fEAx4VPyiDiOTGIBrDUDRoBfF2xitQclNjAbLKHXBkkRpY4+Y&#10;FMj9pFgDuz3pyPSJseAELL1a4k42klfZYcW57zhFsX2u0ZSAFiZF5LfyU/FUZs3YTj8MfTBgxwvQ&#10;LfdWf7LEazQDqcdDWIwoAdHmnFj4FQpoZOoCI8ILyAbUan9GLZ0T4F/j3gExZXOgN9tIUFQW8gCv&#10;RIpH4EXnB6/dNuaV3AbprrkB1/1NZHYGV6Mt35eNxklNSwkSd8c7UFpaOCr/C350Mlqcf7n8+Hbx&#10;/v3l93NHlEFvI6IM4v56nsT9Xtjr3Z4mJZuTQjbp6VZM0cWk48lOfBD2O1LcJNQ9DZqSsz5NbIOO&#10;mzSxTAOY2SRfgMZWU8WmFFBEE84Zl1DpxHXKcNIqstZPkr3CKBccyh9kCHR1554xv0kt94TZpKqv&#10;J8ygI8xFU1dgYBOe9PpDeA+tZYubWim+f6us/Od3718Y8PbyCmjfie5xd7Pva8z1a3b8AwAA//8D&#10;AFBLAwQUAAYACAAAACEA+0T3zeEAAAAMAQAADwAAAGRycy9kb3ducmV2LnhtbEyPQUvDQBCF74L/&#10;YRnBm91sTSWk2ZRS1FMRbAXpbZpMk9Dsbshuk/TfO/Wit5l5jzffy1aTacVAvW+c1aBmEQiyhSsb&#10;W2n42r89JSB8QFti6yxpuJKHVX5/l2FautF+0rALleAQ61PUUIfQpVL6oiaDfuY6sqydXG8w8NpX&#10;suxx5HDTynkUvUiDjeUPNXa0qak47y5Gw/uI4/pZvQ7b82lzPewXH99bRVo/PkzrJYhAU/gzww2f&#10;0SFnpqO72NKLVkOsYkYPGpLf4eZQ8ZzrHfm0UAnIPJP/S+Q/AAAA//8DAFBLAQItABQABgAIAAAA&#10;IQC2gziS/gAAAOEBAAATAAAAAAAAAAAAAAAAAAAAAABbQ29udGVudF9UeXBlc10ueG1sUEsBAi0A&#10;FAAGAAgAAAAhADj9If/WAAAAlAEAAAsAAAAAAAAAAAAAAAAALwEAAF9yZWxzLy5yZWxzUEsBAi0A&#10;FAAGAAgAAAAhAK2sP7f/AgAAFQsAAA4AAAAAAAAAAAAAAAAALgIAAGRycy9lMm9Eb2MueG1sUEsB&#10;Ai0AFAAGAAgAAAAhAPtE983hAAAADAEAAA8AAAAAAAAAAAAAAAAAWQUAAGRycy9kb3ducmV2Lnht&#10;bFBLBQYAAAAABAAEAPMAAABnBgAAAAA=&#10;">
                <v:rect id="矩形 10" o:spid="_x0000_s1027" style="position:absolute;left:1641;width:44124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/IycUA&#10;AADbAAAADwAAAGRycy9kb3ducmV2LnhtbESPQWvCQBCF7wX/wzKCt7oxYLCpqxRB2ksP1VDwNman&#10;SWh2NmZXk/77zkHwNsN789436+3oWnWjPjSeDSzmCSji0tuGKwPFcf+8AhUissXWMxn4owDbzeRp&#10;jbn1A3/R7RArJSEccjRQx9jlWoeyJodh7jti0X587zDK2lfa9jhIuGt1miSZdtiwNNTY0a6m8vdw&#10;dQbSYlymw+f+5ftUnN+T7HrZpZQZM5uOb6+gIo3xYb5ff1jBF3r5RQb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8jJxQAAANsAAAAPAAAAAAAAAAAAAAAAAJgCAABkcnMv&#10;ZG93bnJldi54bWxQSwUGAAAAAAQABAD1AAAAigMAAAAA&#10;" fillcolor="#f2f2f2 [3052]" stroked="f" strokeweight="1pt"/>
                <v:shape id="平行四边形 64" o:spid="_x0000_s1028" type="#_x0000_t9" style="position:absolute;left:625;width:2540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uO5cIA&#10;AADbAAAADwAAAGRycy9kb3ducmV2LnhtbERPyW7CMBC9I/EP1lTqrTiUtkDAIFSBBDcalvMQT+OI&#10;eJzGBtK/x5UqcZunt8503tpKXKnxpWMF/V4Cgjh3uuRCwX63ehmB8AFZY+WYFPySh/ms25liqt2N&#10;v+iahULEEPYpKjAh1KmUPjdk0fdcTRy5b9dYDBE2hdQN3mK4reRrknxIiyXHBoM1fRrKz9nFKjgM&#10;+mbxtvpZn4bbweZY7fbZcbxU6vmpXUxABGrDQ/zvXus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q47lwgAAANsAAAAPAAAAAAAAAAAAAAAAAJgCAABkcnMvZG93&#10;bnJldi54bWxQSwUGAAAAAAQABAD1AAAAhwMAAAAA&#10;" adj="4999" fillcolor="#92d050" stroked="f" strokeweight="1pt"/>
                <v:shape id="平行四边形 36" o:spid="_x0000_s1029" type="#_x0000_t7" style="position:absolute;width:2540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14/cMA&#10;AADbAAAADwAAAGRycy9kb3ducmV2LnhtbESPQYvCMBSE74L/ITzB25qqrJRqFBUFEdxl1YPHR/Ns&#10;g81LaaLWf79ZWPA4zMw3zGzR2ko8qPHGsYLhIAFBnDttuFBwPm0/UhA+IGusHJOCF3lYzLudGWba&#10;PfmHHsdQiAhhn6GCMoQ6k9LnJVn0A1cTR+/qGoshyqaQusFnhNtKjpJkIi0ajgsl1rQuKb8d71bB&#10;J6/S/L45XExivq41fh/2r0Ir1e+1yymIQG14h//bO61gPIG/L/E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14/cMAAADbAAAADwAAAAAAAAAAAAAAAACYAgAAZHJzL2Rv&#10;d25yZXYueG1sUEsFBgAAAAAEAAQA9QAAAIgDAAAAAA==&#10;" adj="0" fillcolor="#92d050" stroked="f" strokeweight="1pt"/>
                <v:rect id="矩形 66" o:spid="_x0000_s1030" style="position:absolute;left:45720;width:457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qBtMMA&#10;AADbAAAADwAAAGRycy9kb3ducmV2LnhtbESP3WrCQBSE74W+w3IK3plNRWJJXaUNtPROjD7AIXvy&#10;g9mz6e6qsU/vCoKXw8x8w6w2o+nFmZzvLCt4S1IQxJXVHTcKDvvv2TsIH5A19pZJwZU8bNYvkxXm&#10;2l54R+cyNCJC2OeooA1hyKX0VUsGfWIH4ujV1hkMUbpGaoeXCDe9nKdpJg12HBdaHKhoqTqWJ6Og&#10;LtLtz87/Dcd/ufCVq4vl17VUavo6fn6ACDSGZ/jR/tUKsgzuX+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qBtMMAAADbAAAADwAAAAAAAAAAAAAAAACYAgAAZHJzL2Rv&#10;d25yZXYueG1sUEsFBgAAAAAEAAQA9QAAAIgDAAAAAA==&#10;" fillcolor="#92d050" stroked="f" strokeweight="1pt"/>
              </v:group>
            </w:pict>
          </mc:Fallback>
        </mc:AlternateContent>
      </w:r>
      <w:r w:rsidR="00792947"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5DB2DA42" wp14:editId="316C046C">
                <wp:simplePos x="0" y="0"/>
                <wp:positionH relativeFrom="column">
                  <wp:posOffset>2633785</wp:posOffset>
                </wp:positionH>
                <wp:positionV relativeFrom="paragraph">
                  <wp:posOffset>2157046</wp:posOffset>
                </wp:positionV>
                <wp:extent cx="4617721" cy="235180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35180"/>
                          <a:chOff x="0" y="0"/>
                          <a:chExt cx="4617721" cy="23518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" name="平行四边形 61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4" name="平行四边形 34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4" name="矩形 64"/>
                        <wps:cNvSpPr/>
                        <wps:spPr>
                          <a:xfrm>
                            <a:off x="4572000" y="0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6A401" id="组合 74" o:spid="_x0000_s1026" style="position:absolute;left:0;text-align:left;margin-left:207.4pt;margin-top:169.85pt;width:363.6pt;height:18.5pt;z-index:-251664384" coordsize="46177,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wbCQMAABMLAAAOAAAAZHJzL2Uyb0RvYy54bWzsVrlu3DAQ7QPkHwj2sQ7vZcFaF97YTQ4D&#10;Tj6AS1FHQIoEKa/WfYoUKdKnCJIudSojSP5mYX9GhpQs27vrxOsAKQI3knhoOPPmvRnu7s0FRzOm&#10;TSHLGAdbPkaspDIpyizGr18dPBlhZCpSJoTLksX4lBm8N378aLdWEQtlLnnCNAIjpYlqFeO8qlTk&#10;eYbmTBCzJRUrYTGVWpAKhjrzEk1qsC64F/r+wKulTpSWlBkDs5NmEY+d/TRltHqZpoZViMcYfKvc&#10;U7vn1D698S6JMk1UXtDWDXIPLwQpSji0MzUhFUEnulgxJQqqpZFptUWl8GSaFpS5GCCawF+K5lDL&#10;E+ViyaI6Ux1MAO0STvc2S1/MjjQqkhgPexiVRECOzr+/XXx4h2AC0KlVFsGmQ62O1ZFuJ7JmZAOe&#10;p1rYN4SC5g7X0w5XNq8QhcneIBgOwwAjCmvhdj8YtcDTHLKz8hvNn/7+R+/yWM961zlTK+CQuYLJ&#10;/B1MxzlRzKFvLAItTMDnFqVPXxc/vqBRA5Lb0iFkIgNgrYEnGPSCcBujNRjZhdFgGaMuVBIpbapD&#10;JgWyHzHWwG1HOTJ7ZipIDGy93GJPNpIXyUHBuRtYPbF9rtGMgBKmWeB+5SfiuUyauZ2+77u0gB0n&#10;P7vdWb1hiZeoBqGHQ9iMKAHJppxU8CkUkMiUGUaEZ1ALaKXdGaW0TjidWfcmxOTNgc5sI0BRVFAF&#10;eCFiPAIvOj94aZ1nTsdtkDbJDbj2ayqTU0iMrvi+bBROSppLELg93oLSksIS+R+wI4DcNvRYnH27&#10;+Px+8fHjxc8zy5NBsBFRBmF/PU/Cfs/vgVRvSul2muRsTjLZFKc7MUVn044nO+HE73ekuE6oBxo0&#10;DWd9kdjuaukyDWDF1dA71gvQ2Gqp2JQCimjCOeMS+py4KhlWWlnS0pUkbzBKBYfmBxUCXebcMeYP&#10;peWBMJv09PWEGXSEOW/aCkxswpNefwi3obVssUsrrff2erFZW/nPc+/uF3Dzcgpob4n2and97HrM&#10;1V12/AsAAP//AwBQSwMEFAAGAAgAAAAhAIeEJFfjAAAADAEAAA8AAABkcnMvZG93bnJldi54bWxM&#10;j8FOwzAQRO9I/IO1SNyo4yY0JcSpqgo4VUi0SBU3N94mUWM7it0k/Xu2JzjOzmj2Tb6aTMsG7H3j&#10;rAQxi4ChLZ1ubCXhe//+tATmg7Jatc6ihCt6WBX3d7nKtBvtFw67UDEqsT5TEuoQuoxzX9ZolJ+5&#10;Di15J9cbFUj2Fde9GqnctHweRQtuVGPpQ6063NRYnncXI+FjVOM6Fm/D9nzaXH/2z5+HrUApHx+m&#10;9SuwgFP4C8MNn9ChIKaju1jtWSshEQmhBwlx/JICuyVEMqd5RzqlixR4kfP/I4pfAAAA//8DAFBL&#10;AQItABQABgAIAAAAIQC2gziS/gAAAOEBAAATAAAAAAAAAAAAAAAAAAAAAABbQ29udGVudF9UeXBl&#10;c10ueG1sUEsBAi0AFAAGAAgAAAAhADj9If/WAAAAlAEAAAsAAAAAAAAAAAAAAAAALwEAAF9yZWxz&#10;Ly5yZWxzUEsBAi0AFAAGAAgAAAAhAEbAnBsJAwAAEwsAAA4AAAAAAAAAAAAAAAAALgIAAGRycy9l&#10;Mm9Eb2MueG1sUEsBAi0AFAAGAAgAAAAhAIeEJFfjAAAADAEAAA8AAAAAAAAAAAAAAAAAYwUAAGRy&#10;cy9kb3ducmV2LnhtbFBLBQYAAAAABAAEAPMAAABzBgAAAAA=&#10;">
                <v:rect id="矩形 8" o:spid="_x0000_s1027" style="position:absolute;left:1641;width:44124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KasEA&#10;AADaAAAADwAAAGRycy9kb3ducmV2LnhtbERPTWuDQBC9F/IflinkVtcKkda4hhCQ5NJDUyn0NnUn&#10;KnFnjbtG+++7h0KPj/ed7xbTizuNrrOs4DmKQRDXVnfcKKg+yqcXEM4ja+wtk4IfcrArVg85ZtrO&#10;/E73s29ECGGXoYLW+yGT0tUtGXSRHYgDd7GjQR/g2Eg94hzCTS+TOE6lwY5DQ4sDHVqqr+fJKEiq&#10;ZZPMb+Xr51f1fYzT6XZIKFVq/bjstyA8Lf5f/Oc+aQVha7gSbo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LymrBAAAA2gAAAA8AAAAAAAAAAAAAAAAAmAIAAGRycy9kb3du&#10;cmV2LnhtbFBLBQYAAAAABAAEAPUAAACGAwAAAAA=&#10;" fillcolor="#f2f2f2 [3052]" stroked="f" strokeweight="1pt"/>
                <v:shape id="平行四边形 61" o:spid="_x0000_s1028" type="#_x0000_t9" style="position:absolute;left:625;width:2540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6zCsIA&#10;AADbAAAADwAAAGRycy9kb3ducmV2LnhtbERPS2vCQBC+F/wPywje6samVI2uIqWCvdX4OI/ZMRvM&#10;zqbZVdN/3y0UvM3H95z5srO1uFHrK8cKRsMEBHHhdMWlgv1u/TwB4QOyxtoxKfghD8tF72mOmXZ3&#10;3tItD6WIIewzVGBCaDIpfWHIoh+6hjhyZ9daDBG2pdQt3mO4reVLkrxJixXHBoMNvRsqLvnVKjik&#10;I7N6XX9vTuOv9PNY7/b5cfqh1KDfrWYgAnXhIf53b3Scn8LfL/E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rMKwgAAANsAAAAPAAAAAAAAAAAAAAAAAJgCAABkcnMvZG93&#10;bnJldi54bWxQSwUGAAAAAAQABAD1AAAAhwMAAAAA&#10;" adj="4999" fillcolor="#92d050" stroked="f" strokeweight="1pt"/>
                <v:shape id="平行四边形 34" o:spid="_x0000_s1029" type="#_x0000_t7" style="position:absolute;width:2540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DEcMA&#10;AADbAAAADwAAAGRycy9kb3ducmV2LnhtbESPT4vCMBTE74LfITzB25q6uiLVKLooiOAu/jl4fDTP&#10;Nti8lCZq/fZmYcHjMDO/YabzxpbiTrU3jhX0ewkI4sxpw7mC03H9MQbhA7LG0jEpeJKH+azdmmKq&#10;3YP3dD+EXEQI+xQVFCFUqZQ+K8ii77mKOHoXV1sMUda51DU+ItyW8jNJRtKi4bhQYEXfBWXXw80q&#10;+OLlOLutdmeTmJ9Lhb+77TPXSnU7zWICIlAT3uH/9kYrGAzh70v8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NDEcMAAADbAAAADwAAAAAAAAAAAAAAAACYAgAAZHJzL2Rv&#10;d25yZXYueG1sUEsFBgAAAAAEAAQA9QAAAIgDAAAAAA==&#10;" adj="0" fillcolor="#92d050" stroked="f" strokeweight="1pt"/>
                <v:rect id="矩形 64" o:spid="_x0000_s1030" style="position:absolute;left:45720;width:457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S6WMMA&#10;AADbAAAADwAAAGRycy9kb3ducmV2LnhtbESPzWrDMBCE74G+g9hCbrHcEtziWgmtIaG3EKcPsFjr&#10;H2KtXElJ7D59VCj0OMzMN0yxncwgruR8b1nBU5KCIK6t7rlV8HXarV5B+ICscbBMCmbysN08LArM&#10;tb3xka5VaEWEsM9RQRfCmEvp644M+sSOxNFrrDMYonSt1A5vEW4G+ZymmTTYc1zocKSyo/pcXYyC&#10;pkwP+6P/Hs8/cu1r15QvH3Ol1PJxen8DEWgK/+G/9qdWkK3h90v8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S6WMMAAADbAAAADwAAAAAAAAAAAAAAAACYAgAAZHJzL2Rv&#10;d25yZXYueG1sUEsFBgAAAAAEAAQA9QAAAIgDAAAAAA==&#10;" fillcolor="#92d050" stroked="f" strokeweight="1pt"/>
              </v:group>
            </w:pict>
          </mc:Fallback>
        </mc:AlternateContent>
      </w:r>
      <w:r w:rsidR="00D81927"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17F27309" wp14:editId="4B33E4E7">
                <wp:simplePos x="0" y="0"/>
                <wp:positionH relativeFrom="column">
                  <wp:posOffset>2633785</wp:posOffset>
                </wp:positionH>
                <wp:positionV relativeFrom="paragraph">
                  <wp:posOffset>687754</wp:posOffset>
                </wp:positionV>
                <wp:extent cx="4617721" cy="235180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1" cy="235180"/>
                          <a:chOff x="0" y="0"/>
                          <a:chExt cx="4617721" cy="23518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164123" y="0"/>
                            <a:ext cx="4412386" cy="235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" name="平行四边形 60"/>
                        <wps:cNvSpPr/>
                        <wps:spPr>
                          <a:xfrm>
                            <a:off x="62523" y="0"/>
                            <a:ext cx="254044" cy="235180"/>
                          </a:xfrm>
                          <a:prstGeom prst="hexagon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3" name="平行四边形 33"/>
                        <wps:cNvSpPr/>
                        <wps:spPr>
                          <a:xfrm>
                            <a:off x="0" y="0"/>
                            <a:ext cx="254044" cy="23518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3" name="矩形 63"/>
                        <wps:cNvSpPr/>
                        <wps:spPr>
                          <a:xfrm>
                            <a:off x="4572000" y="0"/>
                            <a:ext cx="45721" cy="2351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F0CE0" id="组合 62" o:spid="_x0000_s1026" style="position:absolute;left:0;text-align:left;margin-left:207.4pt;margin-top:54.15pt;width:363.6pt;height:18.5pt;z-index:-251666432" coordsize="46177,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DUBwMAABMLAAAOAAAAZHJzL2Uyb0RvYy54bWzsVrlu3DAQ7QPkHwj2sQ7vateCtS7s2E0O&#10;A04+gEtRR0CJBEmv1n2KFCnSuwiSLnUqI0j+ZmF/RoaULDu7i/hIkCJwI4mHhjNv3pvh9s684mjG&#10;lC5FneBgw8eI1VSkZZ0n+PWr/SdjjLQhdUq4qFmCT5jGO5PHj7YbGbNQFIKnTCEwUuu4kQkujJGx&#10;52lasIroDSFZDYuZUBUxMFS5lyrSgPWKe6HvR14jVCqVoExrmN1rF/HE2c8yRs3LLNPMIJ5g8M24&#10;p3LPqX16k20S54rIoqSdG+QeXlSkrOHQ3tQeMQQdq3LFVFVSJbTIzAYVlSeyrKTMxQDRBP5SNAdK&#10;HEsXSx43uexhAmiXcLq3WfpidqhQmSY4CjGqSQU5Ov/2dvHhHYIJQKeReQybDpQ8koeqm8jbkQ14&#10;nqnKviEUNHe4nvS4srlBFCYHUTAahQFGFNbCzWEw7oCnBWRn5TdaPP39j97lsZ71rnemkcAhfQWT&#10;/jOYjgoimUNfWwQ6mEY9Sh+/LL5/RqMWJLelR0jHGsBaA08QDYJwE6M1GNmFcbSMUR8qiaXS5oCJ&#10;CtmPBCvgtqMcmT3TBhIDWy+32JO14GW6X3LuBlZPbJcrNCOghGkeuF/5cfVcpO3c1tD3XVrAjpOf&#10;3e6s/mKJ16gBoYcj2IwoAclmnBj4rCSQSNc5RoTnUAuoUe6MWlgnnM6se3tEF+2BzmwrwKo0UAV4&#10;WSV4DF70fvDaOs+cjrsgbZJbcO3XVKQnkBhl+K5oFU5qWggQuD3egtKRwhL5H7Aj6EW0OPt68en9&#10;4vT04seZ5UnksLVOAJduJkoUDtfzJBwO/MHg9jQp2Jzkoi1Ot2KKyqc9T7bCPX/Yk+I6oR5o0Dac&#10;9UViEyTe1tJlGsCKq6G3pAFobLVU3JUCkijCOeMC+lx1VTKstPK085OkbzDKKg7NDyoEusy5Y8wN&#10;peWBMHfp6esJE/WEOW/bCkzchSeD4QhuQ2vZYpdWWu/faiv/ee7d/QJuXk4B3S3RXu2uj12PubrL&#10;Tn4CAAD//wMAUEsDBBQABgAIAAAAIQCl7nBw4QAAAAwBAAAPAAAAZHJzL2Rvd25yZXYueG1sTI9B&#10;a8JAEIXvhf6HZQq91U1MLBKzEZG2JylUC8XbmB2TYHY3ZNck/vuOp/Y2j/d48718PZlWDNT7xlkF&#10;8SwCQbZ0urGVgu/D+8sShA9oNbbOkoIbeVgXjw85ZtqN9ouGfagEl1ifoYI6hC6T0pc1GfQz15Fl&#10;7+x6g4FlX0nd48jlppXzKHqVBhvLH2rsaFtTedlfjYKPEcdNEr8Nu8t5ezseFp8/u5iUen6aNisQ&#10;gabwF4Y7PqNDwUwnd7Xai1ZBGqeMHtiIlgmIeyJO5zzvxFe6SEAWufw/ovgFAAD//wMAUEsBAi0A&#10;FAAGAAgAAAAhALaDOJL+AAAA4QEAABMAAAAAAAAAAAAAAAAAAAAAAFtDb250ZW50X1R5cGVzXS54&#10;bWxQSwECLQAUAAYACAAAACEAOP0h/9YAAACUAQAACwAAAAAAAAAAAAAAAAAvAQAAX3JlbHMvLnJl&#10;bHNQSwECLQAUAAYACAAAACEAkbgw1AcDAAATCwAADgAAAAAAAAAAAAAAAAAuAgAAZHJzL2Uyb0Rv&#10;Yy54bWxQSwECLQAUAAYACAAAACEApe5wcOEAAAAMAQAADwAAAAAAAAAAAAAAAABhBQAAZHJzL2Rv&#10;d25yZXYueG1sUEsFBgAAAAAEAAQA8wAAAG8GAAAAAA==&#10;">
                <v:rect id="矩形 7" o:spid="_x0000_s1027" style="position:absolute;left:1641;width:44124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ReGMQA&#10;AADaAAAADwAAAGRycy9kb3ducmV2LnhtbESPQWvCQBSE7wX/w/IEb3VjwLSmrkECohcPtaHQ2zP7&#10;mgSzb2N2NfHfdwuFHoeZ+YZZZ6NpxZ1611hWsJhHIIhLqxuuFBQfu+dXEM4ja2wtk4IHOcg2k6c1&#10;ptoO/E73k69EgLBLUUHtfZdK6cqaDLq57YiD9217gz7IvpK6xyHATSvjKEqkwYbDQo0d5TWVl9PN&#10;KIiLcRkPx93q86s476Pkds1jSpSaTcftGwhPo/8P/7UPWsEL/F4JN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UXhjEAAAA2gAAAA8AAAAAAAAAAAAAAAAAmAIAAGRycy9k&#10;b3ducmV2LnhtbFBLBQYAAAAABAAEAPUAAACJAwAAAAA=&#10;" fillcolor="#f2f2f2 [3052]" stroked="f" strokeweight="1pt"/>
                <v:shape id="平行四边形 60" o:spid="_x0000_s1028" type="#_x0000_t9" style="position:absolute;left:625;width:2540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WkcIA&#10;AADbAAAADwAAAGRycy9kb3ducmV2LnhtbERPS2sCMRC+C/0PYQRvmlVL1dUoUirYW10f53EzbhY3&#10;k+0m6vbfN4WCt/n4nrNYtbYSd2p86VjBcJCAIM6dLrlQcNhv+lMQPiBrrByTgh/ysFq+dBaYavfg&#10;Hd2zUIgYwj5FBSaEOpXS54Ys+oGriSN3cY3FEGFTSN3gI4bbSo6S5E1aLDk2GKzp3VB+zW5WwXE8&#10;NOvXzff2PPkaf56q/SE7zT6U6nXb9RxEoDY8xf/urY7zR/D3Szx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haRwgAAANsAAAAPAAAAAAAAAAAAAAAAAJgCAABkcnMvZG93&#10;bnJldi54bWxQSwUGAAAAAAQABAD1AAAAhwMAAAAA&#10;" adj="4999" fillcolor="#92d050" stroked="f" strokeweight="1pt"/>
                <v:shape id="平行四边形 33" o:spid="_x0000_s1029" type="#_x0000_t7" style="position:absolute;width:2540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rbZcQA&#10;AADbAAAADwAAAGRycy9kb3ducmV2LnhtbESPQWvCQBSE74L/YXmF3symSiVEV6nSQinY0rQHj4/s&#10;M1mafRuyaxL/vSsUPA4z8w2z3o62ET113jhW8JSkIIhLpw1XCn5/3mYZCB+QNTaOScGFPGw308ka&#10;c+0G/qa+CJWIEPY5KqhDaHMpfVmTRZ+4ljh6J9dZDFF2ldQdDhFuGzlP06W0aDgu1NjSvqbyrzhb&#10;Bc+8y8rz6+FoUvN5avHr8HGptFKPD+PLCkSgMdzD/+13rWCxgN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q22XEAAAA2wAAAA8AAAAAAAAAAAAAAAAAmAIAAGRycy9k&#10;b3ducmV2LnhtbFBLBQYAAAAABAAEAPUAAACJAwAAAAA=&#10;" adj="0" fillcolor="#92d050" stroked="f" strokeweight="1pt"/>
                <v:rect id="矩形 63" o:spid="_x0000_s1030" style="position:absolute;left:45720;width:457;height:2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0iLMMA&#10;AADbAAAADwAAAGRycy9kb3ducmV2LnhtbESP3WrCQBSE74W+w3IKvdNNrdiSukobaPFOjH2AQ/bk&#10;B7Nn0901iT69KwheDjPzDbPajKYVPTnfWFbwOktAEBdWN1wp+Dv8TD9A+ICssbVMCs7kYbN+mqww&#10;1XbgPfV5qESEsE9RQR1Cl0rpi5oM+pntiKNXWmcwROkqqR0OEW5aOU+SpTTYcFyosaOspuKYn4yC&#10;Mkt2v3v/3x0vcuELV2bv3+dcqZfn8esTRKAxPML39lYrWL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0iLMMAAADbAAAADwAAAAAAAAAAAAAAAACYAgAAZHJzL2Rv&#10;d25yZXYueG1sUEsFBgAAAAAEAAQA9QAAAIgDAAAAAA==&#10;" fillcolor="#92d050" stroked="f" strokeweight="1pt"/>
              </v:group>
            </w:pict>
          </mc:Fallback>
        </mc:AlternateContent>
      </w:r>
      <w:r w:rsidR="00066555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E15A72" wp14:editId="005789CE">
                <wp:simplePos x="0" y="0"/>
                <wp:positionH relativeFrom="column">
                  <wp:posOffset>4789805</wp:posOffset>
                </wp:positionH>
                <wp:positionV relativeFrom="paragraph">
                  <wp:posOffset>-48832</wp:posOffset>
                </wp:positionV>
                <wp:extent cx="2558252" cy="365760"/>
                <wp:effectExtent l="0" t="0" r="0" b="0"/>
                <wp:wrapNone/>
                <wp:docPr id="57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252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066555" w:rsidRDefault="004901D7">
                            <w:pPr>
                              <w:pStyle w:val="a3"/>
                              <w:spacing w:before="0" w:beforeAutospacing="0" w:after="0" w:afterAutospacing="0" w:line="432" w:lineRule="exact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92D050"/>
                              </w:rPr>
                            </w:pPr>
                            <w:r w:rsidRPr="00066555">
                              <w:rPr>
                                <w:rFonts w:ascii="Times New Roman" w:hAnsi="Times New Roman" w:cs="Times New Roman"/>
                                <w:b/>
                                <w:color w:val="92D050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6" o:spid="_x0000_s1026" type="#_x0000_t202" style="position:absolute;margin-left:377.15pt;margin-top:-3.85pt;width:201.45pt;height:28.8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ObqQEAABIDAAAOAAAAZHJzL2Uyb0RvYy54bWysUs1uEzEQviP1HSzfm0222m21yqYCqnJB&#10;gFR4AMdrZy2tPa7HyW5eAN6AExfuPFeeo2MnTRHcEJexPT/ffPONl7eTHdhOBTTgWr6YzTlTTkJn&#10;3KblXz7fX95whlG4TgzgVMv3Cvnt6uLVcvSNKqGHoVOBEYjDZvQt72P0TVGg7JUVOAOvHAU1BCsi&#10;PcOm6IIYCd0ORTmf18UIofMBpEIk790xyFcZX2sl40etUUU2tJy4xWxDtutki9VSNJsgfG/kiYb4&#10;BxZWGEdNz1B3Igq2DeYvKGtkAAQdZxJsAVobqfIMNM1i/sc0D73wKs9C4qA/y4T/D1Z+2H0KzHQt&#10;r645c8LSjg7fvx1+/Dr8/MoWdZ0UGj02lPjgKTVOb2CiTT/7kZxp8EkHm04aiVGctN6f9VVTZJKc&#10;ZVXdlFXJmaTYVV1d13kBxUu1DxjfKbAsXVoeaH9ZVrF7j5GYUOpzSmrm4N4MQ/Inikcq6Ran9XTi&#10;vYZuT7RHWnHL8XErguIsxOEt5B+RUNC/3kZCyg1S+bHmhErC576nT5I2+/s7Z7185dUTAAAA//8D&#10;AFBLAwQUAAYACAAAACEAlMmcf98AAAAKAQAADwAAAGRycy9kb3ducmV2LnhtbEyPy07DMBBF90j8&#10;gzVI7FonpSE0ZFJVPCQWbChh78ZDHBGPo9ht0r/HXcFydI/uPVNuZ9uLE42+c4yQLhMQxI3THbcI&#10;9efr4gGED4q16h0Twpk8bKvrq1IV2k38Qad9aEUsYV8oBBPCUEjpG0NW+aUbiGP27UarQjzHVupR&#10;TbHc9nKVJPfSqo7jglEDPRlqfvZHixCC3qXn+sX6t6/5/XkySZOpGvH2Zt49ggg0hz8YLvpRHaro&#10;dHBH1l70CHm2vosowiLPQVyANMtXIA4I680GZFXK/y9UvwAAAP//AwBQSwECLQAUAAYACAAAACEA&#10;toM4kv4AAADhAQAAEwAAAAAAAAAAAAAAAAAAAAAAW0NvbnRlbnRfVHlwZXNdLnhtbFBLAQItABQA&#10;BgAIAAAAIQA4/SH/1gAAAJQBAAALAAAAAAAAAAAAAAAAAC8BAABfcmVscy8ucmVsc1BLAQItABQA&#10;BgAIAAAAIQBzt/ObqQEAABIDAAAOAAAAAAAAAAAAAAAAAC4CAABkcnMvZTJvRG9jLnhtbFBLAQIt&#10;ABQABgAIAAAAIQCUyZx/3wAAAAoBAAAPAAAAAAAAAAAAAAAAAAMEAABkcnMvZG93bnJldi54bWxQ&#10;SwUGAAAAAAQABADzAAAADwUAAAAA&#10;" filled="f" stroked="f">
                <v:textbox style="mso-fit-shape-to-text:t">
                  <w:txbxContent>
                    <w:p w:rsidR="00FF78D4" w:rsidRPr="00066555" w:rsidRDefault="004901D7">
                      <w:pPr>
                        <w:pStyle w:val="a3"/>
                        <w:spacing w:before="0" w:beforeAutospacing="0" w:after="0" w:afterAutospacing="0" w:line="432" w:lineRule="exact"/>
                        <w:jc w:val="right"/>
                        <w:rPr>
                          <w:rFonts w:ascii="Times New Roman" w:hAnsi="Times New Roman" w:cs="Times New Roman"/>
                          <w:b/>
                          <w:color w:val="92D050"/>
                        </w:rPr>
                      </w:pPr>
                      <w:r w:rsidRPr="00066555">
                        <w:rPr>
                          <w:rFonts w:ascii="Times New Roman" w:hAnsi="Times New Roman" w:cs="Times New Roman"/>
                          <w:b/>
                          <w:color w:val="92D050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="00066555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94E54C4" wp14:editId="0D16AE23">
                <wp:simplePos x="0" y="0"/>
                <wp:positionH relativeFrom="column">
                  <wp:posOffset>0</wp:posOffset>
                </wp:positionH>
                <wp:positionV relativeFrom="paragraph">
                  <wp:posOffset>5143</wp:posOffset>
                </wp:positionV>
                <wp:extent cx="7559675" cy="28575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108434" id="矩形 2" o:spid="_x0000_s1026" style="position:absolute;left:0;text-align:left;margin-left:0;margin-top:.4pt;width:595.25pt;height:22.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ts7AEAAKkDAAAOAAAAZHJzL2Uyb0RvYy54bWysU0tu2zAQ3RfoHQjua8kCFDuC5SxipJt+&#10;AqQ5wJiiJAIkhyAZyz5Nge56iB6n6DU6pBynn13RDTVDDt+8eXza3ByNZgfpg0Lb8uWi5ExagZ2y&#10;Q8sfP929WXMWItgONFrZ8pMM/Gb7+tVmco2scETdSc8IxIZmci0fY3RNUQQxSgNhgU5aOuzRG4iU&#10;+qHoPEyEbnRRleVVMaHvnEchQ6Dd3XzItxm/76WIH/s+yMh0y4lbzKvP6z6txXYDzeDBjUqcacA/&#10;sDCgLDW9QO0gAnvy6i8oo4THgH1cCDQF9r0SMs9A0yzLP6Z5GMHJPAuJE9xFpvD/YMWHw71nqmt5&#10;xZkFQ0/04/PX79++sCppM7nQUMmDu/fnLFCYBj323qQvjcCOWc/TRU95jEzQ5qqur69WNWeCzqp1&#10;vaqz4MXLbedDfCvRsBS03NN7ZRnh8C5E6kilzyWpWUCtujuldU6SR+St9uwA9Lr7YZmv6ifzHrt5&#10;77ouy+eW2VKpPKP+hqQtm8i81YqKmQCyYa8hUmgcCRPswBnogfwtos89LCYS2TuJ3g7CODfMsLOp&#10;jIrkbK1My9fE4sJD20ReZm+eh0wqz7qmaI/did7ER32Ls2vBihHJtKl9EiVVkR/yIGfvJsP9mueq&#10;lz9s+xMAAP//AwBQSwMEFAAGAAgAAAAhACiU3XvcAAAABQEAAA8AAABkcnMvZG93bnJldi54bWxM&#10;z8FOg0AQBuC7ie+wGRNvdikR0iJDY5o0njxYSRNvCzsFUnYW2aXg27s96XHyT/75Jt8tphdXGl1n&#10;GWG9ikAQ11Z33CCUn4enDQjnFWvVWyaEH3KwK+7vcpVpO/MHXY++EaGEXaYQWu+HTEpXt2SUW9mB&#10;OGRnOxrlwzg2Uo9qDuWml3EUpdKojsOFVg20b6m+HCeDEJdLEs/vh+3pq6zeonT63seUIj4+LK8v&#10;IDwt/m8ZbvxAhyKYKjuxdqJHCI94hKC/ZettlICoEJ6TDcgil//1xS8AAAD//wMAUEsBAi0AFAAG&#10;AAgAAAAhALaDOJL+AAAA4QEAABMAAAAAAAAAAAAAAAAAAAAAAFtDb250ZW50X1R5cGVzXS54bWxQ&#10;SwECLQAUAAYACAAAACEAOP0h/9YAAACUAQAACwAAAAAAAAAAAAAAAAAvAQAAX3JlbHMvLnJlbHNQ&#10;SwECLQAUAAYACAAAACEAjWELbOwBAACpAwAADgAAAAAAAAAAAAAAAAAuAgAAZHJzL2Uyb0RvYy54&#10;bWxQSwECLQAUAAYACAAAACEAKJTde9wAAAAFAQAADwAAAAAAAAAAAAAAAABGBAAAZHJzL2Rvd25y&#10;ZXYueG1sUEsFBgAAAAAEAAQA8wAAAE8FAAAAAA==&#10;" fillcolor="#f2f2f2 [3052]" stroked="f" strokeweight="1pt"/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3050540</wp:posOffset>
                </wp:positionV>
                <wp:extent cx="1884045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78CFC" id="直接连接符 72" o:spid="_x0000_s1026" style="position:absolute;left:0;text-align:lef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240.2pt" to="187.6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ga6gEAAK0DAAAOAAAAZHJzL2Uyb0RvYy54bWysU82O0zAQviPxDpbvNGm1olXUdCW2lAuC&#10;SsADTB0nseQ/eUzTvgQvgMQNThy58zbsPgZjN1t22T0hfJjMeH6/8Zfl5cFotpcBlbM1n05KzqQV&#10;rlG2q/mH95tnC84wgm1AOytrfpTIL1dPnywHX8mZ651uZGBUxGI1+Jr3MfqqKFD00gBOnJeWnK0L&#10;BiKZoSuaAANVN7qYleXzYnCh8cEJiUi365OTr3L9tpUivm1blJHpmtNsMcuQ5S7JYrWEqgvgeyXG&#10;MeAfpjCgLDU9l1pDBPYxqAeljBLBoWvjRDhTuLZVQmYMhGZa/oXmXQ9eZiy0HPTnNeH/Kyve7LeB&#10;qabm8xlnFgy90fXnH78+fb35+YXk9fdvjDy0psFjRdFXdhtGC/02JMyHNpj0JTTskFd7PK9WHiIT&#10;dDldLC6mF0QGcesr/iT6gPGVdIYlpeZa2YQaKti/xkjNKPQ2JF2j06rZKK2zEbrdlQ5sD/TCi/WL&#10;l+t5mpZS7oVpywaaYjYviQUCiGmthkiq8YQdbccZ6I4oLGLIve9l4xHPPYh8jRs404CRLmu+yeex&#10;pmnoNWB/Gi5XTGFQGRWJ9VoZGrlMZ8zWNnll5u0IPa39tOik7VxzzPsvkkWcyEhH/ibS3bVJv/uX&#10;rX4DAAD//wMAUEsDBBQABgAIAAAAIQDLidm33gAAAAoBAAAPAAAAZHJzL2Rvd25yZXYueG1sTI/B&#10;ToQwEIbvJr5DMybe3MF1VxApm43GvZkImngtdASUTgntAvr01sREjzPz5Z/vz3aL6cVEo+ssS7hc&#10;RSCIa6s7biS8PD9cJCCcV6xVb5kkfJKDXX56kqlU25kLmkrfiBDCLlUSWu+HFNHVLRnlVnYgDrc3&#10;Oxrlwzg2qEc1h3DT4zqKrtGojsOHVg1011L9UR6NhALjAz7exPh1KO6n8rV6svv3Wcrzs2V/C8LT&#10;4v9g+NEP6pAHp8oeWTvRS4iTbSAlbJJoAyIAV/F2DaL63WCe4f8K+TcAAAD//wMAUEsBAi0AFAAG&#10;AAgAAAAhALaDOJL+AAAA4QEAABMAAAAAAAAAAAAAAAAAAAAAAFtDb250ZW50X1R5cGVzXS54bWxQ&#10;SwECLQAUAAYACAAAACEAOP0h/9YAAACUAQAACwAAAAAAAAAAAAAAAAAvAQAAX3JlbHMvLnJlbHNQ&#10;SwECLQAUAAYACAAAACEAByb4GuoBAACtAwAADgAAAAAAAAAAAAAAAAAuAgAAZHJzL2Uyb0RvYy54&#10;bWxQSwECLQAUAAYACAAAACEAy4nZt94AAAAKAQAADwAAAAAAAAAAAAAAAABEBAAAZHJzL2Rvd25y&#10;ZXYueG1sUEsFBgAAAAAEAAQA8wAAAE8FAAAAAA==&#10;" filled="t" fillcolor="#8dbed7" strokecolor="window" strokeweight="1pt">
                <v:stroke joinstyle="miter"/>
              </v:lin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3027680</wp:posOffset>
                </wp:positionV>
                <wp:extent cx="739140" cy="45720"/>
                <wp:effectExtent l="0" t="0" r="381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1D3D2A" id="矩形 73" o:spid="_x0000_s1026" style="position:absolute;left:0;text-align:left;margin-left:39.25pt;margin-top:238.4pt;width:58.2pt;height:3.6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Eu3wEAAIYDAAAOAAAAZHJzL2Uyb0RvYy54bWysU0tu2zAQ3RfoHQjua8lKUseC5SxipJui&#10;DZD0AGOKkgjwhyFr2acp0F0P0eMUvUaHlOq0zS6oFtQMOXrD9+Zpc3M0mh0kBuVsw5eLkjNphWuV&#10;7Rv+6fHuzTVnIYJtQTsrG36Sgd9sX7/ajL6WlRucbiUyArGhHn3Dhxh9XRRBDNJAWDgvLR12Dg1E&#10;SrEvWoSR0I0uqrJ8W4wOW49OyBBodzcd8m3G7zop4seuCzIy3XC6W8wr5nWf1mK7gbpH8IMS8zXg&#10;BbcwoCw1PUPtIAL7jOoZlFECXXBdXAhnCtd1SsjMgdgsy3/YPAzgZeZC4gR/lin8P1jx4XCPTLUN&#10;X11wZsHQjH5++fbj+1dGG6TO6ENNRQ/+HucsUJioHjs06U0k2DErejorKo+RCdpcXawvK9Jd0NHl&#10;1Wq5TpDF07ceQ3wnnWEpaDjSvLKMcHgf4lT6uyS1Ck6r9k5pnRPs97ca2QFotutqV17lcRL6X2Xa&#10;spGcWa3KdA8gj3UaIoXGE+tge85A92ReETH3ti51oOZQp947CMPUI8NOjjEqkm21Mg2/LtMz89I2&#10;fSaz8WYGScBJshTtXXsiwTHqWzdZEqwYHDkytU+MUxUNO8s0GzO56c88Vz39PttfAAAA//8DAFBL&#10;AwQUAAYACAAAACEA/wEzct4AAAAKAQAADwAAAGRycy9kb3ducmV2LnhtbEyPy07DMBBF90j8gzVI&#10;7KhdFJo0jVNBJNiiBj7AjScPNbaD7bYpX890RZczc3Tn3GI7m5Gd0IfBWQnLhQCGtnF6sJ2E76/3&#10;pwxYiMpqNTqLEi4YYFve3xUq1+5sd3iqY8coxIZcSehjnHLOQ9OjUWHhJrR0a503KtLoO669OlO4&#10;GfmzECtu1GDpQ68mrHpsDvXRSGgr8fmxCz/T4ZcnofFtlb5daikfH+bXDbCIc/yH4apP6lCS094d&#10;rQ5slJBmL0RKSNIVVbgC62QNbE+bLBHAy4LfVij/AAAA//8DAFBLAQItABQABgAIAAAAIQC2gziS&#10;/gAAAOEBAAATAAAAAAAAAAAAAAAAAAAAAABbQ29udGVudF9UeXBlc10ueG1sUEsBAi0AFAAGAAgA&#10;AAAhADj9If/WAAAAlAEAAAsAAAAAAAAAAAAAAAAALwEAAF9yZWxzLy5yZWxzUEsBAi0AFAAGAAgA&#10;AAAhACgScS7fAQAAhgMAAA4AAAAAAAAAAAAAAAAALgIAAGRycy9lMm9Eb2MueG1sUEsBAi0AFAAG&#10;AAgAAAAhAP8BM3LeAAAACgEAAA8AAAAAAAAAAAAAAAAAOQQAAGRycy9kb3ducmV2LnhtbFBLBQYA&#10;AAAABAAEAPMAAABEBQAAAAA=&#10;" fillcolor="#92d050" stroked="f" strokeweight="1pt"/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5354320</wp:posOffset>
                </wp:positionV>
                <wp:extent cx="1884045" cy="0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F7634" id="直接连接符 70" o:spid="_x0000_s1026" style="position:absolute;left:0;text-align:lef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421.6pt" to="187.6pt,4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GG6wEAAK0DAAAOAAAAZHJzL2Uyb0RvYy54bWysU82O0zAQviPxDpbvNGm1olXUdCW2lAuC&#10;SsADTB0nseQ/eUzTvgQvgMQNThy58zbsPgZjN1t22T0hfHBmPOOZ+T5/WV4ejGZ7GVA5W/PppORM&#10;WuEaZbuaf3i/ebbgDCPYBrSzsuZHifxy9fTJcvCVnLne6UYGRkUsVoOveR+jr4oCRS8N4MR5aSnY&#10;umAgkhu6ogkwUHWji1lZPi8GFxofnJCIdLo+Bfkq129bKeLbtkUZma45zRbzHvK+S3uxWkLVBfC9&#10;EuMY8A9TGFCWmp5LrSEC+xjUg1JGieDQtXEinClc2yohMwZCMy3/QvOuBy8zFiIH/Zkm/H9lxZv9&#10;NjDV1HxO9Fgw9EbXn3/8+vT15ucX2q+/f2MUIZoGjxVlX9ltGD3025AwH9pg0pfQsEOm9nimVh4i&#10;E3Q4XSwuphckBnEbK/5c9AHjK+kMS0bNtbIJNVSwf42RmlHqbUo6RqdVs1FaZyd0uysd2B7ohRfr&#10;Fy/X8zQtXbmXpi0baIrZvCSYAkhprYZIpvGEHW3HGeiOJCxiyL3v3cYjnnuQ+Bo3cKYBIx3WfJPX&#10;Y03T0GvA/jRcrpjSoDIqkuq1MjRymdZ4W9sUlVm3I/RE+4noZO1cc8z8F8kjTWSko36T6O76ZN/9&#10;y1a/AQAA//8DAFBLAwQUAAYACAAAACEANrQT/N0AAAAKAQAADwAAAGRycy9kb3ducmV2LnhtbEyP&#10;TU+EMBCG7yb+h2ZMvLmDu64gUjYbjXszETTxWugIKG0J7QL66x0TE73Nx5N3nsl2i+nFRKPvnJVw&#10;uYpAkK2d7mwj4eX54SIB4YOyWvXOkoRP8rDLT08ylWo324KmMjSCQ6xPlYQ2hCFF9HVLRvmVG8jy&#10;7s2NRgVuxwb1qGYONz2uo+gajeosX2jVQHct1R/l0UgoMD7g402MX4fifipfqye3f5+lPD9b9rcg&#10;Ai3hD4YffVaHnJ0qd7Tai15CnGyZlJBcbdYgGNjEWy6q3wnmGf5/If8GAAD//wMAUEsBAi0AFAAG&#10;AAgAAAAhALaDOJL+AAAA4QEAABMAAAAAAAAAAAAAAAAAAAAAAFtDb250ZW50X1R5cGVzXS54bWxQ&#10;SwECLQAUAAYACAAAACEAOP0h/9YAAACUAQAACwAAAAAAAAAAAAAAAAAvAQAAX3JlbHMvLnJlbHNQ&#10;SwECLQAUAAYACAAAACEAUyrxhusBAACtAwAADgAAAAAAAAAAAAAAAAAuAgAAZHJzL2Uyb0RvYy54&#10;bWxQSwECLQAUAAYACAAAACEANrQT/N0AAAAKAQAADwAAAAAAAAAAAAAAAABFBAAAZHJzL2Rvd25y&#10;ZXYueG1sUEsFBgAAAAAEAAQA8wAAAE8FAAAAAA==&#10;" filled="t" fillcolor="#8dbed7" strokecolor="window" strokeweight="1pt">
                <v:stroke joinstyle="miter"/>
              </v:lin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5331460</wp:posOffset>
                </wp:positionV>
                <wp:extent cx="739140" cy="45720"/>
                <wp:effectExtent l="0" t="0" r="381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76E2ECF" id="矩形 71" o:spid="_x0000_s1026" style="position:absolute;left:0;text-align:left;margin-left:39.25pt;margin-top:419.8pt;width:58.2pt;height:3.6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G63gEAAIYDAAAOAAAAZHJzL2Uyb0RvYy54bWysU82O0zAQviPxDpbvNGnZpduo6R62Wi4I&#10;Vlp4gKljJ5b8p7Fp2qdB4sZD8DiI12DshC4/N0QOzow9+cbfN1+2tydr2FFi1N61fLmoOZNO+E67&#10;vuUf3t+/uOEsJnAdGO9ky88y8tvd82fbMTRy5QdvOomMQFxsxtDyIaXQVFUUg7QQFz5IR4fKo4VE&#10;KfZVhzASujXVqq5fVaPHLqAXMkba3U+HfFfwlZIivVMqysRMy+luqaxY1kNeq90Wmh4hDFrM14B/&#10;uIUF7ajpBWoPCdhH1H9BWS3QR6/SQnhbeaW0kIUDsVnWf7B5HCDIwoXEieEiU/x/sOLt8QGZ7lq+&#10;XnLmwNKMvn/68u3rZ0YbpM4YYkNFj+EB5yxSmKmeFNr8JhLsVBQ9XxSVp8QEba5fbq5WpLugo6vr&#10;9XKTIaunbwPG9Fp6y3LQcqR5FRnh+CamqfRnSW4VvdHdvTamJNgf7gyyI9BsN6t9fV3GSei/lRnH&#10;RnLmal3newB5TBlIFNpArKPrOQPTk3lFwtLb+dyBmkOTe+8hDlOPAjs5xupEtjXatvymzs/My7j8&#10;mSzGmxlkASfJcnTw3ZkEx2Tu/GRJcGLw5MjcPjPOVTTsItNszOymX/NS9fT77H4AAAD//wMAUEsD&#10;BBQABgAIAAAAIQD67E/h3wAAAAoBAAAPAAAAZHJzL2Rvd25yZXYueG1sTI/LTsMwEEX3SP0Hayqx&#10;ow4lpEmIU0Ek2KIGPsCNJw81Hqe226Z8Pe4KljNzdOfcYjvrkZ3RusGQgMdVBAypMWqgTsD31/tD&#10;Csx5SUqOhlDAFR1sy8VdIXNlLrTDc+07FkLI5VJA7/2Uc+6aHrV0KzMhhVtrrJY+jLbjyspLCNcj&#10;X0dRwrUcKHzo5YRVj82hPmkBbRV9fuzccTr88Ng1tq02b9daiPvl/PoCzOPs/2C46Qd1KIPT3pxI&#10;OTYK2KTPgRSQPmUJsBuQxRmwfdjESQq8LPj/CuUvAAAA//8DAFBLAQItABQABgAIAAAAIQC2gziS&#10;/gAAAOEBAAATAAAAAAAAAAAAAAAAAAAAAABbQ29udGVudF9UeXBlc10ueG1sUEsBAi0AFAAGAAgA&#10;AAAhADj9If/WAAAAlAEAAAsAAAAAAAAAAAAAAAAALwEAAF9yZWxzLy5yZWxzUEsBAi0AFAAGAAgA&#10;AAAhAGvJ0breAQAAhgMAAA4AAAAAAAAAAAAAAAAALgIAAGRycy9lMm9Eb2MueG1sUEsBAi0AFAAG&#10;AAgAAAAhAPrsT+HfAAAACgEAAA8AAAAAAAAAAAAAAAAAOAQAAGRycy9kb3ducmV2LnhtbFBLBQYA&#10;AAAABAAEAPMAAABEBQAAAAA=&#10;" fillcolor="#92d050" stroked="f" strokeweight="1pt"/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7586980</wp:posOffset>
                </wp:positionV>
                <wp:extent cx="1884045" cy="0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48" cy="0"/>
                        </a:xfrm>
                        <a:prstGeom prst="line">
                          <a:avLst/>
                        </a:prstGeom>
                        <a:solidFill>
                          <a:srgbClr val="8DBED7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B54E5" id="直接连接符 68" o:spid="_x0000_s1026" style="position:absolute;left:0;text-align:lef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597.4pt" to="187.6pt,5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LNA6QEAAK0DAAAOAAAAZHJzL2Uyb0RvYy54bWysU82O0zAQviPxDpbvNGm12q2ipiuxoVwQ&#10;VAIeYOo4iSX/yWOa9iV4ASRucOLInbdheQzGbrbsAieED5MZz+83/rK6PhjN9jKgcrbm81nJmbTC&#10;tcr2NX/7ZvNkyRlGsC1oZ2XNjxL59frxo9XoK7lwg9OtDIyKWKxGX/MhRl8VBYpBGsCZ89KSs3PB&#10;QCQz9EUbYKTqRheLsrwsRhdaH5yQiHTbnJx8net3nRTxVdehjEzXnGaLWYYsd0kW6xVUfQA/KDGN&#10;Af8whQFlqem5VAMR2Lug/ihllAgOXRdnwpnCdZ0SMmMgNPPyNzSvB/AyY6HloD+vCf9fWfFyvw1M&#10;tTW/pJeyYOiNbj98/f7+049vH0nefvnMyENrGj1WFH1jt2Gy0G9DwnzogklfQsMOebXH82rlITJB&#10;l/Pl8mJ+QS3Ena/4legDxufSGZaUmmtlE2qoYP8CIzWj0LuQdI1Oq3ajtM5G6Hc3OrA90Asvm6fP&#10;mqs0LaU8CNOWjTTF4qokFgggpnUaIqnGE3a0PWege6KwiCH3fpCNRzz3IPK1buRMA0a6rPkmn781&#10;TUM3gMNpuFwxhUFlVCTWa2Vo5DKdKVvb5JWZtxP0tPbTopO2c+0x779IFnEiI534m0h33yb9/l+2&#10;/gkAAP//AwBQSwMEFAAGAAgAAAAhANqAFPXeAAAADAEAAA8AAABkcnMvZG93bnJldi54bWxMj01P&#10;g0AQhu8m/ofNmHizS6uVFlmaRmNvJgVNvC7sCCg7S9gtoL/e8WD0OO88eT/S3Ww7MeLgW0cKlosI&#10;BFLlTEu1gpfnx6sNCB80Gd05QgWf6GGXnZ+lOjFuohzHItSCTcgnWkETQp9I6asGrfYL1yPx780N&#10;Vgc+h1qaQU9sbju5iqJbaXVLnNDoHu8brD6Kk1WQy/ggn7ax/DrkD2PxWh7d/n1S6vJi3t+BCDiH&#10;Pxh+6nN1yLhT6U5kvOgUxJs1k6wvtze8gYnreL0CUf5KMkvl/xHZNwAAAP//AwBQSwECLQAUAAYA&#10;CAAAACEAtoM4kv4AAADhAQAAEwAAAAAAAAAAAAAAAAAAAAAAW0NvbnRlbnRfVHlwZXNdLnhtbFBL&#10;AQItABQABgAIAAAAIQA4/SH/1gAAAJQBAAALAAAAAAAAAAAAAAAAAC8BAABfcmVscy8ucmVsc1BL&#10;AQItABQABgAIAAAAIQCQ3LNA6QEAAK0DAAAOAAAAAAAAAAAAAAAAAC4CAABkcnMvZTJvRG9jLnht&#10;bFBLAQItABQABgAIAAAAIQDagBT13gAAAAwBAAAPAAAAAAAAAAAAAAAAAEMEAABkcnMvZG93bnJl&#10;di54bWxQSwUGAAAAAAQABADzAAAATgUAAAAA&#10;" filled="t" fillcolor="#8dbed7" strokecolor="window" strokeweight="1pt">
                <v:stroke joinstyle="miter"/>
              </v:lin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7564120</wp:posOffset>
                </wp:positionV>
                <wp:extent cx="739140" cy="45720"/>
                <wp:effectExtent l="0" t="0" r="381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2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8DC4DEF" id="矩形 69" o:spid="_x0000_s1026" style="position:absolute;left:0;text-align:left;margin-left:39.25pt;margin-top:595.6pt;width:58.2pt;height:3.6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dkf3wEAAIYDAAAOAAAAZHJzL2Uyb0RvYy54bWysU0tu2zAQ3RfoHQjua8luEseC5SxipJui&#10;DZD0AGOKlAjwhyFr2acp0F0P0eMUvUaHlOu0zS6oFtSQHL038+ZpfXOwhu0lRu1dy+ezmjPphO+0&#10;61v+6fHuzTVnMYHrwHgnW36Ukd9sXr9aj6GRCz9400lkBOJiM4aWDymFpqqiGKSFOPNBOrpUHi0k&#10;2mJfdQgjoVtTLer6qho9dgG9kDHS6Xa65JuCr5QU6aNSUSZmWk61pbJiWXd5rTZraHqEMGhxKgNe&#10;UIUF7Yj0DLWFBOwz6mdQVgv00as0E95WXiktZOmBupnX/3TzMECQpRcSJ4azTPH/wYoP+3tkumv5&#10;1YozB5Zm9PPLtx/fvzI6IHXGEBtKegj3eNpFCnOrB4U2v6kJdiiKHs+KykNigg6Xb1cXC9Jd0NXF&#10;5XJeIKunbwPG9E56y3LQcqR5FRlh/z4m4qPU3ymZKnqjuzttTNlgv7s1yPZAs10ttvVlGSd98lea&#10;cWwkZy6Wda4DyGPKQKLQBuo6up4zMD2ZVyQs3M5nhmKMzL2FOEwcBXZyjNWJbGu0bfl1nZ98TMzG&#10;5cpkMd6pgyzgJFmOdr47kuCYzK2fLAlODJ4cmekzSM6iYRe4kzGzm/7cl6yn32fzCwAA//8DAFBL&#10;AwQUAAYACAAAACEAk/3Nlt8AAAAMAQAADwAAAGRycy9kb3ducmV2LnhtbEyPy07DMBBF90j9B2sq&#10;saNOqkCTEKeCSLBFDXyAG08eajwOttumfD0um7KcO0d3zhTbWY/shNYNhgTEqwgYUmPUQJ2Ar8+3&#10;hxSY85KUHA2hgAs62JaLu0Lmypxph6fadyyUkMulgN77KefcNT1q6VZmQgq71lgtfRhtx5WV51Cu&#10;R76Ooieu5UDhQi8nrHpsDvVRC2ir6ON9576nww9PXGPbavN6qYW4X84vz8A8zv4Gw1U/qEMZnPbm&#10;SMqxUcAmfQxkyOMsXgO7ElmSAdv/RWkCvCz4/yfKXwAAAP//AwBQSwECLQAUAAYACAAAACEAtoM4&#10;kv4AAADhAQAAEwAAAAAAAAAAAAAAAAAAAAAAW0NvbnRlbnRfVHlwZXNdLnhtbFBLAQItABQABgAI&#10;AAAAIQA4/SH/1gAAAJQBAAALAAAAAAAAAAAAAAAAAC8BAABfcmVscy8ucmVsc1BLAQItABQABgAI&#10;AAAAIQD89dkf3wEAAIYDAAAOAAAAAAAAAAAAAAAAAC4CAABkcnMvZTJvRG9jLnhtbFBLAQItABQA&#10;BgAIAAAAIQCT/c2W3wAAAAwBAAAPAAAAAAAAAAAAAAAAADkEAABkcnMvZG93bnJldi54bWxQSwUG&#10;AAAAAAQABADzAAAARQUAAAAA&#10;" fillcolor="#92d050" stroked="f" strokeweight="1pt"/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14605</wp:posOffset>
                </wp:positionV>
                <wp:extent cx="2178050" cy="106921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106918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8A5EBC0" id="矩形 4" o:spid="_x0000_s1026" style="position:absolute;left:0;text-align:left;margin-left:13.3pt;margin-top:1.15pt;width:171.5pt;height:841.9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jG8AEAAKsDAAAOAAAAZHJzL2Uyb0RvYy54bWysU0tu2zAQ3RfoHQjua0lOmjiC5SxipJt+&#10;AiQ9wIQiJQIkhyAZyz5Nge56iB6n6DU6pFynn13RDcUhh2/evHlaX++tYTsZokbX8WZRcyadwF67&#10;oeMfH25frTiLCVwPBp3s+EFGfr15+WI9+VYucUTTy8AIxMV28h0fU/JtVUUxSgtxgV46ulQYLCQK&#10;w1D1ASZCt6Za1vVFNWHofUAhY6TT7XzJNwVfKSnSB6WiTMx0nLilsoayPua12qyhHQL4UYsjDfgH&#10;Fha0o6InqC0kYE9B/wVltQgYUaWFQFuhUlrI0gN109R/dHM/gpelFxIn+pNM8f/Bive7u8B03/Fz&#10;zhxYGtH3T1++ff3MzrM2k48tpdz7u3CMIm1zo3sVbP5SC2xf9Dyc9JT7xAQdLpvLVVOfcSborqkv&#10;rppVc5Zhq+f3PsT0RqJledPxQBMrQsLubUxz6s+UXC6i0f2tNqYE2SXyxgS2A5rv49CUp+bJvsN+&#10;Prt6XddlylSymCqnFwK/IRnHJqK4vKRkJoCMqAwk2lpP0kQ3cAZmIIeLFEoNh5kE8YM209tCHOeC&#10;BXa2ldWJvG207fiKWJx4GJefyeLOY5NZ51nZvHvE/kBTCcnc4OxbcGJEsm0un0XJWeSI0sjRvdly&#10;v8Yl6/kf2/wAAAD//wMAUEsDBBQABgAIAAAAIQC7friI3QAAAAkBAAAPAAAAZHJzL2Rvd25yZXYu&#10;eG1sTI9BS8NAEIXvgv9hmYI3u2mKSxuzKVIonjxYg+Btkx2T0OxszG6a+O8dT3oaHu/jzXv5YXG9&#10;uOIYOk8aNusEBFLtbUeNhvLtdL8DEaIha3pPqOEbAxyK25vcZNbP9IrXc2wEh1DIjIY2xiGTMtQt&#10;OhPWfkBi79OPzkSWYyPtaGYOd71Mk0RJZzriD60Z8NhifTlPTkNaLg/p/HLav3+U1XOipq9jikrr&#10;u9Xy9Agi4hL/YPitz9Wh4E6Vn8gG0XOGUkzy3YJge6v2rCvm1E5tQBa5/L+g+AEAAP//AwBQSwEC&#10;LQAUAAYACAAAACEAtoM4kv4AAADhAQAAEwAAAAAAAAAAAAAAAAAAAAAAW0NvbnRlbnRfVHlwZXNd&#10;LnhtbFBLAQItABQABgAIAAAAIQA4/SH/1gAAAJQBAAALAAAAAAAAAAAAAAAAAC8BAABfcmVscy8u&#10;cmVsc1BLAQItABQABgAIAAAAIQA3kjjG8AEAAKsDAAAOAAAAAAAAAAAAAAAAAC4CAABkcnMvZTJv&#10;RG9jLnhtbFBLAQItABQABgAIAAAAIQC7friI3QAAAAkBAAAPAAAAAAAAAAAAAAAAAEoEAABkcnMv&#10;ZG93bnJldi54bWxQSwUGAAAAAAQABADzAAAAVAUAAAAA&#10;" fillcolor="#f2f2f2 [3052]" stroked="f" strokeweight="1pt"/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14605</wp:posOffset>
                </wp:positionV>
                <wp:extent cx="2178050" cy="478155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4781588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7DB0E0" id="矩形 5" o:spid="_x0000_s1026" style="position:absolute;left:0;text-align:left;margin-left:13.3pt;margin-top:1.15pt;width:171.5pt;height:376.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593AEAAIcDAAAOAAAAZHJzL2Uyb0RvYy54bWysU8uO0zAU3SPxD5b3NGmhTBQ1ncWUYYNg&#10;pIEPuHXsxJJfujZN+zVI7PgIPgfxG1y7oQMzO0QiOdfxzTk+xyeb66M17CAxau86vlzUnEknfK/d&#10;0PFPH29fNJzFBK4H453s+ElGfr19/mwzhVau/OhNL5ERiIvtFDo+phTaqopilBbiwgfpaFF5tJBo&#10;ikPVI0yEbk21quvX1eSxD+iFjJHe7s6LfFvwlZIifVAqysRMx2lvqYxYxn0eq+0G2gEhjFrM24B/&#10;2IUF7Yj0ArWDBOwz6idQVgv00au0EN5WXiktZNFAapb1IzX3IwRZtJA5MVxsiv8PVrw/3CHTfcfX&#10;nDmwdEQ/v3z78f0rW2dvphBbarkPdzjPIpVZ6FGhzU+SwI7Fz9PFT3lMTNDL1fKqWdYvORO09orq&#10;ddNk1Orh84AxvZXeslx0HOnAio9weBfTufV3S2aL3uj+VhtTJjjsbwyyA9DhvmnyPaP/1WYcmyia&#10;q6uaAiCAQqYMJCptINnRDZyBGSi9ImHhdj4zEDm0mXsHcTxzFNhMAa3ViXJrtO14U+drZjYur8qS&#10;vFlB9vDsWq72vj+R45jMjT9nEpwYPUUy02fFuYtOu9g0JzPH6c956Xr4f7a/AAAA//8DAFBLAwQU&#10;AAYACAAAACEAg1ZYMN4AAAAIAQAADwAAAGRycy9kb3ducmV2LnhtbEyPQWuDQBCF74X+h2UKvTVr&#10;IjGNcQ0lkIOHEpqUnld3qhJ3VtzVmH/f6ak9DY/3ePO9bD/bTkw4+NaRguUiAoFUOdNSreDzcnx5&#10;BeGDJqM7R6jgjh72+eNDplPjbvSB0znUgkvIp1pBE0KfSumrBq32C9cjsfftBqsDy6GWZtA3Lred&#10;XEVRIq1uiT80usdDg9X1PFoFl9P1JItj9NVu35N6LKZ7VRYHpZ6f5rcdiIBz+AvDLz6jQ85MpRvJ&#10;eNEpWCUJJ/nGINiOky3rUsFmvY5B5pn8PyD/AQAA//8DAFBLAQItABQABgAIAAAAIQC2gziS/gAA&#10;AOEBAAATAAAAAAAAAAAAAAAAAAAAAABbQ29udGVudF9UeXBlc10ueG1sUEsBAi0AFAAGAAgAAAAh&#10;ADj9If/WAAAAlAEAAAsAAAAAAAAAAAAAAAAALwEAAF9yZWxzLy5yZWxzUEsBAi0AFAAGAAgAAAAh&#10;APPR/n3cAQAAhwMAAA4AAAAAAAAAAAAAAAAALgIAAGRycy9lMm9Eb2MueG1sUEsBAi0AFAAGAAgA&#10;AAAhAINWWDDeAAAACAEAAA8AAAAAAAAAAAAAAAAANgQAAGRycy9kb3ducmV2LnhtbFBLBQYAAAAA&#10;BAAEAPMAAABBBQAAAAA=&#10;" fillcolor="#e8e8e8" stroked="f" strokeweight="1pt"/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-26035</wp:posOffset>
                </wp:positionV>
                <wp:extent cx="1733550" cy="2178050"/>
                <wp:effectExtent l="6350" t="0" r="6350" b="6350"/>
                <wp:wrapNone/>
                <wp:docPr id="6" name="流程图: 延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3550" cy="2178102"/>
                        </a:xfrm>
                        <a:prstGeom prst="flowChartDelay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F399FC8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流程图: 延期 6" o:spid="_x0000_s1026" type="#_x0000_t135" style="position:absolute;left:0;text-align:left;margin-left:30.8pt;margin-top:-2.05pt;width:136.5pt;height:171.5pt;rotation:90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bqBwIAALoDAAAOAAAAZHJzL2Uyb0RvYy54bWysU0uOEzEQ3SNxB8t70p0M+aiVziwShQ2C&#10;kQYOUON2py3ZLss26WTJmiOAxJYLwAZpbjPDNSi7Q2aAHaIXlstlv6r36vXy8mA020sfFNqaj0cl&#10;Z9IKbJTd1fztm+2zBWchgm1Ao5U1P8rAL1dPnyx7V8kJdqgb6RmB2FD1ruZdjK4qiiA6aSCM0ElL&#10;yRa9gUih3xWNh57QjS4mZTkrevSN8yhkCHS6GZJ8lfHbVor4um2DjEzXnHqLefV5vUlrsVpCtfPg&#10;OiVObcA/dGFAWSp6htpABPbOq7+gjBIeA7ZxJNAU2LZKyMyB2IzLP9hcd+Bk5kLiBHeWKfw/WPFq&#10;f+WZamo+48yCoRHdf33/48uHu4+3Fbv7/u3+02c2SzL1LlR0+9pd+VMUaJs4H1pvmEfSdvq8TF9W&#10;grixQxb6eBZaHiITdDieX1xMpzQPQbnJeL4Yl5NUoxjAEqjzIb6QaFja1LzV2K878HEjNRxzAdi/&#10;DHF49OtyehhQq2artM7BMay1Z3ug8ZNrGuw50xAiHdZ8m79T3d+eact66nIyJy5MAPmy1RBpaxwp&#10;FeyOM9A7MryIPvdiMVWkZobGNxC6oWiGTSWgMiqS1bUyNV8MMg3Na5uyMpv1xChpPaibdjfYHGlI&#10;Puo1DjYGKzokBql8Akm3yCBZwJOZkwMfx/nWwy+3+gkAAP//AwBQSwMEFAAGAAgAAAAhALNzxVjc&#10;AAAACQEAAA8AAABkcnMvZG93bnJldi54bWxMj81OwzAQhO9IvIO1SFwQdWgki4Q4FQJxBKkpElcn&#10;XuKo/gmxk6Zvz/YEx50ZzX5T7VZn2YJTHIKX8LDJgKHvgh58L+Hz8Hb/CCwm5bWywaOEM0bY1ddX&#10;lSp1OPk9Lk3qGZX4WCoJJqWx5Dx2Bp2KmzCiJ+87TE4lOqee60mdqNxZvs0ywZ0aPH0wasQXg92x&#10;mZ2EINqfj0Xb1+O50Xfv6mvdm3mV8vZmfX4ClnBNf2G44BM61MTUhtnryKyErRCUlJBnBTDyc1GQ&#10;0F6EvABeV/z/gvoXAAD//wMAUEsBAi0AFAAGAAgAAAAhALaDOJL+AAAA4QEAABMAAAAAAAAAAAAA&#10;AAAAAAAAAFtDb250ZW50X1R5cGVzXS54bWxQSwECLQAUAAYACAAAACEAOP0h/9YAAACUAQAACwAA&#10;AAAAAAAAAAAAAAAvAQAAX3JlbHMvLnJlbHNQSwECLQAUAAYACAAAACEAwS5W6gcCAAC6AwAADgAA&#10;AAAAAAAAAAAAAAAuAgAAZHJzL2Uyb0RvYy54bWxQSwECLQAUAAYACAAAACEAs3PFWNwAAAAJAQAA&#10;DwAAAAAAAAAAAAAAAABhBAAAZHJzL2Rvd25yZXYueG1sUEsFBgAAAAAEAAQA8wAAAGoFAAAAAA==&#10;" fillcolor="window" stroked="f" strokeweight="1pt"/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3119120</wp:posOffset>
                </wp:positionV>
                <wp:extent cx="1648460" cy="1361440"/>
                <wp:effectExtent l="0" t="0" r="0" b="0"/>
                <wp:wrapNone/>
                <wp:docPr id="17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姓名：</w:t>
                            </w:r>
                            <w:r w:rsidR="00237EF8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奈森</w:t>
                            </w:r>
                            <w:r w:rsidR="00237EF8"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设计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籍贯：湖北武汉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出生日期：1992.02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2" o:spid="_x0000_s1027" type="#_x0000_t202" style="position:absolute;margin-left:55.35pt;margin-top:245.6pt;width:129.8pt;height:107.2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abyqQEAABkDAAAOAAAAZHJzL2Uyb0RvYy54bWysUktu2zAQ3QfoHQjua9muoQaC5aBtkG6K&#10;JkCSA9AUaREQOSyHtuQLtDfIqpvscy6fI0P6k6DdBdnwMzN8894bzi8G27GNCmjA1XwyGnOmnITG&#10;uFXN7++uPp5zhlG4RnTgVM23CvnF4sPZvPeVmkILXaMCIxCHVe9r3sboq6JA2SorcAReOUpqCFZE&#10;uoZV0QTRE7rtiul4XBY9hMYHkAqRopf7JF9kfK2VjNdao4qsqzlxi3kNeV2mtVjMRbUKwrdGHmiI&#10;N7CwwjhqeoK6FFGwdTD/QVkjAyDoOJJgC9DaSJU1kJrJ+B81t63wKmshc9CfbML3g5U/NzeBmYZm&#10;95kzJyzNaPfwZ/f3aff4m5XTZFDvsaK6W0+VcfgKAxUf40jBpHvQwaadFDHKk9Xbk71qiEymR+Xs&#10;fFZSSlJu8qmczGZ5AMXLcx8wfldgWTrUPND8sq1i8wMjUaHSY0nq5uDKdF2KJ457LukUh+WwF3Xk&#10;uYRmS/R7mnTN8ddaBMVZiN03yB8jgaH/so4EmPsklP2bAzj5n9sf/koa8Ot7rnr50YtnAAAA//8D&#10;AFBLAwQUAAYACAAAACEAmmyMWd8AAAALAQAADwAAAGRycy9kb3ducmV2LnhtbEyPy07DMBBF90j8&#10;gzVI7KidljYQ4lQVD4kFG0rYT2MTR8TjKHab9O8ZVrC8mqN7z5Tb2ffiZMfYBdKQLRQIS00wHbUa&#10;6o+XmzsQMSEZ7ANZDWcbYVtdXpRYmDDRuz3tUyu4hGKBGlxKQyFlbJz1GBdhsMS3rzB6TBzHVpoR&#10;Jy73vVwqtZEeO+IFh4N9dLb53h+9hpTMLjvXzz6+fs5vT5NTzRprra+v5t0DiGTn9AfDrz6rQ8VO&#10;h3AkE0XPOVM5oxpu77MlCCZWuVqBOGjI1XoDsirl/x+qHwAAAP//AwBQSwECLQAUAAYACAAAACEA&#10;toM4kv4AAADhAQAAEwAAAAAAAAAAAAAAAAAAAAAAW0NvbnRlbnRfVHlwZXNdLnhtbFBLAQItABQA&#10;BgAIAAAAIQA4/SH/1gAAAJQBAAALAAAAAAAAAAAAAAAAAC8BAABfcmVscy8ucmVsc1BLAQItABQA&#10;BgAIAAAAIQD8/abyqQEAABkDAAAOAAAAAAAAAAAAAAAAAC4CAABkcnMvZTJvRG9jLnhtbFBLAQIt&#10;ABQABgAIAAAAIQCabIxZ3wAAAAsBAAAPAAAAAAAAAAAAAAAAAAMEAABkcnMvZG93bnJldi54bWxQ&#10;SwUGAAAAAAQABADzAAAADwUAAAAA&#10;" filled="f" stroked="f">
                <v:textbox style="mso-fit-shape-to-text:t">
                  <w:txbxContent>
                    <w:p w:rsidR="00FF78D4" w:rsidRDefault="004901D7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姓名：</w:t>
                      </w:r>
                      <w:r w:rsidR="00237EF8"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奈森</w:t>
                      </w:r>
                      <w:r w:rsidR="00237EF8"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设计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籍贯：湖北武汉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出生日期：1992.02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7700010</wp:posOffset>
                </wp:positionV>
                <wp:extent cx="1742440" cy="2606040"/>
                <wp:effectExtent l="0" t="0" r="0" b="0"/>
                <wp:wrapNone/>
                <wp:docPr id="18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606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sz w:val="22"/>
                                <w:szCs w:val="22"/>
                              </w:rPr>
                              <w:t>专业技能类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已获得初级会计资格证、会计从业资格证</w:t>
                            </w:r>
                          </w:p>
                          <w:p w:rsidR="00FF78D4" w:rsidRDefault="00FF78D4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sz w:val="22"/>
                                <w:szCs w:val="22"/>
                              </w:rPr>
                              <w:t>语言技能类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英语CET4、CET6证书、全国普通话二级甲等</w:t>
                            </w:r>
                          </w:p>
                          <w:p w:rsidR="00FF78D4" w:rsidRDefault="00FF78D4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sz w:val="22"/>
                                <w:szCs w:val="22"/>
                              </w:rPr>
                              <w:t>计算机技能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全国计算机SQL二级证书、熟练操作office软件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8" type="#_x0000_t202" style="position:absolute;margin-left:29.25pt;margin-top:606.3pt;width:137.2pt;height:205.2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x0mrgEAACQDAAAOAAAAZHJzL2Uyb0RvYy54bWysUktu2zAQ3RfoHQjua8mC6xSC5aBtkG6C&#10;NEDaA9AUaREQOSyHtuQLJDfoKpvscy6fo0P6k6LdFd3wMzN88948Li5H27OtCmjANXw6KTlTTkJr&#10;3Lrh379dv/vAGUbhWtGDUw3fKeSXy7dvFoOvVQUd9K0KjEAc1oNveBejr4sCZaeswAl45SipIVgR&#10;6RrWRRvEQOi2L6qynBcDhNYHkAqRoleHJF9mfK2VjF+1RhVZ33DiFvMa8rpKa7FciHodhO+MPNIQ&#10;/8DCCuOo6RnqSkTBNsH8BWWNDICg40SCLUBrI1XWQGqm5R9q7jvhVdZCw0F/HhP+P1h5u70LzLTk&#10;HTnlhCWP9j8f908v++cHdvE+DWjwWFPdvafKOH6CkYpPcaRg0j3qYNNOihjladS783jVGJlMjy5m&#10;1WxGKUm5al7OS7oQfvH63AeMXxRYlg4ND+RfHqvY3mA8lJ5KUjcH16bvUzxxPHBJpziuxiyqOvFc&#10;Qbsj+gM53XD8sRFBkdyN/Qz0MaachdjnY5nbof+4iYSdWybAw/NjH7Iikz5+m+T17/dc9fq5l78A&#10;AAD//wMAUEsDBBQABgAIAAAAIQDwC+aN3wAAAAwBAAAPAAAAZHJzL2Rvd25yZXYueG1sTI/LTsMw&#10;EEX3SPyDNUjsqB1HiUqIU1U8JBZsKGHvxiaOiMdR7Dbp3zOsYDl3ju6cqXerH9nZznEIqCDbCGAW&#10;u2AG7BW0Hy93W2AxaTR6DGgVXGyEXXN9VevKhAXf7fmQekYlGCutwKU0VZzHzlmv4yZMFmn3FWav&#10;E41zz82sFyr3I5dClNzrAemC05N9dLb7Ppy8gpTMPru0zz6+fq5vT4sTXaFbpW5v1v0DsGTX9AfD&#10;rz6pQ0NOx3BCE9mooNgWRFIuM1kCIyLP5T2wI0WlzAXwpub/n2h+AAAA//8DAFBLAQItABQABgAI&#10;AAAAIQC2gziS/gAAAOEBAAATAAAAAAAAAAAAAAAAAAAAAABbQ29udGVudF9UeXBlc10ueG1sUEsB&#10;Ai0AFAAGAAgAAAAhADj9If/WAAAAlAEAAAsAAAAAAAAAAAAAAAAALwEAAF9yZWxzLy5yZWxzUEsB&#10;Ai0AFAAGAAgAAAAhADjLHSauAQAAJAMAAA4AAAAAAAAAAAAAAAAALgIAAGRycy9lMm9Eb2MueG1s&#10;UEsBAi0AFAAGAAgAAAAhAPAL5o3fAAAADAEAAA8AAAAAAAAAAAAAAAAACAQAAGRycy9kb3ducmV2&#10;LnhtbFBLBQYAAAAABAAEAPMAAAAUBQAAAAA=&#10;" filled="f" stroked="f">
                <v:textbox style="mso-fit-shape-to-text:t">
                  <w:txbxContent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color w:val="92D050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sz w:val="22"/>
                          <w:szCs w:val="22"/>
                        </w:rPr>
                        <w:t>专业技能类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已获得初级会计资格证、会计从业资格证</w:t>
                      </w:r>
                    </w:p>
                    <w:p w:rsidR="00FF78D4" w:rsidRDefault="00FF78D4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</w:p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color w:val="92D050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sz w:val="22"/>
                          <w:szCs w:val="22"/>
                        </w:rPr>
                        <w:t>语言技能类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英语CET4、CET6证书、全国普通话二级甲等</w:t>
                      </w:r>
                    </w:p>
                    <w:p w:rsidR="00FF78D4" w:rsidRDefault="00FF78D4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</w:p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color w:val="92D050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sz w:val="22"/>
                          <w:szCs w:val="22"/>
                        </w:rPr>
                        <w:t>计算机技能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全国计算机SQL二级证书、熟练操作office软件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2674620</wp:posOffset>
                </wp:positionV>
                <wp:extent cx="2072005" cy="3048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36" w:lineRule="exact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9" style="position:absolute;margin-left:32.5pt;margin-top:210.6pt;width:163.15pt;height:24pt;flip:x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MqpgEAABUDAAAOAAAAZHJzL2Uyb0RvYy54bWysks9OGzEQxu+V+g6W72SXUFpYZYNQEXCo&#10;WiTKAzheO2vJ/zrjZDdPg9RbH6KPU/EaHTshILghLpY9Hv9mvm88OxudZWsFaIJv+eGk5kx5GTrj&#10;ly2/+3l5cMIZJuE7YYNXLd8o5Gfzjx9mQ2zUNPTBdgoYQTw2Q2x5n1Jsqgplr5zASYjK06UO4ESi&#10;IyyrDsRAdGeraV1/roYAXYQgFSJFL7aXfF74WiuZfmiNKjHbcuotlRXKushrNZ+JZgki9kbu2hBv&#10;6MIJ46noHnUhkmArMK9QzkgIGHSayOCqoLWRqmggNYf1CzW3vYiqaCFzMO5twvfDyu/rG2Cmo9md&#10;cuaFoxk93P/59/c3owC5M0RsKOk23sDuhLTNUkcNjmlr4jU9LuJJDhuLt5u9t2pMTFJwWn+heR1z&#10;JunuqP50Uhfzqy0n8yJgulLBsbxpOdDsClWsv2Gi2pT6mJLTfbg01uZ4bnHbVN6lcTEWQUeP7S9C&#10;tyGRA0255fhrJUBxBsl+DeVTZBjG81UiYKmTKds3Ozh5X8rv/kke7vNzyXr6zfP/AAAA//8DAFBL&#10;AwQUAAYACAAAACEAf0j4MOMAAAAKAQAADwAAAGRycy9kb3ducmV2LnhtbEyPT0vDQBDF74LfYRnB&#10;i9jNHxtszKYURQQrRaOCx212moRmZ0N228Zv73jS45v3ePN7xXKyvTji6DtHCuJZBAKpdqajRsHH&#10;++P1LQgfNBndO0IF3+hhWZ6fFTo37kRveKxCI7iEfK4VtCEMuZS+btFqP3MDEns7N1odWI6NNKM+&#10;cbntZRJFmbS6I/7Q6gHvW6z31cEq2Hw+dOk+rTbyZdc9za+eX+X6a6XU5cW0ugMRcAp/YfjFZ3Qo&#10;mWnrDmS86BVkc54SFNwkcQKCA+kiTkFs+ZItEpBlIf9PKH8AAAD//wMAUEsBAi0AFAAGAAgAAAAh&#10;ALaDOJL+AAAA4QEAABMAAAAAAAAAAAAAAAAAAAAAAFtDb250ZW50X1R5cGVzXS54bWxQSwECLQAU&#10;AAYACAAAACEAOP0h/9YAAACUAQAACwAAAAAAAAAAAAAAAAAvAQAAX3JlbHMvLnJlbHNQSwECLQAU&#10;AAYACAAAACEALpRDKqYBAAAVAwAADgAAAAAAAAAAAAAAAAAuAgAAZHJzL2Uyb0RvYy54bWxQSwEC&#10;LQAUAAYACAAAACEAf0j4MOMAAAAKAQAADwAAAAAAAAAAAAAAAAAABAAAZHJzL2Rvd25yZXYueG1s&#10;UEsFBgAAAAAEAAQA8wAAABAFAAAAAA==&#10;" filled="f" stroked="f">
                <v:textbox style="mso-fit-shape-to-text:t">
                  <w:txbxContent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36" w:lineRule="exact"/>
                        <w:rPr>
                          <w:color w:val="92D050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4982210</wp:posOffset>
                </wp:positionV>
                <wp:extent cx="2072005" cy="30480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36" w:lineRule="exact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0" style="position:absolute;margin-left:32.5pt;margin-top:392.3pt;width:163.15pt;height:24pt;flip:x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f9pQEAABUDAAAOAAAAZHJzL2Uyb0RvYy54bWyskkGOEzEQRfdI3MHynnRPGGDUSmeEGA0s&#10;EIw0cADHbact2S5T5aQ7p0FixyE4DuIalJ1MQLBDbCy7XH5V/5dX13PwYm+QHMReXixaKUzUMLi4&#10;7eXHD7dPrqSgrOKgPETTy4Mheb1+/Gg1pc4sYQQ/GBQMidRNqZdjzqlrGtKjCYoWkEzkSwsYVOYj&#10;bpsB1cT04Jtl2z5vJsAhIWhDxNGb46VcV761Ruf31pLJwveSe8t1xbpuytqsV6rbokqj06c21D90&#10;EZSLXPSMulFZiR26v1DBaQQCmxcaQgPWOm2qBlZz0f6h5n5UyVQtbA6ls030/7D63f4OhRt6uWR7&#10;ogo8ox+fv37/9kVwgN2ZEnWcdJ/u8HQi3haps8UgrHfpDQ++imc5Yq7eHs7emjkLzcFl+4Ln9UwK&#10;zXdP28urtuKbI6fwElJ+bSCIsukl8uwqVe3fUubanPqQUtIj3DrvS7y0eGyq7PK8maugy4f2NzAc&#10;WOTEU+4lfdopNFJg9q+gfooCo/RylxlY6xTK8c0Jzt7X8qd/Uob7+7lm/frN658AAAD//wMAUEsD&#10;BBQABgAIAAAAIQCHSj2V4wAAAAoBAAAPAAAAZHJzL2Rvd25yZXYueG1sTI9RS8MwFIXfBf9DuIIv&#10;4tItrtba2zEUEVTGVhV8zJqsDWtuSpNt9d8bn/TxcA7nfKdYjLZjRz144whhOkmAaaqdMtQgfLw/&#10;XWfAfJCkZOdII3xrD4vy/KyQuXIn2uhjFRoWS8jnEqENoc8593WrrfQT12uK3s4NVoYoh4arQZ5i&#10;ue34LElSbqWhuNDKXj+0ut5XB4uw+nw0Yi+qFX/bmef51cuav34tES8vxuU9sKDH8BeGX/yIDmVk&#10;2roDKc86hHQerwSE2+wmBRYD4m4qgG0RMjFLgZcF/3+h/AEAAP//AwBQSwECLQAUAAYACAAAACEA&#10;toM4kv4AAADhAQAAEwAAAAAAAAAAAAAAAAAAAAAAW0NvbnRlbnRfVHlwZXNdLnhtbFBLAQItABQA&#10;BgAIAAAAIQA4/SH/1gAAAJQBAAALAAAAAAAAAAAAAAAAAC8BAABfcmVscy8ucmVsc1BLAQItABQA&#10;BgAIAAAAIQBJsgf9pQEAABUDAAAOAAAAAAAAAAAAAAAAAC4CAABkcnMvZTJvRG9jLnhtbFBLAQIt&#10;ABQABgAIAAAAIQCHSj2V4wAAAAoBAAAPAAAAAAAAAAAAAAAAAP8DAABkcnMvZG93bnJldi54bWxQ&#10;SwUGAAAAAAQABADzAAAADwUAAAAA&#10;" filled="f" stroked="f">
                <v:textbox style="mso-fit-shape-to-text:t">
                  <w:txbxContent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36" w:lineRule="exact"/>
                        <w:rPr>
                          <w:color w:val="92D050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7091680</wp:posOffset>
                </wp:positionV>
                <wp:extent cx="2072005" cy="30480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20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36" w:lineRule="exact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1" style="position:absolute;margin-left:29.7pt;margin-top:558.4pt;width:163.15pt;height:24pt;flip:x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cYpgEAABUDAAAOAAAAZHJzL2Uyb0RvYy54bWysks9OGzEQxu+V+g6W72Q3oVC0ygZVRZQD&#10;KkiUB3C8dtaS/3XGyW6eBqk3HoLHqfoaHTshoPaGuFj2ePyb+b7x/Hx0lm0UoAm+5dNJzZnyMnTG&#10;r1p+/+Py6IwzTMJ3wgavWr5VyM8XHz/Mh9ioWeiD7RQwgnhshtjyPqXYVBXKXjmBkxCVp0sdwIlE&#10;R1hVHYiB6M5Ws7o+rYYAXYQgFSJFL3aXfFH4WiuZbrRGlZhtOfWWygplXea1WsxFswIReyP3bYg3&#10;dOGE8VT0gLoQSbA1mP9QzkgIGHSayOCqoLWRqmggNdP6HzV3vYiqaCFzMB5swvfDyu+bW2Cma/ls&#10;ypkXjmb05+Hx99MvRgFyZ4jYUNJdvIX9CWmbpY4aHNPWxCsafBFPcthYvN0evFVjYpKCs/ozzeuE&#10;M0l3x/Wns7qYX+04mRcB0zcVHMublgPNrlDF5hoT1abU55Sc7sOlsTbHc4u7pvIujcuxCDp5bn8Z&#10;ui2JHGjKLcefawGKM0j2ayifIsMwflknApY6mbJ7s4eT96X8/p/k4b4+l6yX37z4CwAA//8DAFBL&#10;AwQUAAYACAAAACEAmace5OMAAAAMAQAADwAAAGRycy9kb3ducmV2LnhtbEyPXUvDMBSG7wX/QziC&#10;N+LS2rXW2nQMRYQpQ6uCl1mTtWHNSWmyrf57z6708rzn4f0oF5Pt2UGP3jgUEM8iYBobpwy2Aj4/&#10;nq5zYD5IVLJ3qAX8aA+L6vyslIVyR3zXhzq0jEzQF1JAF8JQcO6bTlvpZ27QSL+tG60MdI4tV6M8&#10;krnt+U0UZdxKg5TQyUE/dLrZ1XsrYP31aJJdUq/569Y8p1erN/7yvRTi8mJa3gMLegp/MJzqU3Wo&#10;qNPG7VF51gtI7+ZEkh7HGW0gIsnTW2Cbk5TNc+BVyf+PqH4BAAD//wMAUEsBAi0AFAAGAAgAAAAh&#10;ALaDOJL+AAAA4QEAABMAAAAAAAAAAAAAAAAAAAAAAFtDb250ZW50X1R5cGVzXS54bWxQSwECLQAU&#10;AAYACAAAACEAOP0h/9YAAACUAQAACwAAAAAAAAAAAAAAAAAvAQAAX3JlbHMvLnJlbHNQSwECLQAU&#10;AAYACAAAACEABPH3GKYBAAAVAwAADgAAAAAAAAAAAAAAAAAuAgAAZHJzL2Uyb0RvYy54bWxQSwEC&#10;LQAUAAYACAAAACEAmace5OMAAAAMAQAADwAAAAAAAAAAAAAAAAAABAAAZHJzL2Rvd25yZXYueG1s&#10;UEsFBgAAAAAEAAQA8wAAABAFAAAAAA==&#10;" filled="f" stroked="f">
                <v:textbox style="mso-fit-shape-to-text:t">
                  <w:txbxContent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36" w:lineRule="exact"/>
                        <w:rPr>
                          <w:color w:val="92D050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sz w:val="28"/>
                          <w:szCs w:val="28"/>
                        </w:rPr>
                        <w:t>掌握技能</w:t>
                      </w:r>
                    </w:p>
                  </w:txbxContent>
                </v:textbox>
              </v:rect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3587115</wp:posOffset>
                </wp:positionV>
                <wp:extent cx="95250" cy="163195"/>
                <wp:effectExtent l="38100" t="0" r="38100" b="8255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w14:anchorId="164E6AB0" id="KSO_Shape" o:spid="_x0000_s1026" style="position:absolute;left:0;text-align:left;margin-left:38.5pt;margin-top:282.45pt;width:7.5pt;height:12.8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isRwMAAHYIAAAOAAAAZHJzL2Uyb0RvYy54bWysVttu2zgQfS+w/0DwPZFI3Y04BbpBF4st&#10;mgJpnwuaoiwBlCiQjO3s13dIWRYVp8B2UT9IpIZzOWeGM757f+olOghtOjVsMbmNMRIDV3U37Lf4&#10;29ePNyVGxrKhZlINYotfhMHv7/94d3ccN4KqVslaaARGBrM5jlvcWjtuosjwVvTM3KpRDCBslO6Z&#10;ha3eR7VmR7Dey4jGcR4dla5HrbgwBr4+TEJ87+03jeD2sWmMsEhuMcRm/VP75849o/s7ttlrNrYd&#10;P4fB/kcUPesGcHox9cAsQ8+6uzLVd1wroxp7y1UfqabpuPAYAA2JX6F5atkoPBYgx4wXmszvM8s/&#10;H75o1NVbTDOMBtZDjv55evw+uQZ2jqPZwKGn8Ys+7wwsHdRTo3v3BhDo5Bl9uTAqThZx+FhlGYEK&#10;4CAheUKL0hEeLbr82di/hPJ22OGTsVM+6nnF2nnFT8O81JBVl0/p82kxgnxqjCCfuymfI7NOzwXn&#10;lui4xVlWFRXFqPUx5QDWSXt1EF+VP2cdBlpUZZVj5MKt0pTSc7jLOf686/gH8W+oRfIyz6G4Vlrg&#10;2pssyrQEZkFGyzQD4x7ha1lSZWWSnL2tfax3rxWzuIjzKjQaRAOYaZqGwgDgIoR8rJ2sd5PLpCIE&#10;InRAFs0ZZFqSJC4m4VVAgfAXYQaa1+QFAS25mgMKcC7Ca5xSGeHzsSR4Qhvo+x4BqsuRN+kpCamg&#10;0oGeGxIynpY0i4kXJGWervI/F6UrHJJVSfHfC4CkSXEuqyLOyKoCikWYUUJ+6jMvsoJ6zStm5BAW&#10;eMAGXGh3eYA00JlPze+Ju+kmrIzPB95i7oZkKRT/VDxX4YZSeoX0fOl+kTsA/ZOEkKLMqvSNLAYM&#10;zPWwxsLPpQSsuJbj6bm0IU/v0uiMkl39sZPSNR6j97s/pUYHBh2tog9xNjtYHZOD62IEKADMnMGk&#10;bCSD1sf7EXq3GfYYMbmHEcyt9q1tUM7D1Gy0sQ/MtJMPb3aq0L6zMHxl129xGbvfJa8uMuHH59R0&#10;IzcGpsbvVjtVv8DYkH8PMIoqkqYQlPWbFEoKNjqU7PyGVklFoUewgbcKOrYL1JWRswfDzTN2HsRu&#10;eoZ7f2r5u3D/AwAA//8DAFBLAwQUAAYACAAAACEAVdICn98AAAAJAQAADwAAAGRycy9kb3ducmV2&#10;LnhtbEyPwU7DMBBE70j8g7VI3KhNBUkT4lQFgYSQKqAFcd3EJomI11HspuHvWU5w3NnRzJtiPbte&#10;THYMnScNlwsFwlLtTUeNhrf9w8UKRIhIBntPVsO3DbAuT08KzI0/0quddrERHEIhRw1tjEMuZahb&#10;6zAs/GCJf59+dBj5HBtpRjxyuOvlUqlEOuyIG1oc7F1r66/dwWm4NY/pPCA+x+m9omrzoZ5etvda&#10;n5/NmxsQ0c7xzwy/+IwOJTNV/kAmiF5DmvKUqOE6ucpAsCFbslCxkKkEZFnI/wvKHwAAAP//AwBQ&#10;SwECLQAUAAYACAAAACEAtoM4kv4AAADhAQAAEwAAAAAAAAAAAAAAAAAAAAAAW0NvbnRlbnRfVHlw&#10;ZXNdLnhtbFBLAQItABQABgAIAAAAIQA4/SH/1gAAAJQBAAALAAAAAAAAAAAAAAAAAC8BAABfcmVs&#10;cy8ucmVsc1BLAQItABQABgAIAAAAIQCB3yisRwMAAHYIAAAOAAAAAAAAAAAAAAAAAC4CAABkcnMv&#10;ZTJvRG9jLnhtbFBLAQItABQABgAIAAAAIQBV0gKf3wAAAAkBAAAPAAAAAAAAAAAAAAAAAKEFAABk&#10;cnMvZG93bnJldi54bWxQSwUGAAAAAAQABADzAAAArQ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92d050" stroked="f" strokeweight="1pt">
                <v:stroke joinstyle="miter"/>
                <v:path arrowok="t"/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5485130</wp:posOffset>
                </wp:positionV>
                <wp:extent cx="1656080" cy="1043940"/>
                <wp:effectExtent l="0" t="0" r="0" b="0"/>
                <wp:wrapNone/>
                <wp:docPr id="26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1230612306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12306@qq.com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32" type="#_x0000_t202" style="position:absolute;margin-left:55.35pt;margin-top:431.9pt;width:130.4pt;height:82.2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wxqgEAABkDAAAOAAAAZHJzL2Uyb0RvYy54bWysUkuOEzEQ3SPNHSzvSXdCaIZWOiOG0bBB&#10;gDTDARy3nbbUdhmXk+5cAG7Aig17zpVzTNn5zGjYITb+VJVfvffKi6vR9myrAhpwDZ9OSs6Uk9Aa&#10;t2741/vbl5ecYRSuFT041fCdQn61vHixGHytZtBB36rACMRhPfiGdzH6uihQdsoKnIBXjpIaghWR&#10;rmFdtEEMhG77YlaWVTFAaH0AqRApenNI8mXG11rJ+FlrVJH1DSduMa8hr6u0FsuFqNdB+M7IIw3x&#10;DyysMI6anqFuRBRsE8xfUNbIAAg6TiTYArQ2UmUNpGZaPlNz1wmvshYyB/3ZJvx/sPLT9ktgpm34&#10;rOLMCUsz2v/8sf/1Z//7O3szTwYNHmuqu/NUGcdrGGnQpzhSMOkedbBpJ0WM8mT17myvGiOT6VH1&#10;uiovKSUpNy3nr97O8wCKx+c+YPygwLJ0aHig+WVbxfYjRqJCpaeS1M3Bren7FE8cD1zSKY6rMYuq&#10;TjxX0O6I/kCTbjh+24igOAuxfw/5YyQw9O82kQBzn4RyeHMEJ/9z++NfSQN+es9Vjz96+QAAAP//&#10;AwBQSwMEFAAGAAgAAAAhAHI+JR3eAAAADAEAAA8AAABkcnMvZG93bnJldi54bWxMj8FOwzAQRO9I&#10;/IO1SNyonVRtoxCnqoBKHLjQhvs2NklEvI5it0n/vssJjqMZzbwptrPrxcWOofOkIVkoEJZqbzpq&#10;NFTH/VMGIkQkg70nq+FqA2zL+7sCc+Mn+rSXQ2wEl1DIUUMb45BLGerWOgwLP1hi79uPDiPLsZFm&#10;xInLXS9TpdbSYUe80OJgX1pb/xzOTkOMZpdcqzcX3r/mj9epVfUKK60fH+bdM4ho5/gXhl98RoeS&#10;mU7+TCaInnWiNhzVkK2X/IETy02yAnFiS6VZCrIs5P8T5Q0AAP//AwBQSwECLQAUAAYACAAAACEA&#10;toM4kv4AAADhAQAAEwAAAAAAAAAAAAAAAAAAAAAAW0NvbnRlbnRfVHlwZXNdLnhtbFBLAQItABQA&#10;BgAIAAAAIQA4/SH/1gAAAJQBAAALAAAAAAAAAAAAAAAAAC8BAABfcmVscy8ucmVsc1BLAQItABQA&#10;BgAIAAAAIQChJ6wxqgEAABkDAAAOAAAAAAAAAAAAAAAAAC4CAABkcnMvZTJvRG9jLnhtbFBLAQIt&#10;ABQABgAIAAAAIQByPiUd3gAAAAwBAAAPAAAAAAAAAAAAAAAAAAQEAABkcnMvZG93bnJldi54bWxQ&#10;SwUGAAAAAAQABADzAAAADwUAAAAA&#10;" filled="f" stroked="f">
                <v:textbox style="mso-fit-shape-to-text:t">
                  <w:txbxContent>
                    <w:p w:rsidR="00FF78D4" w:rsidRDefault="004901D7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1230612306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12306@qq.com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5638165</wp:posOffset>
                </wp:positionV>
                <wp:extent cx="148590" cy="148590"/>
                <wp:effectExtent l="0" t="0" r="3810" b="381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ECE48" id="KSO_Shape" o:spid="_x0000_s1026" style="position:absolute;left:0;text-align:left;margin-left:37.35pt;margin-top:443.95pt;width:11.7pt;height:11.7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83F8hQAAHh3AAAOAAAAZHJzL2Uyb0RvYy54bWysXVuPY7cNfi/Q/2DMY4Fmjm7nssgmDw22&#10;D70kaLbPhdfj2RlgZjywvZf8+36UyJOjxIe0iuYh3mQpSuQnUhRJ2d9+//X5afN5fzw9Hl7e3rhv&#10;upvN/mV3uHt8+fj25t/v3/15vNmcztuXu+3T4WX/9uaX/enm++/++Idvv7y+2fvDw+Hpbn/cgMnL&#10;6c2X17c3D+fz65vb29PuYf+8PX1zeN2/4C/vD8fn7Rn/efx4e3fcfgH356db33X97ZfD8e71eNjt&#10;Tyf83x/KX958l/nf3+935x/v70/78+bp7Q3Wds7/PuZ/f6B/33737fbNx+P29eFxx8vY/g+reN4+&#10;vmDSmdUP2/N28+n4+DtWz4+74+F0uD9/szs83x7u7x93+ywDpHHdb6T5+WH7us+yQDmn11lNp/8f&#10;290/P/903Dzevb3xw83mZfsMjP7284//KVNDO19eT29A9PPrT0f+rxP+uPnw5R+HO9BuP50PWfCv&#10;98dnUgBE2nzN+v1l1u/+63mzw/90cRxdf7PZ4a/4z+B5u30jg3efTue/7g+Z0fbz30/nAs8d/pSV&#10;e8crfA8o75+fgNSfbjfexSGOoY/95ssmpdExqDOxu0z8cJHYXya+zDlcJr7MOV4mvsw5XSa+zBkq&#10;vV4bgPkS8WXOsN5LxJfXPF0mvszZtUHYhKFrAtE1oeiaYHRNOJJtXK9u14Ska4LSNWHpm7D0TVj6&#10;Jix9E5a+CUvfhKVvwpKc7yXkL9uOb8LSN2EZmrAMTViGJixDE5ahCcvQhGVowjI0YRmasAxLLF1I&#10;3nX9FNPm8j6JTVjGJZZhGkLnfVzj3IRkbEIyNiEZm5CMTUjGJiTjEsk09SnEaRpWYpK4BHIRwVwG&#10;Mi2BnKG5fAqnJYw25yYgUxOQqQnI1ARkagIyNQGZlkAuNLii7yYk+yWSJu++Ccu+Ccu+Ccu+Ccu+&#10;Ccu+Ccu+Ccu+Ccu+CcuhCcuhCcuhCcuhCcuhCcuhCcuhCcuhCcuhCcuhCcuxCUvcMRvCtbEJy7EJ&#10;y7EJy7EJy7EJy7EJy7EJy7EJy6kJy6kJy6kJy6kJy6kJy6kJy6kJy6kJy6kJy6kJS9c1gem6JjRd&#10;1wSn65rwdF0ToK5rQhSR/2UndDlMcV0Tpq5rAtV1bai2Zn/aUG3M/zQmgBozQI0poMYcUGMSqMoC&#10;dZu+wz+bPiXccDnVKhlWV6WAdNIq/2OQLpE0SJe2aZAu7dIgXdqkQbq0R4N0aYsG6dIODdKlDRqk&#10;S/vTSasMj0F6PVpVbsfgej1aVVbH4Ho9WlU+x+B6PVpVJsfgej1aVQ5H51olcAzS622rSt4YXK+3&#10;rSptY3C93raqhI3B9XrbqnI1OtcqUWOQXm9b6Xq0qgyNsYDr0apyMwbX69GqsjIG1+vRStfbVpWM&#10;0RdQZWIM0uvRqnIwBtfr0aqyLwbX69Gq8i4G1+vRqjIuOtcq3WKQXm9bVaLF4Hr9uVWlWAyu159b&#10;VXLld1xRR/8olfLtgxTPd19fuHqOP2221Jbx3iEMpHr66+FEtXqqpqMi/z4XzsEFhPS3S/qposcG&#10;J/pAMeNFegSES/7YukSf1uldRY9NSfTDOr2v6LHdiH5apw8VPd0+aIBblxilwaUEdKPIIxSZUz2C&#10;hUb4v6qlvh7BYiOkXx0x1CNYcITqqyNqpClSJzlQg10d8RusWXJUVtdGIKBc6oqqqnmOdclRNqxG&#10;sOSogq7OUSNOFdA8x7rkKB8u56Col0Zg6tU5aswpos0jFMlrzClazSMUyWvMKRLNIxTJa8wpyswj&#10;FMlrzCmCpBEID1clrzGPLDlCv7URYLrULtXs8hzrkmP6agRLjpBtdY4ac6qv5TnWJceCl3NQNEYj&#10;UBJbnaPGnCKtPEKRvMacilx5hCJ5jTmVrvIIRfIacypI5RGK5DXmFNnQCIQtq5LXmFPxKI9Ylxzq&#10;XGqXSkJ5xLrkUHw1giVHKLG2KgBQjWDJESasjqgxpyiBVoVyy+qIGnOKAPIIRfIaczrd8whF8hpz&#10;OrnzCEXyGnMqduQRiuQ15lTCoBGlAe7iuYzYeKldKkzkEeuSYyNVI1hyFBLWtIstV41gyVEeWB1R&#10;Y06lgbyqdckRNy/noIQ/jUAqf3WOGnNK4+cRiuQ15pSczyMUyWvMKeWeRyiS15hTIj2PUCSvMc/p&#10;cRpCie9V2WvUc9K7jFmXHma01HBOZZcx6/LD5OoxrABKPa+tDcZXj2EVUEJ5dUyNvvs1nFvXAUy2&#10;mmcO6JD8XZ2n3gGOEr9ZB0pMB0Ov5xEd1FFdsU4OzI/oUv5tf/LxZoP+5A+0NsTp2zPF8/LHzZe3&#10;N7nPdfPAf6C/eT583r8/ZJozRfUpUesc1hv97BF+pXl6sWiFQj5fmSsVBjLX2ScLhXwyZWSTiR7n&#10;V9GxUMjn7yllpwiFfBbK6JlniKgLaTxBidsa1glK2RXCSz6FJ7vaEOBHdJ58SIYAz6lTUn6LZg8o&#10;n+uU1J6XKQ19Ro/rClNGnacTLYX5/BeZ5ZNld3wwhQBHr67TcRACSkOfjgNOUIptyazyKbNTu2aR&#10;PdcfYBVCIZ9CSbWxok9j9o5qxYVS33Wx44MfaBq7ruOQDTvEWGfHoTN2ncWTWj5pnRF3MlXzHRVt&#10;MiVuJDol22aIiMcNyuLLQpxjY9G4fBbNh4nqtXl2w4rRlsb7M+Ic02YPE/WoEc+Eza9T8oU1JLRz&#10;qJQjH+mhn2+RIol8skQjdbTQ7Kh7GTw5uA89YhJ9dsFomO8zMqt88uwDB11hxBGk8hzEh4yGtwkD&#10;1XZJogkBnsqzpyweKGMHI9Up2S9FZ+kzscXBQRlaSnwhi2HOvIh25JO1lKiuSesMMHx1nZE6YIjS&#10;W7suyuweC9Z5UhE280RMrVIGDrqjN7x3CFRHyTzhTHSeVNjPlPONXbQjn6wlL2h6CyMvaPo5rhJe&#10;8sk8naDp5mhaKORTKKkuQut0811LKORTKHl/RgcIVNk7yl1nnsjw6JR8dkQKTTVK7ItyPYBL1n0y&#10;QgbWfGd4Reyg4sEieqT12UdqOYZEcKQWJbW6ZErjLPaD+KXJ0JKfPcOIcEjVUk91E5p9RFlGp+TY&#10;GUGQjqZPVN8gnuT0VJ6JuiQypbHnfeQdEnocTCrPyFYMP69bnA/UgUqz94ZP9kHWmbAMdXYv6yRX&#10;plPyvSJENKuqlE70GQ1Pi1CxxP6IwQzZO+EZoC519k5kJ9E0SjdxEiagwdmgpEc1pHln8cTLQaac&#10;b1/iZeSzeBs3SvzZGbK7USyOQixVogFBL63TT4afdwP7JT/NOXZZn3zyOimoyDxHXE7V2fGUgCkN&#10;e3c9x0t+mO98Mqt88uxyavsBb2HU2RN7Bhxxur27xEl2j7eYBk9qjSN99sbtDG87SyTgcePVeUb2&#10;ip6ciSoR4o8ye0TjtE7JuQUfjdjb0eUxSxQMP+8C3zs8wl999kB1d9JSmLMUgqJ8Mpq4bxRKjwud&#10;KlFgi/Me75R0SvYhHi+TDUoQ5HWaVgyrYMq5DiOSyCdL5DmuQ8BirJNEzrN3yEirEnnRfGfNjjMj&#10;83TWqe0iY+QmC82Eo43WicDK2HU9Z24cXVVUiegQzDzx/lmnHNgnu8E4N91Ij+NonYNxf0eoWPwS&#10;nJ6B0UTPITNPBLeqRBNbseuNKB2v/8tecr2RkfAdl3VwfuoezHfUfU/r7GH42jq9Yz+PvIi+6zwM&#10;vvBMhrcBZTkRXMJG1Wfn2NtRiKVT8snlEhSrU3JZA27ciKwcvSMgLSXUenWe1KWeKZGaUCk99VYT&#10;ZbQiVbx5ZErD13nPEQuM1Jqdul3z7Fb8CW/IlNgAukT00DnzNO6wfuZpZaIgEe8l3PmN2amrmWYP&#10;CB70dXLWyCFYtChZojB3HIjXls/ivT1dHsvsMFJ1dsdxnfNGFg7ZBebp5+qTzCqfchryGWdwdIFt&#10;2KTjk9CwXxc4njR2G0Qt3tCKknB9y1pEX4GmQ4fYKNNBbJ1O/IuOs8M2K+jpe8yJzRrscIyV5emr&#10;cwitac8Yk8JBXEXGMZ4RukhRR7cRVKOKCLobQaFL3IguaseFBCN5gNQGX0wNKSieIdUh+6xtgIlb&#10;c5xx1RvFGxopoIG9kTcurj29wsTygnH49zwv8teqHEkyzcbRm9gPRMNVR8kQGYdp5PxQMlJOgesv&#10;aW6gEQcln8VRkWsmvVghhGQdesPAcevL/CjLq+0Dz1WKwTqU+WQYjLSd4zvaYF192HQpwtTWBweU&#10;5Rghj0bHRjkZZsT3g8lIB3CRB5V03QPxVQvPtfRdypsP5WmdnwQUFFFq0kowg2hGp2PnjQhapeOI&#10;3Mrzlou6o1hKXV1GDDLok3Lw5OEANW5CZhg4kwVjH7NCgnGHnwMm/TxjvVHqXxNB4IpoRNTo5GYU&#10;jeyK3B6piKLx49Yv3GB0wLgOhV2iQ5GfJcJJucFIiiN+LHtgNG4FksZ0k2EZjltokFDUIfHcq4mb&#10;nuH5JANAVy1Ni5RxIdeM2FxXDyqThdDahCi5MSFOB23qKNk+fKmZSpj4yuTpPNQ4JlmjdVPuRerB&#10;SGb0fAIjS6OvEd8iU6SeDJ8/SL9GB4PQhBmlGE9d7BohHQs56rBqXhOn7gLF7xpHPLkt0qARQNe4&#10;w12gTB6tRKwE0dhIxuxyvCM5pe/yfOfLog8GPA4F1rLO0UotJ3riS0HcZBRJkBHhcG8ydjoyN4Un&#10;SnP6NoLzKfZolhCRvioGGb0lkYTD0IFukUiAcnyNSpa6Q5CbKPqMVmMFrshMSX1a2q6DHDx7MnYd&#10;Urply6NIZqwzctknDoazxt2yXC7jYCXkKOtPOySOxkmBmkPZIXEyGgH8KIXryYhmkFku+kydIVGg&#10;AI/WmToDzSBoJmc1qsgdF9U+XfPBc5oNsOu7LgQuvCSzuSBycwEKMHrqDiWHgiZ9OZW669AQJpRG&#10;ugXdMcU2keDW/RKa4Yptpohmfm3Ph5H9UorG0Y+6S7EOxEW6/0TzVtmf6IzUvXeU+zQexutaih0n&#10;umAlergV8YWnZdcl43aGhjCRyEj/w8UxRsnYddHz1QtVNF1LEcbJ6zROLnTcMJr8navr7XtBbNOm&#10;5JckCFkMzUvRHpT6XopSmgOlbnExcvwDSkNLcyrARJNyz9nbJKNMAZsQ3K29lFBvKTyNjE+UVAn2&#10;vLE/6b5QeBpZmthzFJSsADUOHKGmaDSm4Rt82Tat61I+hvI6KaDWfAhWx/oMRnQRR9nzCOx0npNo&#10;KUA0dfaJ41R4bz2gpW8JLJq3IhYE/LyX6LjRZsfRxjytbEGiMDrr89cnBJKlks+SrUJZnSmtW1bC&#10;ha3wtHIpiarQNHucjIwAtnzZn4gZdNyT3N3iaBSEE1Xg8+yjyVOitcFapzQo4dPAKHEmCSVk3dvg&#10;bJFY0bhFgZIj6mTcjhI5rix7Msr7cIYce1OvpbrryBVnntE44/IxVCiNOKQ8dKAdQl0b+uwSJ5Mb&#10;1yk5T4+jQfeKkJ13XTCaB0FZvA1OBgtNbi6I1BOqr5N9CLpPdB+C4i6jiZjV4MnlfRzflux8gV48&#10;IBGPsHs6nPZY+oVnJ/hS/rwHkOKTlaw+O5FCmKflq5rwLJ+n7IhOKfNbDxUSUmRlpVb9Aj6y7AKU&#10;X411dmxV6CTQoxJYXeGJFhPrzOFqETK1+k0RKcSiezdap/3I8aAb4IQ0fc7nLXp7dIlwlSzWj/YF&#10;fWchgigeBbU8gzLxSeKsuwX2RfGRLhgl/BilJcJqZIyBm6HxZViG5ql7kvwZGi8NfXpJ5FpNxuhf&#10;LRnDycgDxo77MSbj/oVHU2XPjYYRoYetADQYGYcgzZaDlVsf2JX1Rgweei56UzFQ25ghcQY7GfEV&#10;brpFj8k45NFEVwjpCFenniMMA+wglfRg3WLRE5D3D94J6FN3/CUDlvdGpypHv9bUHbtWq+UJQheO&#10;veGs0fZbtllvRKlBbpCDlV6RdxaD0RiFHuriBaiErUIowddo7Z6e42PLuNCQXlyAlalCJFH0iIe4&#10;uleBdbFXMTNVk5TsndHEg3cI7CepuqKpKHaznzQiWbwR4r4HuuirPNEmWfxkQA+MSull9mjUIhAc&#10;FbNFO5oxOx43lNmtTCoe0DElHVXqOqUK4wZD8wjzWUujEaPhgOLzcTRybzhJWfbJWucgMUxnnY/U&#10;90lnGXoc9YgbfRNFIrNFGCnhctPCFVd3cHFkb41XGXqshUbBIjtiQgN3eZrokfZU0UQOsVjcInq1&#10;Y17serGpOe5ai3kRnzNiVv4CXR/MFdk7ddVoxxOeRm8ATEV4Wn6PuuxyRANE9NlRN2OrMuJTvIbm&#10;dfIXjq5mDBHDSSwJN6DZHzw+e9NkeJQwW2pvBQLIVxWJesNWEISwh6awRV1nL4X+wcpT94Ama34w&#10;brxoAmU/YbVqQ/GM0YCAWl3ngHghz07pM5Vy5KqYGw1LxTnGuE9Gzg4NsOUeix2t+10kdXmHTEYD&#10;Q5joV1PIn3VGhw0qBIWnt54S4BQtO4R+gEXVEl4Iijc1Mh3wB7xO87bRsR3hEYc1O3+nCPyuvj9x&#10;hhc7Qi+FwdMxmsjdWTw504E7j8WT7Qjv+/Rdh+oIe2jkOHXN46JXcLeq9ZEcbN4h8FAGT/b09jlG&#10;IX/midc7Os/Az+HR4Wzok6DJPKm9QLPN/Bq67HmLp5dWDutRDJRUznBnXkgROeR1usnSJ4lM68Rb&#10;EkMivARjSuOMi9LTaz51QdsB+5DBqrhQ0JTXORhnHO7YLLt5IlDKO/PsjU4FXMfnM07PwcB/coyZ&#10;DG+DCmvZSw7FbXUvBWrrzOs0a7H07QeF0sgqwXOwRLhl6LP38iDIquIg78qz4zs1dJ70ljCv0/4i&#10;Ao5wcT/XrRjfpMGa98Z9BWkGoTQ8LToAWCKYnC4RtVZniXAN0SkRAzOltUMuRLW/jYURwNGXE+Wv&#10;AZ2/pQj/c/lDnqfD0+Pdu8enJ0oXn44fP/zl6bj5vMUPsk7+h24O3Suyp/wNpC8HGiZ+DpPQj5HS&#10;z4+WnyX9cLj7BT9Fun3ZPRzwk6678zF/99Jpt3/ZhzuabYffMz1uN6/HE3749XA8Pxz4p17fHQ8v&#10;Z9ITvnHm8ePD+V+PHzfHR3w36vnhuN//dL7Z3D2CZSaBOAuWp1dmDQaHT0fI8jux3uV/GIXdgo44&#10;5eFZkLJ8lgo/75qVyOuj349d/nem+vUHc7/7rwAAAAD//wMAUEsDBBQABgAIAAAAIQDik1ql3QAA&#10;AAkBAAAPAAAAZHJzL2Rvd25yZXYueG1sTI/BSsQwEIbvgu8QRvDmplFpu7XpUgTBm7jqPdvEtmwy&#10;6SZpt/v2jic9DcN8/PP99W51li0mxNGjBLHJgBnsvB6xl/D58XJXAotJoVbWo5FwMRF2zfVVrSrt&#10;z/huln3qGYVgrJSEIaWp4jx2g3EqbvxkkG7fPjiVaA0910GdKdxZfp9lOXdqRPowqMk8D6Y77mcn&#10;wR4vi24Lkfu59afTa3iL+ReX8vZmbZ+AJbOmPxh+9UkdGnI6+Bl1ZFZC8VgQKaEsiy0wAralAHag&#10;KcQD8Kbm/xs0PwAAAP//AwBQSwECLQAUAAYACAAAACEAtoM4kv4AAADhAQAAEwAAAAAAAAAAAAAA&#10;AAAAAAAAW0NvbnRlbnRfVHlwZXNdLnhtbFBLAQItABQABgAIAAAAIQA4/SH/1gAAAJQBAAALAAAA&#10;AAAAAAAAAAAAAC8BAABfcmVscy8ucmVsc1BLAQItABQABgAIAAAAIQAiP83F8hQAAHh3AAAOAAAA&#10;AAAAAAAAAAAAAC4CAABkcnMvZTJvRG9jLnhtbFBLAQItABQABgAIAAAAIQDik1ql3QAAAAkBAAAP&#10;AAAAAAAAAAAAAAAAAEwXAABkcnMvZG93bnJldi54bWxQSwUGAAAAAAQABADzAAAAVhgAAAAA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92d050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59396706;2147483646,2147483646;2147483646,2147483646;2147483646,2147483646;2147483646,2147483646;105939670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5950585</wp:posOffset>
                </wp:positionV>
                <wp:extent cx="149860" cy="154940"/>
                <wp:effectExtent l="0" t="0" r="2540" b="0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2196BEC0" id="KSO_Shape" o:spid="_x0000_s1026" style="position:absolute;left:0;text-align:left;margin-left:37.4pt;margin-top:468.55pt;width:11.8pt;height:12.2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nRseAgAAHo2AAAOAAAAZHJzL2Uyb0RvYy54bWzMm01v20YQhu8F+h8IHQs0EimSEo3IAdog&#10;PfQjAeKeC5qiLAGSKJC05fTXd2Z3Se+I+zVFD83BsUczr3bm2SWXQ/L9h9fTMXqp2+7QnDez+N1i&#10;FtXnqtkezk+b2Z8Pn35cz6KuL8/b8tic683sW93NPtx//9376+WuTpp9c9zWbQQi5+7uetnM9n1/&#10;uZvPu2pfn8ruXXOpz/DhrmlPZQ9/tk/zbVteQf10nCeLRT6/Nu320jZV3XVg/Sg/nN0L/d2urvrP&#10;u11X99FxM4Ox9eJnK34+4s/5/fvy7qktL/tDpYZR/otRnMrDGb50lPpY9mX03B4mUqdD1TZds+vf&#10;Vc1p3ux2h6oWOUA28eImm6/78lKLXKA43WUsU/ffyVZ/vHxpo8N2M0uA1Lk8AaNfv37+S341VOd6&#10;6e7A6evlS6v+6uDX6PH6e7MF3/K5b0Tir7v2hAWAlKJXUd9vY33r1z6qwBinxbqAr6ngozjLFvka&#10;6z8v74bg6rnrf6kbIVS+/Nb1Es8WfhPF3aoRPgDK3ekIpH6YR0mcrtL1Mk/z6BoVA9LRNTa77qNi&#10;qeiPronZ1aS6NLuaVFOzq0k1M7uaVHOzq0l1ZXY1qQKc0LoWZleTaqzjWpgpMTDFOieLHINPzAAU&#10;MwjFDEQxg1HMgBQzKCU6Jc+iShi4Eh2XT5fBLWFwSxjcEga3hMEND7ChiythcFsyuC0Z3JYMbksG&#10;tyWD25LBbcngtmRwWzK4LRncUga3lMEtZXBLGdxSBreUwS1lcEsZ3FIGt5TBLWNwyxjcMga3jMEt&#10;Y3DLGNwyBreMwS1jcMsY3HIGt5zBLWdwyxnccga3nMEtZ3DLGdxgNx98fssZ3FYMbisGtxWD24rB&#10;bcXgtmJwWzG4rRjcVgxuKwa3NYPbmsFtzeC2ZnBbM7itGdzWDG5rBrc1g9uawQ0uoYPXccHgVjC4&#10;wbW5cQymq8uCwa1gcCsY3AoGN+yAjNcBiyhfwL8ozzLYv6p2x9DlKHRqTs94oUPzuOrMPK46Mo+r&#10;TszjqgPzuOq8PK46Lo+rTsvjGgwrXoTTummIOKZAHIfTuumLOFXDaZH2iLtYpDvicQ2nRXojHtVw&#10;WqQz4lYljRGPazgt0hbxqIbTIk0Rj2r42iItEY9q+NoiDRGPavjaIu0Qtyrphnhcw4+EpBfiUQ0/&#10;EpJOiEc1fG2RPohHNXxtkS6IW5U0QTyu4WuLtEA8quFrizRAPKrha4u0PyaqcHPkabj9Ue6HOyLV&#10;61ndEoHfohLvtT3AtgLvkVyaDu+/4B0SuMvyEKs7LOCHn2ruBXGH6Y3u4pYIfOfEHTcYujxMXPTP&#10;bPLxIib+MCXRf2X3T4g/TDb0L+z+S+KPZ1QMgNOlvKVkyCClESrl2JFzRiNU0nCas35HTiNU2nAK&#10;s0asaIRKHE5P1ggKGs9OmDm05K0RN6xV5ok9cyinThvPKuI77JlD4UmEyhwa5LZRwXaFRKjMofVt&#10;jaDM8UiPo4LDuDWCMseWtohwZE6ZY7NaRDgyp8yxDS0iHJlT5thgFhGOzClzPGpiBLSFrZlT5nhE&#10;FBH2zGEi6TzwaCci7JnDlCMRKnNo0tpGBZseEqEyh/arNYIyx+Yrjgoaq9YIyhzbqiLCkTlljg1T&#10;EeHInDLHVqiIcGROmWOTU0Q4MqfMsX2JEdCatGZOmWNjUkTYM4clpPPAlqOIsGcOi41EqMyhUWgb&#10;FSw6EqEyhxagNYIyxwYgjgqae9YIyhxbeyLCkTlljk07EeHInDLHdpyIcGROmWOjTUQ4MqfMsYWG&#10;EdAes2ZOmWNzTETYM4eDh84D214iwp45HGZIhMocmlW2UcHhhkSozKENZY2gzLEJhaOCBpM1gjLH&#10;9pKIcGROmWPjSEQ4MqfMsSUkIkjmcr+kNmQtPHJ0+7BRO4vgYaNHzAQ2aGWP+7jh1+i6mWGye/hP&#10;luDUvNQPjfi8x60c9g/hS+EsISvx9nn1/Hiofqr/Jt6y1ABZfpuQUNWEu30Go2g7YQ5Ejf510WWg&#10;qTqVcRhZ2iJLqJKe+vCkjjLCdQDUQxrDtLWAQRouKEcRky1IWE4gOjw5caE5q9VI2caZ6a20DIBL&#10;g4mI3RY0YiWc6sKynnIvMZRCLiY5i4KE9QCTiMn2fxCGa1WtxjILaoMLRFx+46HLCw8vfzFCF/bZ&#10;gkqBd+tBmCxtvHy8talNUvh0I4eYgZTfOB30selqUc63g5RctNgaxJqIsUPc2+emA43yhq2bxsZv&#10;nI6HsJIjwUcTYCRw503T9huDtNW+AzaQmrbfyNGWFRwYKW2HMUib0Bm0/captpU/PoCF/IdTrZv/&#10;4E3XppKwG6fjMfDHW/A4EiLjN7K0ydwatO3GIO2hJkTGb5xq+xiNl1ZBjOCJEW2uq/E4jNPx2BlR&#10;GVVHh5GlLTaWw1wftO3GIO0hfSLjN061fYzkTg7ighjJC/IhVzUeh3E6HjsjKqPq6DCytMkpdNC2&#10;G4O0h/SJjN841bYyUr3I8fLIw0hu2OXl8MjIa5yOx8AI77DAsc6sTXaog+d4YUPUTOdofPQVtcke&#10;FW8UTY3ywP3WIvBqS2m4MtUOLT5bUEHk8ODpDU1Y2Uge6svCqyELLZEPEOU2kNpu5watbGWdU+oq&#10;XZYEUnXPKXzECzGI8Q/D8RvDSqhoknqpxhGdDGrBMrirjpV8L2Qct9yU00k8aIfvyvERI6gJxeE3&#10;BtVEdV1utOVG48YoLxmlMUxb1ht249qcxeePMBkykW/niHluwZdiC0K8dzP2IsRI3t696ZrjYfvp&#10;cDxiF6Jrnx5/PrbRSwnvUBXJxwVcXsBQIIS4HcUNpnODYfJjtMzx/SF8Y0i+SfTYbL/B20Pludo3&#10;8BZW1bdCCp3gBSchql7Gwjeo9L+F1NsrY/f/AAAA//8DAFBLAwQUAAYACAAAACEA+tEFvuEAAAAJ&#10;AQAADwAAAGRycy9kb3ducmV2LnhtbEyPX0vDMBTF3wW/Q7iCby6t+9OtazqGICg40FX2nDXXtjO5&#10;KUm21m9v9qRPl8M9nPM7xWY0ml3Q+c6SgHSSAEOqreqoEfBZPT8sgfkgSUltCQX8oIdNeXtTyFzZ&#10;gT7wsg8NiyHkcymgDaHPOfd1i0b6ie2R4u/LOiNDlK7hyskhhhvNH5NkwY3sKDa0ssenFuvv/dkI&#10;eAsv+lRX0/fdoLfN7pTNq4N7FeL+btyugQUcw58ZrvgRHcrIdLRnUp5pAdkskgcBq2mWAouG1XIG&#10;7BjvIp0DLwv+f0H5CwAA//8DAFBLAQItABQABgAIAAAAIQC2gziS/gAAAOEBAAATAAAAAAAAAAAA&#10;AAAAAAAAAABbQ29udGVudF9UeXBlc10ueG1sUEsBAi0AFAAGAAgAAAAhADj9If/WAAAAlAEAAAsA&#10;AAAAAAAAAAAAAAAALwEAAF9yZWxzLy5yZWxzUEsBAi0AFAAGAAgAAAAhAH7SdGx4CAAAejYAAA4A&#10;AAAAAAAAAAAAAAAALgIAAGRycy9lMm9Eb2MueG1sUEsBAi0AFAAGAAgAAAAhAPrRBb7hAAAACQEA&#10;AA8AAAAAAAAAAAAAAAAA0goAAGRycy9kb3ducmV2LnhtbFBLBQYAAAAABAAEAPMAAADgCwAAAAA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92d050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6263640</wp:posOffset>
                </wp:positionV>
                <wp:extent cx="182880" cy="170815"/>
                <wp:effectExtent l="0" t="0" r="7620" b="635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2F7FDE74" id="KSO_Shape" o:spid="_x0000_s1026" style="position:absolute;left:0;text-align:left;margin-left:36.3pt;margin-top:493.2pt;width:14.4pt;height:13.4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969654,90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95AVgoAACsuAAAOAAAAZHJzL2Uyb0RvYy54bWysWk2PG7kRvQfIf2joGMAefn8MPF4ga2wO&#10;SXYXsHMOeiSNR4CkFiTZY+fX51U3W110D1utxV400rCqWI+vyCKLfPfTt922+ro+njbN/mEh34pF&#10;td4vm9Vm//lh8Z9Pv7wJi+p0rveretvs1w+L7+vT4qf3f/3Lu5fD/Vo1z812tT5WMLI/3b8cHhbP&#10;5/Ph/u7utHxe7+rT2+aw3qPxqTnu6jN+Hj/frY71C6zvtndKCHf30hxXh2OzXJ9O+O+HrnHxvrX/&#10;9LRenn97ejqtz9X2YQHfzu3nsf18pM+79+/q+8/H+vC8WSY36j/gxa7e7NHpxdSH+lxXX46bkand&#10;ZnlsTs3T+e2y2d01T0+b5brFADRS/IDm43N9WLdYMDinw2WYTn+e2eWvX38/VpvVw0LFRbWvd+Do&#10;nx9/+2/XNUbn5XC6h9DHw+/H9OuEr9Xjy7+bFWTrL+emBf7t6bijAQCk6ls7vt8v47v+dq6W+KcM&#10;ynl0s0ST9MLbQON/V9/3yssvp/M/1k1rqP76r9O5o2eFb+3grpKHn0Dl024Lpv52VxlplXbVSxVd&#10;dNYkSi+ikokqK3Sw1XMVhbZ6JKqYqI4uWFm0qpmociH4ULRqmOgVXy0TVcFrF4tWHRM1Wjulir56&#10;JnrFV8zWueMKHi+iV8ZVcrq0iNGLorPyBr4kJ0xFacFtMQxuYExyyq75ewNnkpOmVdDWlP29gTXJ&#10;abvm7w28qYw3q4XTRX8V5016Fawrxq7ivBknrAxluxlv0gU1MX85b8YKIXzZLudNR+91ea4pzptx&#10;yk3Z5bwZZ6ScsMt5M8IAXNlfzptR2iJ2SuuY5rwpbYIozzfNedPOgbiyXc4bwtcAW2m+ac6bjBKL&#10;Wdku5w0L81Scac7blTjTnDflo4/l+aY5b9HJqMvuctqUVUqWs4/mtEmlo1ZFuyajbdpdw2mTVjos&#10;qaVwMJw2Lbz25bxmMtqu+MtpuzK8htM2PbyGsyaRsX15Vpj5rBnOmlTwt8yauYE1y1m74q69gTXL&#10;WZPeR1uexPYG1rBDGhL3NX/ns2Y5a0oEZ8qsWc5aKK8L2B8OrqqgzER+t5wy7AN9cTo4TpjBtmFi&#10;FXMZYVEFZMDSNHOcMOU1dmXF1dFlhAXtdHn/6DhhCoMgy6uY44RpG2SYGIeMMWO0LDPmOGPaxxDL&#10;y43jrMEBZcvZ3XHWdBBhYnn0nDeprJnIlp7zZrRQpsyb57xJEY0o8+Y5b9p6HGGK8eAz3jCBy8nS&#10;c9qixwajbDVjbXqeec7axDzznDFROWyc8Gkt8mc6gPXnLjq9XXb9k5KBszUtybmaluRMTUtynqYl&#10;OUvTkpykaUnO0bQkZ2hacjZHYTZHcTZHcTZHcTZHcTZHcTZHcTZHcTZHcTZHcTZHcTZHUswmSYrZ&#10;LEkxmyYpZvMkxWyipJjNlBSzqZJiNldSzCYLOWHuqiezUsfkhJZZpeOK6Hy25Hy2sjLHFQfms5UV&#10;OUZWUez73Jfz6ue+wrf8tk8lPnyraqodf0JSoprfoTlRPZEqfqgafpKpYgg5amXiMRPHgJG4Lokj&#10;PXHriFsSt0VxmYkjIEncF8VVJo5II/FYFNeZOMUQySNAuvLoCGwwuUJCC+5LCjZXSHhlGbDLFRJi&#10;WYbsc4WEWZZB5/xSrYlAo45UwvADwwm0KoJGeuMcqwRaFUEjy2UKCbQqgkayyxQSaJTSCxiQ87gC&#10;FWoINIowJYWcad3HdRl0zjSK3F0PZdA501QzaV0qg86Z1gk0Kh0lDDnTVOagHlDCKCnkTFP9olUo&#10;gqYkycfVJNSoOhS6oFyZaSTYKCgUNXKyqZ7QelXETZmT90GVAtJAFaDYR0431QBajQnkOd90um81&#10;JpDnhNPBvdWYQJ4zTsfyVmMCeU45HblJA8fpIvKcczpMtxpl5Fgm+ejSMbnVKCPHgpppJOQ43Ja8&#10;wg1DppGQ49ha1Mg5p0MreYUDaVEj55yOo63GBPKcczpothoTyHPOfUKOAyLzCrkZmSYl4iOuTn+8&#10;ND0uKlyaPpIOEnN9pvzdf61eHhbpAq56xtfugo1ad83X9aemlTtTKg9Si9ANpAkedYfkwyC3/PK4&#10;Wf59/T+u5VE5pY0ggA5a8KI16b3vTaJeaLswe60RxfBLf3kv+a+xWVRzusRxMTs4ZG1MZvtGhnFo&#10;pPHNkOW/uj5RAcH1WItz0LyYNfGCc+RQYI234eSao+FjDo0HnuEcGsc4t81p3QbNwHGH1gnc2eLU&#10;krEK/UHutTGyAZfH2JNnWv0YWS96k+NY4I23jRHXHA09c2hMGsM4NI7HKIuMNDq4raWCPHAOmj1O&#10;FFgvOEcO8cbbcHLNUSzg6qt3aKD74lCBy5zBZTkWotR0TQC0uM+2l93vdCx4FxH3ScsK7Ou71alb&#10;aoyXdElMJp1xqEyyxigkvUBoowh3OEgnaJzFS8QNNtWbiRdlJa4HudkoXOrTBemw22GNIUjchLWa&#10;3qMu2WqO+tzu+coXhQ10J4LehmcL0Oml+r9pzYrK0P0qpFEwtyg0d6h6qZyNFGfOxbTVCHiggXMh&#10;cxkIY+gNih/G0FjcnHaj77GsIxN1veW95L+6PnVwgapKNIYR96QZNQhtYbtQMMZIoOcOWROpvgtN&#10;7TUicnafcFbj6NRqmqhRVmJmHXpK4aBht0vxl9guxGaOrBzb1nikurZnqohfdhzTsY17cdyN/6DV&#10;uwQAvUkEL5znYHijQYBe8ny2yuTed7xwTY/KRxa+zCGFiOnM9g4xjEPjKLZf6xN1dEdVNjA6aPZm&#10;ncCIdUOnRg7xxttwcs3R8DGHBrp6hxjOoXGMs7jOKWwW6IIRaDP96VhQWL/oHUKm1buk8HggmRzH&#10;Am+8bYy45mjomUNj0hjGoXE8Rlk0pnUBy1faAg+aPU48ZbjgHDnEG2/DyTVHsaAHhwa6eocYzqFx&#10;jLMYC0YErGYdq5eFbDoQsKZbelyBQHiDGmK7vvfuWGHxlKVtQ37Op67Vkh4NtPGDByGzF02P3ToV&#10;y6Hosfxn/WEz0CcOhWSKoyRbUIMRKk1c7S2id36XmGIpH2kcovE0g5l1mp4atP7gXs+FrNHiSRVK&#10;TuQsbucsqtzQHPPxStwZgQv2blgNnrbk+wjtvKaXHDBrfQhIh8whA5z0AguNWMUwWvP7pA1ql1qR&#10;PXGZmJnFkz56lELjrtBle+TsiUY66YnGwyVsDuf3aZSkOxoyayxeTmZ94g0S/pMa8SaKN+JxkKOL&#10;ylZTotdX++z3Gd1sxg4EO7BWJyAIkHw7Pnqp/m+Slti6dKGGY4G57CZ6qddyh8STsHRcitagVMSY&#10;eYOdSzpdaAdOsyGEcKp1yRBxWf8qmld7pLdtXULC9gN7LdYjFkX02eI1eM/Lm16d6rn9fv+AgKXT&#10;dRu5l2N2G8XD89hTs92sftlst3SwPh0/P/68PVZfazxzjuqDQKmpG+hMbNvWzPcNqfU8oBN64kuP&#10;ervHvo/N6jse+Nb75XODh9LL83GRfvx8xu+ujkEqeJHcepheT9OTZ/67NTy88X7/fwAAAP//AwBQ&#10;SwMEFAAGAAgAAAAhAGSsCLPiAAAACwEAAA8AAABkcnMvZG93bnJldi54bWxMj8FOwzAMhu9IvENk&#10;JG4s3Yq6tTSd2KQCB3ZgQwhuWeM1VRunarKtvD0ZF7j9lj/9/pwvR9OxEw6usSRgOomAIVVWNVQL&#10;eN+VdwtgzktSsrOEAr7RwbK4vsplpuyZ3vC09TULJeQyKUB732ecu0qjkW5ie6SwO9jBSB/GoeZq&#10;kOdQbjo+i6KEG9lQuKBlj2uNVbs9GgGH1dOXjl+eNyW9fuzaNt2U889UiNub8fEBmMfR/8Fw0Q/q&#10;UASnvT2ScqwTMJ8lgRSQLpJ7YBcgmoaw/w1xDLzI+f8fih8AAAD//wMAUEsBAi0AFAAGAAgAAAAh&#10;ALaDOJL+AAAA4QEAABMAAAAAAAAAAAAAAAAAAAAAAFtDb250ZW50X1R5cGVzXS54bWxQSwECLQAU&#10;AAYACAAAACEAOP0h/9YAAACUAQAACwAAAAAAAAAAAAAAAAAvAQAAX3JlbHMvLnJlbHNQSwECLQAU&#10;AAYACAAAACEAuvveQFYKAAArLgAADgAAAAAAAAAAAAAAAAAuAgAAZHJzL2Uyb0RvYy54bWxQSwEC&#10;LQAUAAYACAAAACEAZKwIs+IAAAALAQAADwAAAAAAAAAAAAAAAACwDAAAZHJzL2Rvd25yZXYueG1s&#10;UEsFBgAAAAAEAAQA8wAAAL8NAAAAAA==&#10;" path="m813088,487443v-19882,,-36000,16118,-36000,36000c777088,543325,793206,559443,813088,559443v19882,,36000,-16118,36000,-36000c849088,503561,832970,487443,813088,487443xm606961,487443v-19882,,-36000,16118,-36000,36000c570961,543325,587079,559443,606961,559443v19882,,36000,-16118,36000,-36000c642961,503561,626843,487443,606961,487443xm691345,336511v78145,-1431,155767,28157,210413,85599c999759,525126,990612,681640,881173,774306r24673,129228l792422,824563c666952,867914,525982,820668,459770,713074,386891,594648,429055,444146,554971,373268v42413,-23874,89487,-35899,136374,-36757xm547874,187267v-29823,,-54000,24177,-54000,54000c493874,271090,518051,295267,547874,295267v29823,,54000,-24177,54000,-54000c601874,211444,577697,187267,547874,187267xm294449,187267v-29823,,-54000,24177,-54000,54000c240449,271090,264626,295267,294449,295267v29823,,54000,-24177,54000,-54000c348449,211444,324272,187267,294449,187267xm408549,168v47984,-1281,96848,4702,144592,18632c730896,70663,843952,217556,840274,375462,754752,310337,632797,302687,535419,357502,409503,428380,367339,578882,440218,697308v10134,16467,22019,31521,38179,42251c442192,745523,404623,745773,366675,741395l245711,837584,214226,696474c11680,595442,-59861,368389,54436,189343,128564,73222,264598,4010,408549,168xe" fillcolor="#92d050" stroked="f">
                <v:path arrowok="t" o:connecttype="custom" o:connectlocs="78229,47320;74765,50815;78229,54310;81693,50815;78229,47320;58397,47320;54933,50815;58397,54310;61861,50815;58397,47320;66516,32668;86760,40978;84780,75168;87153,87713;76240,80047;44235,69224;53395,36236;66516,32668;52712,18179;47517,23422;52712,28664;57907,23422;52712,18179;28329,18179;23134,23422;28329,28664;33525,23422;28329,18179;39307,16;53219,1825;80844,36449;51514,34706;42354,67693;46027,71795;35279,71973;23640,81311;20611,67612;5237,18381;39307,16" o:connectangles="0,0,0,0,0,0,0,0,0,0,0,0,0,0,0,0,0,0,0,0,0,0,0,0,0,0,0,0,0,0,0,0,0,0,0,0,0,0,0"/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3908425</wp:posOffset>
                </wp:positionV>
                <wp:extent cx="116205" cy="174625"/>
                <wp:effectExtent l="0" t="0" r="0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52E22" id="KSO_Shape" o:spid="_x0000_s1026" style="position:absolute;left:0;text-align:left;margin-left:37.7pt;margin-top:307.75pt;width:9.15pt;height:13.7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7313,204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aISLikAAG3NAAAOAAAAZHJzL2Uyb0RvYy54bWysnUuPJUeOpfcD9H8IxHKAqfT3I6FUL7pQ&#10;vZjuaWFKsx6EIiMfQGZGICKkVP37/uhGczdXy3kMg+lFhdTitWtmNKORh4e8P/zz71+/3Pz28Pzy&#10;+fHbu9v2L83tzcO3+8f3n799fHf7f37+2/9Ybm9eXu++vb/78vjt4d3tPx5ebv/5x3/6bz98f3r7&#10;0D1+evzy/uH5hkG+vbz9/vTu9tPr69PbN29e7j89fL17+cvj08M3/uOHx+evd6/86/PHN++f774z&#10;+tcvb7qmmd58f3x+//T8eP/w8sL/96/pP97+uI3/4cPD/et/fPjw8vB68+XdLXN73f73efvfX+x/&#10;3/z4w93bj893T58+3/s07v4fZvH17vM3vnQf6q93r3c3vz5//i9Dff18//z48vjh9S/3j1/fPH74&#10;8Pn+YVsDq2mbP6zm75/unh62tbA5L0/7Nr38/xv2/n/99tPzzef37257tufb3Vd09D///h//N301&#10;u/P96eUtQn9/+unZ/+2Ff7z55fu/P75H9u7X18dt4b9/eP5qG8CSbn7f9vcf+/4+/P56c8//s22n&#10;rm1vb+75T+08zGNv+//m7m3+8P2vL6//+vC4DXT327+9vCb1vOefts197zP8mbl++PoFTf33Nzdr&#10;0y5De/P9pu3HuW+3MVHELssX7rLt0C7dOt98uumaoR270Q/ALtwVwuvYzW1/PXBfyLZjz3c31wMP&#10;hXDfDV2/XA88FrLt2LTj0l0PPBXC/dI0QzDwXMi2/TqyY9cDc3P3fVv6eWjn6xmvhezYN+M0XY/b&#10;lsqbpnXtmuuB7bjss5iWqW0C5bWl9sZ1HLohGLlUnxy5VN/QzWsXbEZb6k/uRqm/rpmGZQrmXCpw&#10;aMZ5XYJ9LhXYTevcRiOfNDj2wxqcjK7U4NBO7RLckq7U4Nw3zRrcku6kQS7JHFzsrtTgwnFuojmX&#10;GhyHtZnG633GLhynbh3nJbrZXanBsWuHJppzqUEOc7P20XaUKhyaiYsVTLpUYdsu4zwHp8PM/X6x&#10;uqlvhuBE96UO2x6Fz+v1wetLJXac0iHY6r5UIsaua6fghvelFtm+ruWcXlr+vlRjO45zNwzBtEs9&#10;tkxkaQJT2p8U2a8YyECRfanIZVknFnk97ZMiu3ae+mC3h1KRM4vkebscejgpslnmrm+vd2QoFTm3&#10;6xrd86FU5LpMmN9g5FKPc7f0S3BnhlKNy9KMTTRyqcV5ZYnB6zKUSpyXwZ6iS9dgKHW48rzwyF1v&#10;dKlD7m3bBrZpLFXYNsPUTcF2jKUOB2YxBxdmLFXYYnuHObDVOGSFUWjWNnKVxlKHLfd2WoK7OJZK&#10;xFtqAx2OpQ7bbsJWB0ocSyXykE+BszSWOmRknKBop0sltv2Cc3l9PKaTErvOBr8+H1OpxHZZ1z6Y&#10;9XRSYjuxe8Gsp5MS135oA+sxnZSIgz5xbS9P9VQqceyGJbKn00mLDbsdXcWp1OLcDEMT7XWpRhz6&#10;Npx0qUVs7xI5IHOpxaWdm7G73o65VOI6EY8GOz2XSlybcZ3WYORSh22zjA1v0aVlmk9KJALo+uAN&#10;mEslth2eXhNYvfmkxdZOU3AX51KL7dD3DSf1et6lGvFY+nEJXty51GM7rcsYWeulVCSrbNoh2O+l&#10;1GSLlzp1gSqXUpWc66nnFb28NMtJlzxJ/RqNfdIl2iFODcY+6XJh/yK7upx1iWmYgv1eTrpcm6aP&#10;Yq+l1KVZ4cCMLCdNciPxsK9PyXrS5NhErtN60uMyDlP07q6lHtfo7K1nHTLwGOhwLXXIFeiDh2A9&#10;aXAGccBKXt6YtdQgTjin9PLcrSf9Ef+NzON65FJ/bd8tYA7XQ58UqK5525QaxK9e+sBzapuTDpV9&#10;wlEvfBZCk5aH43Li/MdCWhpWfLFCfBjWOfKe2qbU5ToNcxfCIKUuh36eoliXWKeYiXrFWFgh3Y28&#10;poE2cQsLafX2ssGFNBGb+RfXG34CcJTL0J4QHJChyDtrgfoKb5XNngMfqm1PqiSICJ5IvPVi6JZg&#10;hsf68urgNRXSbEe4H6UesQxYymjkUo9LOwZPQduWWiRkjOxIe4JwsGaR645vX6yv7XBdgimfIJzm&#10;Zmr4v5tpHPvpj1hrewJwhGipPSFa6k6IlooToqXehGipNCFa6iwWPQE2QrTUlxAtracQLa+bEK3X&#10;1gmjEaPWa+uEzohR67XV12vrhMrEEzhhMkK0XlsnOEaMWq+tExQjRq3X1gmGEaPWa2uo19YJgIkn&#10;cEJfhGi9tk7Aixi1XlsnzEWMWq+tE94iRq3X1livrRPSEk/gBLMI0XptnRAWMWq9tk7gihi1Xlsn&#10;XEWMWq+tqV5bJ0QlnsAJTxGi9dqa69+tE5AiJlDvZZwgFDFqvZcx12vrhJzEEzjBJkK03ss4ASb/&#10;ZVQIAB9ziv/uU8763//+zdP+/NPNnfFJfm5xLo0I8PT4YiQDowFAJfi5dRoBgvZfS/n+JM+hMflM&#10;O/gT+eEkz+U1+Y0lwCz/RH48yXMtTX6+ns90kkeFJr9ey88neQu97AMEVYk48SczWs6f8CUnWsSf&#10;r2E9f8IXTQh09R24oqUWLPzZZnW9bhKIp0/4wglZLr/jrGmLV+w7CEUuP/EHXfvKCTIuP3HWducr&#10;T6yQP90rvNVyHZb63WYVrPys8c5X3gUrP+vc/H77Drbwch1nnVv+dftEsPKzzi2tun3iWuc4tOXK&#10;iebSJ65Xjl97+oSvHCf6ah3kG8tPmA9ts2Kgy0+cdW4Jy+0T1ysfzjrnX9MngpWfdT74ynFaL2d1&#10;1rklDrdZBSs/69z8UfsEzubld5x1bnm+7RPBys86t/Td9onrlTONUh+Wlts+cb1yJnz6hK8c5+5q&#10;HUy8/IT5dvYdOG6Xnzjr3JJj2yeuV85ST9/hK8fhuvyOs84tlbV9R7Dys84nXzmO0uV3nHVufpJ9&#10;B07Q5SfOOreM0vaJYOVnnZt/s33ieuUooNwr8122T1yvHFWdPuErx+m4WgcqKz9hPod9B0mYy0+c&#10;dW7+xPaJ65WT2Dx9h698CVZ+1rklS7bvCFZ+1rmlQLZPBCs/69xSG/YJ0haXKz/r3FIW2yeClZ91&#10;bsmI7RPXK+folXtlSYbtE9cr55CePuErX69XzmEtP7HlBOxLDO6/Wjue+/kzvnhD8S8/c9b7huCn&#10;7wnWf9Z82/gGGOh++T1n3W+Ie/qeYA/O2t+Q9O0zgT+Hm3/aA0PI02eCPTifgA36Tp+53gMu4fl7&#10;8h6013vAhT1/xo+BQdFX+8bVPX0mO3YGMhefSd6XBwDP0Lj/SOB+vr2BwP2LfYZ44O7V4ob8jzff&#10;4Rc7Gfjm07vbzPW1//718beHnx83yVeLIcax6d39AY0nFblxwvn6Q/DLt/IDS0PqOd3b8weyWP77&#10;tI2/dHNv6A77z5SWHg8yLTOL5b8uTsbSyGKb+EwWOu9KFst/XXwaWncQobIw/Xwoslj+6+JLM3NH&#10;t9EH0hZY93AyxlNL5qMdyAjikEXiKwfNLVo7DOMgRl870kF5MhOUhXgya790lvGxnRnIonMRwsnA&#10;m/azxaxG++dYfFzd3ySlxdkR4hPJi3QTScq0M65RODqkJAO4bO4j+SH81FB8bjt/fuCozwt4Uyw+&#10;NXkjR6a+v3FZ+flvOgScXnTjkxnIE8VHzK6Ewb7b3KG3Av+Fk1ngRvsBHqemB4cOxSE+7ZOZlm73&#10;yfKc81+fO4k4Q2C3yczTsDvIWSz/TeK8MrAtsvwyTOQFotkgD8vLL/e4dhBplPzcWNbX5jNx4Hix&#10;4vF57rLxmIxfF1sDpDEYefyusVMhxoex5Adt6o30LeS7hl30+Q8zhC4lP3SWQt/WO/VskZJn+Cy/&#10;cKrV+FDs8nFgZynVEOMjnW8KZGAqJZT8AjEvzX8eILTE+99DdnKvjnoVLd5h0vzsV8ymt0yqX8SK&#10;xfYdFsrFJ72XPRwOj1Vh9UlV9T05Wr8pMBfUSeCpXLOtrzhomIHJHVFqgOQ5Rqu8ZflayWvSY7GN&#10;w1B5C3mPbXnJiOhL3o/TapnqzeZoG9Jj9CxBsIlrE9VP8PqzNdYGsJ8WhvfRtXntZ457fni08eYN&#10;Zit9dP00wNo2g52Wqh8euA5o3sX1s9avOCvZFutHs1+nxuPCmicZQiAVWz4Z/eBz89p8gCvcCUgg&#10;G4/JDkGFszL0VP74RsL+Vq4QztXiYGWNozVAoM6+TYUbh982Gv9lm7t2Eoe1p/4uiVe4oHhLFDS4&#10;uHZwKZ/aDXaF+3zpzWe/4P7L48sDT2jp3ydfAfOe/Usrf8Lsp5f2Kg7AfaV+blvIST5/U/7rjgus&#10;7S5dc2PbJDIMUUaWyn9dmsIgD/Qo6OCJC1+1ZaWMw2cCB587E/kIC2wmq29CvePSmBcbSs/cqmRA&#10;xhUXJwd2eb75b5r3Mm0bZ2Njm+wUhWOjXKM/mjQMbnI7ofRArVTawQk/C0MSSuO7OYoKFWrYgYk8&#10;3/zX5735/Gkm+OfEg+HY6MZxGGiuxvqLpGcqUIyaZaucZ4LHWBqD3SYbORnlNp4JcQeBxTb2jLMk&#10;VkmFEiTDJN2iqXi/KZbaiG3Me2Zo4XlCW50djyTetQgg3BMiRTIgtidMalGrbIhq0kMwDxQoxPtN&#10;QalxzbaxOWBCO5MFzb6D3Bxxdyb41ZaktnlPxuAPV8lrvuSx524Uvi+HwwK9bex5JVSJx6ZoyohD&#10;NpOKsScKw3yVFfO2Sob6PRknvOTq/ca/cPNfo8uBY+InVp8TojuKztJM9BmcegpXfd76fE8GIviJ&#10;1XdnXPfnv+Je8hyMRthFlxV3fpwwKG4HtT0Z4f46vFVhq0Z8UQ+X8QGUHeSaG8azzVvb2BFHyF+S&#10;CvtNISgKSmPrtwHYaXbUrOLdwSEzIMDmXfGmUSOxGCXdpPV7yduOQ5Sk9Vs8DBQ4pxNb8c7jkOMG&#10;p7G1D3Hlz+SX79oTgqDPi7l9T8cjgNKSLb/yhOygeI4TpYH/hJYLzCNDLJgwohkhvdB5YJsLRTmQ&#10;tkNpemis4NWmKxwE+2D0CgELY6GTNCNjDGLpZXTIj6hqEi9cB03aKhNsJisPafwegqqB427SmLmW&#10;sD2cCRCS26KBskvAuVCaqRjJlplgCTjLQnrAo0nSNOgQUGJnjljSDgUxA4mjcCYUmbs1H2ZcG7En&#10;IBIeoHFKMExi7Mke2G2VnF7x6nOqc6wITMxDEI8NJm9lDGYBqIzBjQ9XiaHzGNrKHQQi2AEuGEnR&#10;xma9wkfosJxWTmbSW1gZz4QyLH/HR+uGIeY9j50D5qDfPBbx2Avlesn2j/hEe+o2W5f8N/nX+EGr&#10;ldjZvAkXyf+GO8iOeKwEsE3hXijNoWK229hEEaAAsTSJAN8TqqzRTyyNifAzyIsBQiakqR/3mQAw&#10;AUZEq6T0g6clzZtNET4wiBhViUmaCp09S5X3Of9N+92Tt/HbQLAHGBHPBMPm8BmvUb9HvnnM/DeN&#10;PTRgecmysSMLVYLRKoeWNjvuk7EjLDiUpjFO9snYE2F9Btwm54vMWO+dIJXnm//6vLFQeWzQk50Q&#10;l6XyX5ce8Zh93mZO4h0cADfdd7fkisiTsQ+gAZsuuTqEyfGeWKOBdHeodObMhtJjQ/iTtEN8wOix&#10;NI+U32LOAKhHLA0c7lw/Kk1xuYQ0Jzadb2ABO7yR5kfcFff3cG8xLkKaYsZ0Gxa6Y4jMIThNTnJQ&#10;1WguVDiTkbripPmF11JkgMaRxbk0B1a83IRKltE1O0jJP72P4plMJFuSLqkXV+8OpwSbs41NIrYX&#10;2AtRxOpnEJ2qV4oHwVRi814NUI5trDV8ccDcSozVOZlnEupp7IGoQ2ieq+vWh/3rRZoWl4BGE2ns&#10;uVevFN7Omvd7aUhjxtqheYpjL4CFDXny8FQt8+z2BMXT0ktI45imeZOSJOxQm0JBctpCUGdsoThX&#10;3IJ99A7/URgJi39SOICRJb0hbvKxUsRJdavR922EqzOAI4mdsUZrm0YB3jACats7fHUXx+cUdApc&#10;mZ19QfJBQU302gEz9tFxcdS+c9DdslByO2vx/RrBFCIuF4dgpiuTL5VEqMVB4YE0GMHnTnsE0Gkh&#10;PtKHJS2VnDSNuYT4bugM6jvIPfmVzX/Ta1tYUcRnclzx6IeJZqWYf7Ezh/23jSEtHo9ujQnzUjFI&#10;6lU8Xi7eW/QqNtJ69PkB5lkCsYonQ3zlnjNBJD1lxFI7pp7nbmClUJO1ufIzg18MaBZOxiCwfJvQ&#10;KcF+LI6tzhtpQIIwkYUTRcRK2iHemeHw0Di/BibGkzncP6tg7sXOFL4lsQg8gdik0mkwO66QHKwH&#10;XDyZwyvmnsADiNVUuNywvQC74n3Hb87+POEq9zzWahEsQL7AR443sohEyKDyiXipRZiDae3oVxXu&#10;DCSHHEMZoc3WEVkx8qY5QGPPrRVhLH5Ef6YBlaYoQkuMmOWRwtG7I24ljJrJdMbiR1BMFneZREar&#10;OyLu1sAWYSO7I5zHojYMH0/mwApa4hMurhDfgQjsI/FgfFcLlINMG/2G4kPQHRAKqXwyPmLuBz6D&#10;TpdRmKUC/CE0bTpxxDBFGVmihSAtKcVSYcY4uNwa/008NvTfA+lO76oh+8K17jgFOTcP0c/C3+h6&#10;4KDOjv5DjaLLnthIht+ZLiv+gVgql8+xWcsMc2riyRwgZ2sdkwSugz0lR5l2Bg2Y9xEuFem8MxPN&#10;QAWeQmC1v6s82iqx3bIbealE7OZtR5MpEHGe4EUBXgXgzqRmfOx4dAI2aENpa+rkD5YwaVqwODU+&#10;b7XHE6SYWbuQt7OVYHfDMyxaCHeHe5QhDdKptAuOVcuJB6jzS4ILzX6K8YFds9NEVLwI5JOTOHCt&#10;/KjhfooHc/NoM12Hk2wAQLxea7Xs+0myVGHwxCCT8WYt3OZi4fmr/eE27RwyIi5xbxm/wSKn8blZ&#10;nfBB6crDA+Je5QhEKOjLyMPdSgAXNpBnX+0PNjiTqypMLGA8HKk8H23BkSel4uez4oGwaMuc1W3/&#10;K94f5O0DLq+fN4I/wHvfn4rXk1yFYWJp/IrH2XIbsPFcXr/9lLkA2fj5r3At2B6QEj8/FZ6LbSc9&#10;lHw+2jEisAcUTcBXjd8FboDDm/dHu3XAEsDFef+118gLTQNo388KpxQMxtoBp/VW+Lwcn9Vs1Hbe&#10;KlxqiLcQRFxcO+xEpDsHtCIcgD1DOtJH18HGSlIxcxErQhlcepIGafSKQAm0cbecFWEYwCf23kfX&#10;QR4Eq2afuyVYYocdOHh3vioC1IUIIL+iFeEvve3N0d0OQUVwzYGh2Z2L69B9sbylHzHcDQUMQJ6j&#10;MCSNXgE7LCT1ra2oPVgVoAYZ7r0CpQIyAYvNWU/0KwEZMjB8gU9Gwz1A/FsDvG3uGkyi5T5n2EfX&#10;UBUOPUSELC6BsJmxdxCPwEOEMuCP+8PJow6XLnREZrif2a5WYH7w0WB/+tzheInwl4zjXuuBi0En&#10;SzEZHL98ZmBfiNK1mY23PiamJlijwLrx6DiwuZyBfbGMZeSicfcBwn10tl1g/0DsJNdcfAR/jB1S&#10;aFp7DSAW1SC3cDLUODm/g6eN4xm736DKVIb4ZMAg8IzE6FBFXVwnCwyz3sVJigg09DQZ3k0RzyKe&#10;I04ophyaeOrHPtIwG9qzkAYWTMcXiic/2iGkQT/T0wE0rwqD5uN4UT9HLYwYm4uRthyICF9OSC/E&#10;R5uCOOf4/7G0cWN8bI65SLZhR/Olq0jNUUkIjpVmQsAgslCFdalIKdK7tnef2SK6vStITgzkvylB&#10;UJjRisRpYaMx1iopWzwAFQnf4nWpSCYXT1dForp4F83hF1h/8ehWJNiLF70ieV+4CxXEgMIXqSAd&#10;FI5OBaGh8KIM6hBkicJFqyBiFP4fDrUieRTO5awJJIXnWkFOKdxiUg0KYyx8buyQItUUDn0FYaeI&#10;FirIQEUoUkE0KgMdfgxAsZjKOArWuqJIlWEaP6PExoSGs4wCK8hdZZBZwRwrY9gKWloZIldw3soI&#10;nI2R+GIR4Few9Ur8oIIKWMITFTzDEv2oIDGW4EoFQ7LEbirolyU0VMHtLJGnCuIoQNjunw+alWq4&#10;WS7UA5Ck6iY+wBRf5tiCVuPwvpQ4jIPk4UBWU/lSPHjK+pJbCbwCLVmMDgfcy0DABxfRboHRcZuS&#10;awFFZxUZ/BJxrSBIG9xnBFYLFqjn5+dSxNxJ1TmpCNwM6oQSt6OSRjdKXOxYAhns6DjOF6GsGN2w&#10;x6QmWDqyowD8byK/bTJkKFUSkXXuqYMTtz+7W/lvcruKxMSfSgc1BPSAcUgxe7uX5QMkhWHUb0vI&#10;snka+a9PBzAoV+GqThEk+eG3JDfa6BxRSGQXCQR0mwGaFWg17y13I+24yqhZR4gMj0FWi115hCkH&#10;8Slb0BXPmXYs7viT4hBvHYEYmP82Z3N6xMj4Qjm9YTl7JQ0y4IAI9AExa1ie1jRiC+M5ueKmgerS&#10;JCNJk1EQN6c3YodfBeJUNROugoN/xDaiEQSnghfdbyX+mdhBzhCFsNu8qUPZOxvl05z/+qneGjW4&#10;NIQgsd/kegiYtrGpYhBRrbUPsUIL22/YZAIFQZowIQWTA+UcwrDxW0DQZLaxQQtFpA9RxCx3kiYW&#10;UpoHS3JGNb0rBL2AsUnypZmQmoBnGd4co407uElAIXAnmjaRFU9jE+EK2hDSmOP0rvF6imZPSFNl&#10;ly68FXGrEwsulTmkYBVKOxzqneXZqCCYqWy/nZvwNbwQuYeHOEwweQyL0S0jLgwhLTf2uRvlQXg2&#10;iOeNgX2FP6r0z+8COa7JbUJd4rjYz6dsBxdrSIJBiROo+FtCbkTQFth3CDRu4iy3p5aKXcv0wbED&#10;ixaTIauRM2/8Hqhg+nKPSMw7Njgxl5gEhLhV2aWdoeJEi1NfnU67of6izgRjRK8yB4hnqIdKq1ZE&#10;6/tu3Fo198OMAj1DSBEbyULd5yOVSQsFJU71XzK7WGvzLeIjBhkl5354fOV5p+CKZ3m7q8CPyl/l&#10;iK9eXWgkT+Vrw7kDYNhGp9cT1Sxi7izP/RCYe3oy1HN5qqgjr02FSLgz4NmrJ0Ro72QFakIczDed&#10;SJp50G5GiGPPPVVkJZiis4AxO/mxvLQzYFHKzuDOAfa6OGQ/YThwFWEnJ3GjJ4kjVrqhNnlxgAkO&#10;QDx8dNqFCKNHuwLDwO2IdQC1KoLCVOR2BPwcHtxDse+FH48/KneGXI47MZRzUCQgRj/iCeJW6xkf&#10;nxnq43I4Z79TpMQxS+6ZcK0oWBCj4/+74wg9lcyrEseqpjODcaU/jhAnRPQCLraF0nMlDr0maZUq&#10;GnibSryzmrDNeYQ3JjjQkPz3Wij7JV3B2kR8L7SyOj7lU3P9zae3yeA0UXoh5s6PQ3sQg0otIRwf&#10;AtoMud8GKEUgHYvjtWW2Ib4HxfhKnMA/XT5eYQtLw8kAvLAjaamUfYjcCBl3KH3JLJEtUkk0xAFW&#10;XZyCeeWg8DQuvpGgRiACYu4jBUXpiAHCqtwlOiVNm5YKJdCKhOOdobTaM9j4G4oDXWJY1LspUrPh&#10;byB8277TtkO1XUIUo5dO5ExbTOYVzx3A230xmrdQMBqLFySxmeICdT2234hN7o9tjGApQ2ciwEt2&#10;Br6j6hkF3kyS0cWtfkWoqSBwEc+SdRBLhVzv+BvZTPIsQpwj4FXwFSkhyyJkl5n3W8bXjbXITQeY&#10;J80aNEZaRZTOHduR4Y2y/oyhNP1/3Ufld/+sXDOUBjDyiNl+6lPcPExi9mWoRFP9g1ZAWqek2g/S&#10;inCPfC4U6W2VzAOzHc6bJJwhJGaprRUTxiNaZZGyo0cB9EMhvSEkaWzy9Gom+xMDD0f1NGDacLDS&#10;vE05sS6NROUYs/20qogI4PxmrjxGjtqleJUEMFk7VG4IAAk0xa7Ytie86cKBQZqmry4N1zw+g6Rf&#10;aUy1SZO9AwSLjVyRrUUconn87J7ENRflJA4WLGBdxK3M3/YF1xfSUOwiI26NmV2caECJU9XugTtd&#10;gzHoQqUkpNNjQSoRko64FccJAHjE/qprQd1vOgKI21sXT8Z4CemGMjRMLTEZ44jnjaQ4U1TMgMUZ&#10;npo2EndHilNoko8YlgNXRtiLXHFvmUcw31C8MF32YCtWGnbREsfb3EGGIMzFox9GlzwP1T7xvWbT&#10;s0W3jBP3Nh79eC7w2niwY60WbxHWYzYLEm0kF3R/6Uir8JAp+eMhxXknAI5PPHduf6cJwmT9J9di&#10;dwMsE0rLNTH/giYO3m/Epni9hxNDxodoQskfPhKpGcoq4oPJaaSyzREoOnVbCUQ8n6IMwDrQKZTI&#10;KAgZzLOtVchM4Z9y8DdSbDifwv0FfMMnEOehyBADY4LAxqcZX3933sFmoDnEd6uMDbiKPJti/6k1&#10;yaFHTe0oN3CPbJgaT6Ga/xE4WU27agdUxmWWKFHlo9zXPewD5eBCCj/YkMVslkmX0PolPm9F0Apu&#10;AZ8mNieQF/aY2Io8eeLi8XErcsiNLSShIfRbRPRAASR2pfzuzVH1T8AlzkOBR4CPcdniB93SGBnu&#10;4CjBwxbnAYA8oymEf4Rcwl6RychgjbUhUL++YdcxY0FWX2mAcnh/mX2GmnhcMIhKXz3OvDsNcJ5V&#10;8AJjnAfR33VKVfmAmA9V+Y5LgDkAQav95AQ7lcFeO3jVYnziXEeEAMRJ5Kn9OTBNyiwBNdT+HJAp&#10;8gAxUn4nBlAzYQCCmP8B+CJvCIKS3/Fk5A1CEPIHXI38Fu/F5+dAw5GnsFG8X5TqZ7Adeeam9v/A&#10;8gG1LG0Qz78/UgXIg3eL8bch3cWG9UMTVjX+nuhgfHZInLcij4KpNl6PGL9I01gyWPlL1uojZ4Gg&#10;1OL1i/GtxaQnmXA95HthyToHuvkiWr6I81kwDZAnDpXyRwYOaahOYv5Fgg84hLBFyINB5fyhFaer&#10;+16mJ3GuqPFQ4x/ZTwNctPyRXDWKlyhJwZjvQBR3BV612p8iNWxFR/svpWX+SP6beSTWws39T0Jv&#10;4/CE991yezmxDQgEMUfJH3lzKCiqUSA+4ZGWx/oTAKjxj6w/1pYARskfHARMkfneYr2lPEUz6rwV&#10;pAWqJRZ5XwrWAllcQkk1n2J/uI6irQv7ubNFSIC0s7xfBxfFEiZ8XM1nZ7rgKtKoTt2Xg0djOKkK&#10;TzkBO0unNbaLeu8gT2QOEPLADsoeHgwjMglE12q9B38JefqlqPN/sKOIhHngpfzOvUKe4k4pvzO7&#10;iDW3H2aKzzP+pFe7Io97q87bwUpDHgsq5Q/OG2lU6wscz6dg1MFhsPo7IX/w9QDpcSeE/MEGtNDE&#10;1h6Pf3ANkSflLM4DMXhmMiJPWZDwB+z3mDwzBlGCMiwxn4KEiXwHwhfPH/VmhifyW3FluN6CPoo8&#10;zVPU/A9uKvI0GRTnoWQcWCs9TTnYWbV0iiHcV/M5GLsmLxmFJRuYKn7JEix4xoyv5Q8Kc5W4dTlI&#10;3medODhtgo9rFmvR6z643EpCA0/uoVipKHvJ89j6GBgmmuetDxmvjhPKao4w5E2CSgNfkZYXhEyH&#10;s0KQltePJk6eequ53MZIz6vUpgO6AyyTNG9tmIwbnNx261evzB5huZM+kZZGNfUQTzPRJtuIESmg&#10;r3kQ8Ah4AtLY+rkBD/QeGzWPGfvH82hjVz2VIF/u6NY8xGC9nr2oeub3X/ascSJIKjgkUuGiEH/l&#10;iWj/ZyMLpR3RztURCVZ4bkbF9r3WbqEh/Vm4wufM/cNA85RDaw5RWp92lndgscIRz2vjZgkX/xhV&#10;hw/HbCtCkz3VVxP37EF/RVBld9A3TUdsBiIn4Ypw0BpBZWEZa4KN5kBTB7LW6tZHroiSKWjKQ1fE&#10;4Pw+kKu7JsKHpJzXWIEf2A+V+Lw1OlEYsArs4zCONciK/fSyG5kK3IZOLxmlrUCFwNFz/8EKzIkc&#10;hpc+WXGgQrSgvxOzbVe8Ai8z2l3WvEbjYI3lXFsF1oerlVnzFUgiLLrcGrkCp6Qjzb5KjYLS22O/&#10;lBpjTZ1L0g5qBJeczn7TND6MSvIjWoE+wynKefEKbBsswF2FGuScVNeunQpcnvZdTtWEMgImIsKK&#10;hjSf32MwVfsZ2jCKIjD2oI4KXDr/iqDOOOl+N43YqWJSy1HmlAt8E1WlAK6S3Qt7TiUnnHImn0xV&#10;Aog2em6Zq/JLRBJuPmvSV/TmhUKznd2a7NhWZ+XiFck3UrceWFTl9mhDn1+smtQhuFN2GWsyk6aa&#10;vNSKxCftXfKZqcmrElc64bwqbcu+5ENQkxWmjiHTmGqSzpDfc8lPTU6bLJtDVFUpc/rm5Y2syMgT&#10;EFkj+u2IVfTloxgfspOLaz4B3OXdP6ygK5ANNgQuTUazIUjW7j0pK8gWlnvN7nIFl4PfIecnCH0y&#10;mipCYejeYa2CiULzrb1cuoLoQtmMNaXadqaCR2NdBJ2GWUPTKZt0V7CAKCCBEuaT0SQj0o7WHjXN&#10;XXOYrHtbtjMVFCkyQruPSdyrGFjQU6FjpslUELyweLla3uhjJFfClw+LajVK21IryGlU/FLu4eIY&#10;QJEdtC4FeSMriHVEqHtL1QraHlgwCbI0mQpSID81kFthwNoiKI+RWNqI7VWUlvcSDEWaceyPDRQ7&#10;DnG474bs5U6OxkISaSD7Vb7c3pAfPsOhEKOTJPDLB2iiksrWmNZRTOhmK6cmHh1S604PNlwrhvDp&#10;aoKBdzVxgESJEOLG8N5OJNGulaFErpuVm2TXDfCeloJKfP95iopfzWH0QhzAUY5+TIZaKFGvxFKt&#10;6CgttTE6gpi7NbrZxPnVZ1W4iFJzfTTCsCzjsa2RY9p1EiLqBxtIq+ckMmxvSCNi7N2xAi5TjD6O&#10;OryttEpr/aXmDRaQbADVWeRHxUz2O23FZCK3WNiXipKGwnhVlEsUlrGiFKMwuxVlHoVNryghKR6M&#10;ivKU4jUClVDsseKpqyirKd7Ripqd4pGuKAgqPICKaqPCvdjgqPgMFr6LJazFu1I4RrgNqgir8Loq&#10;KrwKl66ifKzwFytq0wpntKLwrfB0K6rqCje6omSv8NEr6gGLAKCi2LCILmoqGY/QpaZM8oiLqMaR&#10;NZhH0FVT4HlEdLSyktWjR7hYU5p6xKI1da9HoFtTVHtE0TUVu0eIXlMOfMT/NbXGB7hQU8h8IBc8&#10;hlzj8N2BiZ9hkaoS7B1zqarv3gGdquLxHS2qqUwH/vPGTbSn5ELEqzTCfnqLIb6rKhrr8ecZUcDr&#10;SRRe4fhkQI8Z8Vtb8UzME/Rsq3UnjB3UA4ms6HpwgJyA/6p64MBPmbLq1nBAs6CLqhPEgfrCH1Vd&#10;Jg5AGdOpfNgDq7YpC/rYAYNXdN44EHaiZNXV4wDvKzqGHHmBim4kR8oBBgE+THiSjmwGCW3VRaVI&#10;lOgOLUUOhjMlKr2L9A5ZcFEzVGaOZNeaMiklO+IU+S5CXIVjHzCHEfuF7TiydNTUiwsLqpgTgBUd&#10;iI7cou5udGQteReFSTpAH3A3USZw5FmJKEXx4pHA1Z2kjsxwRZOqPeVc0f9qz2WT3BJB754jJ/sk&#10;2HY7tKrbgTkCYPU5cUy3j2ntCuLLvM+Ul0dgHLzYHlXKpms7V0J3c9s5GLpN3M7tIGIW/ed2zohu&#10;bLdzUSo65u0kl5pefJk+M5JIi3E1fq7RsywV/QN3yo/uTHjYJt3z8DB6upviQYCCZiXYqge1in8S&#10;BfwFaUv2lizoYNDNBSB2EM1kP8yDwmZlhbGFPshx1n021vFBu9vqH8IX9iD0Welq7KkdVEGwm5iY&#10;fHAQuR7xqAe5kUsXO/IHa1I2di3omGpZB88TsxObMJzmzCCVDW4LbqoAUbnqf2zcm8tMcrffN3dv&#10;n+5eP/34g//Dv728bv98/+vL678+PH798Ye7ty+PXz6//9vnL1+2f3n++Mu/fHm++e3ui/2A/F+P&#10;H/w7iX35ZsLfHu1jGedl4O9PL29fnn56/vEH+6dfHt//46fnm7tv958en9/d3r8+325fcf/w7aF/&#10;b/94f/f14fnu5un55fXd7ePz66fHj893T58+3//t+fHbqx3Au7dfPn/89Pq/P3+8ef788d3t66fn&#10;h4efXm9v3n9myE2Epb0cQ748+dAM8PjrM2vZvrNc1t+2//PjfV/I2Ujbx7eFpOn7qr6/PG0b5/P7&#10;693rXfnvm9Tbh+7x0+OX9w/PP/6nAAAAAP//AwBQSwMEFAAGAAgAAAAhAF5C13vfAAAACQEAAA8A&#10;AABkcnMvZG93bnJldi54bWxMj8FuwjAMhu+T9g6RJ+02EgaFUZoihDTtMmka7AFCY9qIxqmaFDqe&#10;ft5pO9r+9Pv7i83oW3HBPrpAGqYTBQKpCtZRreHr8Pr0AiImQ9a0gVDDN0bYlPd3hcltuNInXvap&#10;FhxCMTcampS6XMpYNehNnIQOiW+n0HuTeOxraXtz5XDfymelFtIbR/yhMR3uGqzO+8Fr8G5Q77VP&#10;7rzKDm/byt928uOm9ePDuF2DSDimPxh+9VkdSnY6hoFsFK2GZTZnUsNimmUgGFjNliCOvJjPFMiy&#10;kP8blD8AAAD//wMAUEsBAi0AFAAGAAgAAAAhALaDOJL+AAAA4QEAABMAAAAAAAAAAAAAAAAAAAAA&#10;AFtDb250ZW50X1R5cGVzXS54bWxQSwECLQAUAAYACAAAACEAOP0h/9YAAACUAQAACwAAAAAAAAAA&#10;AAAAAAAvAQAAX3JlbHMvLnJlbHNQSwECLQAUAAYACAAAACEA8e2iEi4pAABtzQAADgAAAAAAAAAA&#10;AAAAAAAuAgAAZHJzL2Uyb0RvYy54bWxQSwECLQAUAAYACAAAACEAXkLXe98AAAAJAQAADwAAAAAA&#10;AAAAAAAAAACIKwAAZHJzL2Rvd25yZXYueG1sUEsFBgAAAAAEAAQA8wAAAJQsAAAAAA==&#10;" path="m550334,1339850r256646,l827353,1358335r18785,17956l864130,1393983r16669,17693l896674,1428840r14816,16636l925249,1462376r12964,16636l950120,1495120r5820,8450l961232,1511756r5027,8186l971286,1527863r4763,7922l980547,1543971r4498,8186l989278,1560343r3969,7922l996951,1576451r3440,8186l1003830,1592823r3175,8450l1010180,1609195r3175,11091l1017059,1632697r3705,14787l1024203,1663592r3440,17692l1031347,1700297r3439,20861l1038226,1743075r-719138,l322528,1721158r3439,-20861l329407,1681284r3439,-17692l336551,1647484r3439,-14787l343694,1620286r3704,-11091l350309,1601273r3175,-8450l356923,1584637r3440,-8186l364067,1568265r3969,-7922l372269,1552157r4234,-8186l381265,1535785r4763,-7922l390790,1519942r5292,-8186l401373,1503570r5821,-8450l419101,1479012r12964,-16636l445824,1445476r14816,-16636l476515,1411676r16669,-17693l511176,1376291r19050,-17956l550334,1339850xm430213,534988r495300,l916527,545836r-9515,11642l897233,568590r-10308,11642l876089,591609r-11101,11906l853095,615422r-12158,11906l828250,639499r-13215,12435l801292,664105r-14273,12964l772218,690034r-15593,12965l740767,716492r-16651,13494l717772,735278r-6343,5556l705350,746655r-5814,6350l693985,759090r-5814,6879l682885,772584r-5022,6879l672841,772584r-5286,-6615l662005,759090r-5815,-6085l650376,746655r-6079,-5821l637954,735278r-6344,-5292l614959,716492,599101,702999,583508,690034,568707,677069,554434,664105,540691,651934,527476,639499,514789,627328,502631,615422,490738,603515,479637,591609,468801,580232,458493,568590r-9779,-11112l439199,545836r-8986,-10848xm188949,224189r4499,39703l195830,284803r2911,21704l201917,328741r2911,21969l208532,372678r3970,21440l215413,408146r2646,13499l221235,434880r3175,12705l227321,459496r3176,10852l233673,480406r2911,8999l241082,501316r5029,11911l251403,524873r5558,11911l262783,547901r5822,11646l275220,570664r6616,11117l288981,593162r7146,10852l304066,615396r7939,10852l320473,637365r8733,11117l338468,659334r9262,11116l366784,692419r18525,21969l404362,736887r9792,11381l424210,759385r10850,11646l445910,782413r11644,11646l469463,805440r12702,11911l495661,829262r14291,11911l525036,853349r6880,5558l537738,864730r5293,6088l547530,876376r4234,5823l555204,888023r3440,5823l561291,899669r2911,5558l566848,911315r2117,5558l570818,922696r3705,11911l577698,946518r4764,19852l584314,973781r1588,7146l587225,988074r529,7941l588284,1005808r264,11911l588284,1026453r-265,7147l587754,1039423r-529,5294l585373,1055304r-2647,15087l581138,1079655r-2117,9264l576904,1097919r-2381,8999l571876,1115917r-3175,8735l565260,1133387r-3969,8734l558644,1147680r-3440,6088l551764,1159326r-4234,5823l543031,1170972r-5028,5823l532181,1182618r-6881,5559l510216,1200352r-14290,11911l482430,1224174r-12967,11911l457554,1247466r-11644,11911l435060,1270759r-10850,11381l414154,1293257r-9792,11646l385309,1326872r-18525,22234l347730,1371340r-9262,11116l329206,1393309r-8733,10852l312005,1415278r-7939,11116l296127,1437511r-7146,11117l281836,1459480r-6616,11382l268605,1482243r-5822,11382l256961,1505006r-5558,11646l246111,1528563r-5029,11646l236584,1552385r-2647,7941l231026,1568796r-2911,9264l225734,1588382r-2911,10323l220441,1609822r-5028,23292l210649,1658260r-4234,25674l202181,1709609r-3440,25939l193448,1778162r-4499,39174l1168364,1817336r-4234,-39438l1161748,1756987r-2911,-21968l1155661,1713050r-3175,-22234l1148781,1668847r-3970,-21175l1142165,1633644r-2647,-13764l1136343,1606910r-3176,-12705l1130256,1582295r-3176,-10853l1123905,1561384r-2911,-8999l1116230,1540209r-4763,-11646l1106174,1516652r-5557,-11646l1094795,1493625r-6087,-11382l1082357,1470862r-6616,-11382l1068596,1448628r-7410,-11117l1053512,1426394r-8204,-11116l1037105,1404161r-8998,-10852l1019374,1382456r-9527,-11116l990794,1349106r-18525,-22234l953215,1304903r-9791,-11646l933368,1282140r-10850,-11381l911668,1259377r-11644,-11646l888115,1236085r-12967,-11911l861652,1212263r-14291,-11911l832277,1188177r-6880,-5559l819575,1176795r-5028,-5823l809783,1165149r-3969,-5823l802109,1153768r-3176,-6088l796287,1142121r-2911,-5558l790994,1130740r-2382,-6088l786760,1119094r-2117,-5823l783055,1107183r-3176,-11911l774851,1074362r-1587,-8735l771411,1057686r-1058,-8470l769559,1040217r-265,-10587l769029,1017719r,-8470l769294,1002896r529,-4764l770353,993897r2117,-8470l773528,979075r1323,-7676l776439,961870r2117,-9264l780409,943607r2646,-9000l785437,925608r3175,-8735l792317,908139r3970,-8470l798933,893846r3176,-5823l805814,882199r3969,-5823l814547,870818r5028,-6088l825397,858907r6880,-5558l847361,841173r14291,-11911l875148,817351r12967,-11911l900024,794059r11644,-11646l922518,771031r10850,-11646l943424,748268r9791,-11381l972269,714388r18525,-21969l1009847,670450r9527,-11116l1028107,648482r8998,-11117l1045308,626248r8204,-10852l1061186,604014r7410,-10852l1075741,581781r6616,-11117l1088708,559547r6087,-11646l1100617,536784r5557,-11911l1111467,513227r4763,-11911l1120994,489405r2646,-7676l1126287,472995r2911,-9529l1131844,453408r2646,-10588l1137137,431968r5028,-23822l1146664,383531r4498,-25940l1155132,331917r3705,-25939l1161748,284273r2382,-20645l1168364,224189r-979415,xm111941,l1245372,r5822,265l1257016,530r5558,794l1268131,2382r5293,1324l1278716,5029r5293,1853l1289302,9000r4763,2382l1299093,13499r4499,2912l1308091,19058r4499,3441l1316824,25675r4234,3705l1324498,32821r3970,3971l1331908,41027r3440,4235l1338259,49497r3176,4499l1344081,58761r2382,4764l1348845,68554r1852,5029l1352285,78877r1852,5558l1355196,89729r1058,5558l1356784,100846r529,5558l1357313,112227r,5559l1356784,122815r-530,5293l1355460,133137r-1058,5029l1353344,143460r-1853,4765l1349903,152989r-2117,4764l1345669,162253r-2382,4500l1340906,170988r-2911,3970l1335084,179193r-3176,3970l1328732,186869r-3704,3705l1321852,194015r-3970,3176l1313913,200368r-3970,3176l1305709,206191r-4234,2647l1296976,211220r-4499,2382l1287714,215455r-4764,1853l1278187,218896r-5028,1323l1268131,221543r-5028,794l1258075,223131r-4234,43144l1251194,290096r-2646,24351l1245372,340122r-3440,25410l1237963,391471r-3705,25410l1231347,432762r-2911,15087l1225525,462936r-3176,14823l1218644,492052r-3440,14028l1211499,519579r-4234,13235l1202237,547636r-5822,14822l1190593,577016r-6087,14823l1177890,606132r-6880,14028l1163865,634188r-7410,14029l1148516,661981r-8204,13499l1131844,689243r-8733,13235l1113849,715712r-9263,13234l1094795,742180r-9791,12705l1074947,767590r-10850,12441l1053512,792736r-10850,12175l1031283,817351r-11380,12441l1007995,841967r-12438,12440l983384,866848r-12703,12440l957714,891463r-13496,12441l916960,928520r-28580,25145l888115,954459r-1323,3441l885204,962664r-1588,5823l881764,975369r-1323,6088l879118,986221r-2382,7411l876207,997338r-530,4764l875148,1008984r,8735l875148,1025130r265,5823l875942,1035453r529,3441l878059,1046305r1059,4764l880176,1056892r794,5823l882293,1068009r2382,9000l887057,1083890r1587,4235l916960,1113271r27522,24615l957714,1150327r12967,12440l983384,1174942r12173,12176l1007995,1199558r11908,12176l1031283,1224174r11379,12440l1053512,1249055r10585,12440l1074947,1274200r10057,12705l1094795,1299874r9791,12970l1113849,1325814r9262,13234l1131844,1352547r8468,13499l1148516,1379810r7939,13499l1163865,1407337r7145,14028l1177890,1435394r6616,14557l1190593,1464509r5822,14823l1202237,1493889r5028,15087l1211499,1521946r3705,13764l1218644,1549473r3705,14294l1225525,1578854r2911,14822l1231347,1609028r2911,15881l1239286,1656407r4499,31233l1247490,1719137r3440,30439l1254899,1785838r3176,32821l1263103,1819189r5028,1058l1273159,1821571r5028,1323l1282950,1824218r4764,2117l1292477,1828188r4499,2382l1301475,1832688r4234,2911l1309943,1838246r3970,2912l1317882,1844334r3970,3176l1325028,1850951r3704,3706l1331908,1858627r3176,3970l1337995,1866568r2911,3970l1343287,1874773r2382,4500l1347786,1883772r2117,4765l1351491,1893301r1853,4764l1354402,1903359r1058,5029l1356254,1913417r530,5294l1357313,1924004r,5294l1357313,1934857r-529,6087l1356254,1946503r-1058,5294l1354137,1957355r-1852,5558l1350697,1967942r-1852,5029l1346463,1978000r-2382,4765l1341435,1987529r-3176,4500l1335348,1996529r-3440,4235l1328468,2004734r-3970,3970l1321058,2012410r-4234,3441l1312590,2019292r-4499,3176l1303592,2025115r-4499,2911l1294065,2030408r-4763,2383l1284009,2034643r-5293,1853l1273424,2038084r-5293,1059l1262574,2040466r-5558,530l1251194,2041525r-5822,l111941,2041525r-5822,l100561,2040996r-5822,-530l89447,2039143r-5558,-1059l78861,2036496r-5292,-1853l68540,2032791r-5292,-2383l58484,2028026r-4763,-2911l49222,2022468r-4234,-3176l40754,2015851r-3970,-3441l32815,2008704r-3705,-3970l25405,2000764r-3176,-4235l19054,1992029r-2911,-4500l13232,1982765r-2117,-4765l8733,1972971r-1852,-5029l5028,1962913r-1588,-5558l2117,1951797r-794,-5294l529,1940944r-264,-6087l,1929298r265,-5294l529,1918711r530,-5294l1852,1908388r1059,-5029l4499,1898065r1323,-4764l7674,1888537r2117,-4765l11644,1879273r2646,-4500l16672,1870538r2911,-3970l22229,1862597r3176,-3970l28845,1854657r3440,-3706l35726,1847510r3705,-3176l43400,1841158r4234,-2912l51604,1835599r4499,-2911l60601,1830570r4499,-2382l69599,1826335r4763,-2117l79391,1822894r4763,-1323l89182,1820247r5028,-1058l99503,1818659r4234,-43143l106383,1751694r2382,-24616l112205,1701668r3441,-25675l119615,1650319r3970,-25410l126231,1609028r2911,-15352l132053,1578854r3175,-15087l138669,1549473r3705,-13763l146343,1521946r3970,-12970l155605,1493889r5558,-14557l166985,1464509r6086,-14558l179687,1435394r6881,-14029l193713,1407337r7674,-14028l209062,1379810r8203,-13764l225734,1352547r8733,-13499l243729,1325814r9262,-12970l262783,1299874r9791,-12969l282630,1274200r10586,-12705l304066,1249055r10850,-12441l326295,1224174r11379,-12440l349583,1199558r12173,-12440l374194,1174678r12702,-11911l399864,1150327r13231,-12441l440617,1113271r28316,-25146l469198,1087331r1588,-3441l472374,1079126r1587,-5823l475814,1066156r2646,-11646l479519,1049746r1058,-4764l481371,1039952r529,-6087l482165,1026718r265,-8999l482430,1010308r-265,-5029l481636,1001838r-530,-2383l479254,994426r-794,-3970l477402,984633r-1059,-5823l475549,973516r-2646,-8999l470786,957900r-1853,-4235l440617,928520,413095,903904,399864,891463,386896,879288,374194,866848,361756,854407,349583,841967,337674,829792,326295,817351,314916,804911,304066,792736,293216,780031,282630,767590,272574,754885r-9791,-12705l252991,728946r-9262,-13234l234467,702478r-8733,-13235l217265,675480r-8203,-13499l201387,648217r-7674,-14029l186568,620160r-6881,-14028l173071,591839r-6086,-14823l161163,562458r-5558,-14822l150313,532814r-3970,-13235l142374,506080r-3705,-14028l135228,477759r-3175,-14823l129142,447849r-2911,-15087l123585,416881r-5293,-31233l113793,353886r-3705,-31233l106383,292214r-3705,-36262l99503,223131r-5293,-794l89182,221543r-5028,-1324l79391,218896r-5029,-1588l69599,215455r-4499,-1853l60601,211220r-4498,-2382l51604,206191r-3970,-2647l43400,200368r-3969,-3177l35726,194280r-3441,-3706l28845,186869r-3440,-3706l22229,179193r-2646,-4235l16672,171252r-2382,-4499l11644,162253,9791,157753,7674,152989,5822,148225,4499,143460,2911,138166,1852,133137r-793,-5029l529,122815,265,117786,,112227r265,-5823l529,100846r794,-5559l2117,89729,3440,84435,5028,78877,6881,73583,8733,68554r2382,-5029l13232,58761r2911,-4765l19054,49497r3175,-4235l25405,41027r3705,-4235l32815,32821r3969,-3441l40754,25675r4234,-3176l49222,19058r4499,-2647l58484,13499r4764,-2117l68540,9000,73569,6882,78861,5029,83889,3706,89447,2382,94739,1324r5822,-794l106119,265,111941,xe" fillcolor="#92d050" stroked="f">
                <v:path arrowok="t" o:connecttype="custom" o:connectlocs="77214,121405;81570,131593;27761,128534;32539,119423;71698,45416;57357,58730;50979,58730;36638,45416;17679,34736;23093,47379;35633,62495;44853,71861;47010,81988;44642,91671;34766,101502;22522,116576;17616,128584;91800,133299;87486,119303;76172,104229;64710,93066;61644,84483;62363,75370;67713,67189;82157,51797;89579,39091;93365,17907;104171,1311;107935,5877;107998,11839;104678,16258;99772,25116;95606,44926;86703,60296;70991,76174;69955,82347;77568,92876;89748,106956;97108,122665;101337,145392;106180,148141;108421,153257;106941,159113;102183,162665;5879,162517;1290,158754;85,152834;2580,147844;7528,145308;11377,122665;18736,106956;30917,92876;38509,82580;37473,76174;21781,60296;12879,44926;8501,23341;3468,16004;360,11459;698,5476;4673,1078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3284220</wp:posOffset>
                </wp:positionV>
                <wp:extent cx="130810" cy="165735"/>
                <wp:effectExtent l="0" t="0" r="2540" b="5715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5F5CA" id="KSO_Shape" o:spid="_x0000_s1026" style="position:absolute;left:0;text-align:left;margin-left:37.1pt;margin-top:258.6pt;width:10.3pt;height:13.0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hAliAAAFGUAAAOAAAAZHJzL2Uyb0RvYy54bWysnVuPXEdugN8D5D805jFAVud+ESztQwzv&#10;Qy5rrJ3noD3T0gwwMz3oblv2v8/HKrJVZfuQjSAyoB55eHhYJIv3qv7mr7++PO9+OZzOT8fXD3ft&#10;X5q73eH1/vjw9Pr5w91///jdvy53u/Nl//qwfz6+Hj7c/XY43/314z//0zdf3t4fuuPj8fnhcNqB&#10;5PX8/svbh7vHy+Xt/bt35/vHw8v+/Jfj2+GVX346nl72F/55+vzu4bT/AvaX53dd00zvvhxPD2+n&#10;4/3hfOb/fpt/efcx4f/06XB/+funT+fDZff84Q7aLunvU/r7J/n73cdv9u8/n/Zvj0/3Ssb+/0DF&#10;y/7plZdeUX27v+x3P5+e/oDq5en+dDwfP13+cn98eXf89Onp/pDWwGra5ner+eFx/3ZIa4E557cr&#10;m87/f2jv/+uX70+7p4cPd317t3vdvyCjf//h7/+TXw13vryd3wP0w9v3J/3XmR93P335z+MDsPuf&#10;L8e08F8/nV6EASxp92vi729X/h5+vezu+Z9t38zjfLe751ftNI7tKPx/t39vD9//fL787XBMiPa/&#10;/Mf5ksXzwE+JuQ9K4Y+I8tPLM5L6l3e7sVmGed192bXTvI5zwokgrrCs6wq79v3Yz7vHXdd24zR1&#10;Kv8rbFfATsPYD8M23r6AbZtm6Id1G/FQAE/9vA7zNuKxgG2bYVzmZhvxVABP3Tq0zTZiWH/lRNus&#10;I4RsI2bjXoFhxdr224jXArZth2Xs+23EbSm8teunbtnG3JbSEwHP0+SgLuW3LFMzeagrAbb9PAyd&#10;g7qU4LJO4+pIEMX+yry2WfqhWRzUpQyXZexaR+vaWoj92qCjm/rcllJc2xlSHF6XYlzXdV4dhe5K&#10;KaKlyzg4qLtSjGs3d4uj0l0pxbadlrUZt6nuSjGyv5fOkWJXShETMPeeGLtajF3boqqbvO5KMbZ9&#10;32PhHLIrObbtgulycJdybCG6XzsHdynItuvmEehNuvtKksMwrY0jSXETV7vQYvOabnRwV6Iclq5d&#10;pm26+1KUmJF+HBw16StZjk27dI7t6ytZTj1ccfZNX8lygOGrh7uS5Tx0fd86PKlk2Q3d1LQOTypZ&#10;Lh0m0KF7qGTZ9Ci4YwGHSpbL0qLg23QPpSzZZbLITac7VKIUI9V7qEtRjus0eBo4VJJccHkuR0pJ&#10;9nPf9I4CDpUgCSsW2Le5cYZKkOPqRgtDJUe82Lw4qMdSjo7mjZUEp3liy2wTPJYSbEcM1LYAx0qA&#10;Y7uMreMNxlKAw9z1jgcbK/n1sKJ1dstYym/FOjn6LLHlV9vUDWvXOMHCWIsP+XmMrsTXysZyzN5U&#10;iq8j6vU4PVUyZM/2g6MZxKxf19i3aKgjxKkU4jpMPXLZVOepkmGHXJygeiqFSKA1eMHvVMpw6duF&#10;BW5ajqkU4oiPdiguJUhU0Y6OU5xKCfYtfN5GPJfyaxuc+ei4xLkUIKLGVWwyeS7FR2Q4Cx2bvJhL&#10;+bU9ts4jupQfUfjYj46pI0/6qkcdnBs9qksBEqtMU+NEv3MpQQzuSDy7zZBShm3X4N4c2zGXQhya&#10;tvWc+FJJsWvG3ot+l1KKIzFW51C9VGJsMXiLo3pLKcapw/Y76dFSi7HthJBNDVlKMc4ddtqJIpdK&#10;jA12Cfu4jboU49IMk7cVl1KMK+rUeESXUlymuZscVq+lFJeeNTpbcS2FuCzz7GIuhTiPvWRSm9xY&#10;Sxku+PrRMdJrKcNphBDHlK6lCAnC2Izb22UtRTiid8Q+2zRXEpQI2dnjaynBgQKFl5avlQSbjtRy&#10;m2aKI4WtGbqBasI20ZjbAnomSJkdJ942pRB7fJaXGGH1C9zT2LZQsmmayGoL6L5vxtnxW21TynHE&#10;+jYOt9umFCR+XEKVTUG2TSlJgqC5c+kuRdl3y+glXRSCylUO48QG2+ZJVb3pp5bqlEN3Vb5h50pg&#10;7+AuZTm0HeU8D3cpy3YmeXF2JP6wWCX1Qnawh7uUJRq5egkdJYoC94hvRDrbsqwqOMOyzk5ixJoK&#10;1NPYTV6O27alKHFhxEPb3K4qODNVp9XJ57BKBSGeYlfVm2Y3NfzZUQohpdZqrhVx26p0E4CW4gtA&#10;S9kFoKXgAtByBwagpcwC0FJgPmhVpglAa1l5IujLLRdgLfdbAHq7tKq6TID1dmn1t0urv11a/e3S&#10;qgox/rKqKkwAeru0qgJMgPV2aVW1lwDr7dKqyi4B1tulVVVcfKy/K7d4G6aquARYb5dWVW0JsN4u&#10;rarSEmC9XVpVlSXAeru0xtv3VlVd8QmoaisB6O3SqsoqAdbbpVWVVAKst0urKqcEWG+XVlVM8bFW&#10;tZQA9Ha/VdVRAqy3+635dmlV9ZOAgNulVZVOAqy3S6uqmvhYq5pJAHq7tKpyyR+wMgDw2Vr8+0fr&#10;+t//+qptf37a7WWe5Ed6WWnY4O14liEDGQNglODHVscIAJQxgRK+r+DZ4gLfb8MPFTzqIPA2pvAn&#10;+McKHkEL/LyNf6rgEaHAr9vwcwUvyZc8QFqVByf+hKKlfkKX3DprXusndNHX4Yw/voNQVPhsUpD0&#10;J1G1vW66htUTunDyla11EJiWT0iyIu8gDdl84ney1pWTZGw+UUtbmsPpHdvyJlqtqNKVd87Ka4l3&#10;uvLOWXktc4n7hSpYuLmOWuYS06cnnJXXMpdWanpie+UEtOXKpUGantheOXFt9YSunCB6ax10GMsn&#10;JIaWd4Bo84la5tKiTE9sr3yoZc4/8xPOymuZD7pygtZNqmqZS58wUeWsvJa5xKPyBMHm5jtqmUtr&#10;Lz3hrLyWubTs0hPbK4eMUh7SiktPbK8cgqsndOUEd1vrgPDyCYnt5B0EbptP1DKXhlh6YnvlLLV6&#10;h66cgGvzHbXMpYGV3uGsvJb5pCsnUNp8Ry1ziZPkHXSTNp+oZS4xUHrCWXktc4lv0hPbK0cAJa9m&#10;XTmByRZViKp6QldO0LH5RC1ziTmEKjowm0/UMpd4Ij2xvXK6mSVV0lVJTzgrr2UuzZL0hLPyWubS&#10;A0lPOCuvZS69DXmCtsXmymuZr7py2hGbT9Qyl15Eesf2ylG9klfSY0hPbK8cJa2e0JXTFtiiCmUt&#10;n0g9AXmJlPs3n6mlnmr9+Znt1aPi9Xt0+VKe33xPLflUm8/vcThQy55WbmaalNM331NLv/0azjk8&#10;qOXPhI6+x4no2HoVD6T2ndbjxHRswvoZVQJarJvrYcPWzxgPnLiOrVs9Y4GdFJgLvpETEHdqAnBi&#10;jPv3A9ynux0D3D/JM0Si+4vkDfbj7ovMF+dh4N3jhzsb9pXfvxx/Ofx4TJAXySGGpR2ktg1/mMCj&#10;vq5UfIV7fq3hh1X5uU70ZdIIOdQalH2+Zexrs6r7X6eF/xS7QdmnQdM5oA4itMyMJxvnDco+M/RI&#10;N0sK/gLNFB4GL/PPoOxToRm0lcoN0Ow9xkZNTQ3MPhU8zSgruPS3A1pG5sEMewdjbIMaVvtU7NM8&#10;qNWnyYaoTPYGZp8KvtCbzaaSbdwzuewvdWUgJYuUrdwv2H6PM/SwUncocWamQ+VzZurbiXg/M5Lp&#10;G8aIXOxMSErvOGFf0URfBSaG0qUgLOAip6vfNY7YZ+bMtAzMXxq4dLVcYmZpAedNSrtsEIXwaKcp&#10;2clUayKGBmWgvswaMihu4LRtA2LooUsvLGHvGeL3txKje4wrGPjYMVTh0z53aGHGPsh4fgBObzKb&#10;VhmdGQJ9hzOjpg70kJuvJxlMPPaZxTS39LGN7yMDQr6KzVCgvoHeIqcmfAWm9blq9Ag4MvZVbEav&#10;ZNYr8X1G2wK+NwtdcgNfmIX1GdkwJ2LYl4G9FYAPq4zHJGIYE2UKwZUqdkAmkDP41IW0M8am4Ojy&#10;SAbjY2c2QYnpGsbOA51pxLFkYmSCiobDzdg7mBQtFYVXnek6WrkRdg6gGDimPuTMOKnzaLuB+YNA&#10;xehp2+ZjnYzFBktdLVCRczbLNR6wbWGftj04DaSbrxP7GoipZeTXxDStzAj6xLSzWK6kM4zCjxQJ&#10;XDEh+avOoPqBb2ID4QMU+8LQTKAzHcOPRvuKt/dd2dx3TMcqdmF7oAT9zJBKBmfwbg48H5PqDBUa&#10;OOdlgr0qRwOUmJ6ZyMAsMaQCuzP2ZR76wHBwgMRCCIxrMzP76ImJ4KdZZLBITMEN6DnthBHWtcbE&#10;E8IQDV5ZI8beo2ZlIlJGNYQYGD8EGoy5nmXeUMC7dWFz+dhnYk5dKuOAkdKsM3po4MvEWSUf+8Jg&#10;jhETK7wEV1opZUKHuC/gzMKf695e20DhV4JrGQtJnOFkWGBT13XoroxkcgkX7ooJsV5NQWzGOAI1&#10;a8nkFiPJkSlGCJX22AQDzgsUHLEGZgyvTTBrnIz9Rw0fu6caPvZ+At9rJsTcLqmIbz1YLClZXi7x&#10;CiNYgahQYosOGS8MkiE4yeSaYkdDMcm3KgIhMUcQAnBGFnV7t+h8tL051WiWr51WFhJgbxCP0j7B&#10;mGhHzdgABR9XYlsfO6cxcRtpR7XjwNmaADxtugw+yBlRH3xer+6vHUjqIvBpMJ2XY2yET66YCPpl&#10;CFOsAWcuIue6wusrZ+KMAsFMWk4hWpn6IPZE4QkG1DZRruixsR7xlKs4Hmc62TIX6Gu8ZMKci9TV&#10;NuvXWoRFS/aZoyZS4QXrZ/DtGoiKYsVIUpbhKUtMgV+gkiVBsMKzpxCcu15qYLgGhSfmCkw9PBeF&#10;UXhm4tkyPn5J49RRNaMcUwzgifctXmF8XZJ8H//cdMgoaZv4cKqzPjyhnCWwkihjnH34lRNlxp+G&#10;XN0PolExTFOmB9u5ImoXPS6hlUkqNguRYrRXaKWTrWfuc7oRkxJg7zuSUsVOhccP0eVobWcxSANb&#10;r9VX02H7VF3GixOvKu87zvwGvCf45CC/wpMOBIFxK0mFWZJGTlgHutN382z5ERkt0aDPHs4dL3J8&#10;VSxVM1NLCHQNy2CFQbZNymdc4TJpDRmKfyV0CcTVzwQ6V1syspiA/oXznOYlyMYChyjHYxYLeGVQ&#10;O8g0WtJ2At1MPw9zHt6nZ+Bo8ZV+bniI9pacuTX5Up/jeF6An9OrMiCYPAvJSWQbuBtgurr0hYsT&#10;IvwExmYL0U7KnQE9E0mtBeFoBAP/rj4M1MK0bM1O5khdRA8i0kkCxq4Z2g/270DV1PjZcbj/2se0&#10;fWufun9xdKQdmZ/sltB3UTMbLebhJDY3Avjr5UCW2UKc5MyEZgDfUdJQeoghJIl2+Ul5ZVrUnqAM&#10;of5gfAgw8nqxtZxrD/BzQNL43w/szUBeMIfoQfFTYw7Kxi1Fxas97EUUET3Uma2g01PU4xyZz5+Z&#10;AN/SZ6xtZH9Gui+WC7GX+WeAf0GdFb+kdJF+cqNBp5MYhJ1yKizAD8UWa3B0K4qC24k2gMVuA4Xt&#10;yH5KdGSxpJzpiHw7253IOcuXvYBK+/QjLUmwkr3CfXF4O4Indtfii+hqUM9uJzaJzvSgS4TawX6Z&#10;OOxuaf3IIdaguAN+qkvqj2B/VOxvp4HjVhqriiwifZg4GC6jrmLP4VWUQ+HhmkmGLRM8vS72pqv/&#10;0zhwe4rCw6DI3sqpNSuyE9rG8iJllZMziR76A9epNbOz9qn2dppkl2f4uaEsF8mL/W6lPvJqos9g&#10;vYjIqqBk1hi4AB5/pDMW7N1B2kY+P9mxlltwhj3KqGlrwH9d70JiFcWTXIXQmH5CPK2miB4O9Cv/&#10;CcfYbBE87tSKm9wzFOTs0o1mwVleC1ky3aCAP+kqq6QPK/4r6AMKfrn6SuEx55E+z3Ly3ODDfhf7&#10;BZxqr1bqrVHuiD3hzLzip70Q5XZyVZO1jTgBHrWNOHYo9W3FP7LjA3nhQumRK7wwK+APRxXJYBUe&#10;8xD0R6CXCpjaK8qA2DtfvoRUOKGEn+SIwl6gn2xGiw/lojiuownwcxRWpyGJQ4kVA/8CcilTif4A&#10;H/ZUiMa4wCTrD7W/BQPt00P+QgCn+EmtI/3hxgVGIBR+xAAF9ocLHXBDCk/8H8XzHIqVNlNeL7s3&#10;qlV0FNq0NYh3IR0M9I10hJRH8VNgJ9Zy97sg1UI2RRe2WqAPLT017cqi+2RjAT0SIGo+CzwWJZAX&#10;bQnJARN/JDMPyq/MKlAOU31GPZeonEB/Bx+v+KntRfEkHSHKtAY/LFH+RYuCnN/gZ+ZqXP4XlX6C&#10;Kxos/vYi1hMPmrlD7I/l8qSL6nDq3cCJnHxlptpNw8fA6Wn4vmKhN6RdCulH662GmyNJmB1C2yv2&#10;EJxkURP9m7DTy9I4A/ABPrmcmefFppIA73nCBx8JBdUqUB6TjMfjOyUoqrS6VDnD7W/CiYqcHGwS&#10;GyiDFIHPpX6K1zLwXspLHjHUDKTNoDuK+xV8qZJQSEFawbEHvkNBSBTEDLzhMiOXGIlgdXQBc8DV&#10;Tv724HYYgpaMnZIw28/FLuUpDaYwZnJVhg8utQzzhQSPQayPHba+E44tNN2Ml/VaKQEcL+cvlV6J&#10;BNOJ78yacaWmSzsAEitmcClJ+kuVi4SubgSfGCyVEsOkUQheWRTOJYY6RH+lXVIcv6jCPAxFA6W9&#10;Icvy9ypDKFwCmsDRFy7X8lWMsEDmbYQzFMCk3unSjs27FlAxr5GNlH6mtXpwhE0UT5DyqIpxWxxb&#10;0ecM8f91OoYrJaWr621tomFrzOJkxbp60Ay9WSWXiy2jSbOO5FHzTrkHM2I6YWVm+UKbMujIGloq&#10;19chbEsz7TOnmwbJdMn1GJJB2GeGZE5J34/2kdB6jOD3qk507US1PGAUyICbNbK1o5nOlkAZL+Ri&#10;pmmoakpOFBX+aInl3U4bGEvo73a5nsqgsUHBZmfwQc8DcJkJ8zX+XgfG6pvYwCGId1OOkQUjmXGQ&#10;LUnfUumWOkbg2Dq5c0dxw3eqlq4cuSpW2U3Fb6aG50Ij9WyMqcjBn0BHqLMrJTfUmCj664kNerNM&#10;5Ph0U67T9hehNFFWsMflMrrME3wIua27StozVmvEFUdzhEzFWCWEcIjZBRc3abVtHBg/EnN7/OZe&#10;WasySoch0G/mr2z+ceA272BWR6YyVKuIQKP+JGwwu0fszIStS3dq5Wd+Dw2mxN/x5IqUFzN4j72O&#10;ikmMt1jvCgdP9uTSQv5wHSXuJdj2lZZeCZxWYrijK9jJlLLI/xWc2DzYblQNrkNDmKCwjk0iTKk7&#10;OW3GT6NBZWbkroPK3D0enUEgJCEGztipxq+hiYOPavRhUuTOuP+XmoFixwNEJRhGVG2p6BoBgitV&#10;LKgVMKR1zqW9Afh6rW+SqERnEEQyZnJvmKWCgMa6T7QFGGf0iUFrzS9zY6jcwe8ZARzmtbZMGhTN&#10;k9NspTie+S62MSj1IUlKjwrO7GxEO4OSVsglmZMzUy7tTLFadMW2jY4s0JNeLC4kpY/aVBw9kamN&#10;tD0wCTSGXGIoiVBVVnBqpkGTnLRG6rYZezw/QyKBHiq4VPsCYkaycSNGIn/folI/tGkSBpNgjK8z&#10;HFSh66XEcPFoMGRNlsUtzwpOchlYYEwe4Y6CU3sL/CnRkJVnGNqa6FS5YsJuLTondMOcDQbdZkil&#10;rx8MMjAzYwaVYVJGYX1KpFCV9wYxrlz+5un61tE1i8jvn4/nAwj+eOiNei3KkPhp22nrvJt8HcHv&#10;QA2/febIn+BCqpyivYbTAOxTAWcuas+ANLHcFZLxkNpluRNRubCMg3Uaz3G2ws88uKCUjZ/w9kuQ&#10;eEikogxAkn7Yh+MftItKB9Lfj2RKVliTdNPfXmwWsjRjRKBz8h0ZFjWTgvtKBB+oxmfM8Nrnm8z8&#10;XsvgZG8+N1gWbi1Tjb/EA3naLOOSNtJCPhoWhGnQ6MAVk0JB6QILNklLRpRTAr6guE4WyLmhBE1m&#10;FY1C4WQY/srQ1L19jZbWjQzrCCUyjBtRwjeNaNGQrC1IluTAoA1BM+0WcRBwmJIo4ahcoNkMa1Ky&#10;V2hiFX+LE5Gk6E5WSXE80irMtTWbGYOPIlrO29H7S3STrAReT254ZfIjQbNeCftdJWRc+9q3hKxg&#10;jJwIktEojX1umFqU+NumBBk4CmnHCVgATAgXzRzQgME15qVKv9C3PzLBzJxlBsd0R5uZWjoMzOCk&#10;FEGRixiZwxBZShwfZnzL5zt7f7WDHEz/RLuIyWFJIEW/WnxESDteWKsOxPHhMIZUu82ViMnzHQ8J&#10;HLNsmTNcohq23pl1s8IXcwxENgFncJeGnTgoVALmNlRM0nUM/AptPtxmVmA5aRYEhYDTqc58xx9L&#10;9djdTdhxivVJTISqjJ9H4JhSJWbtQ/dCrdtqG5RoaRgH2PEAykjmcaTi4tPOdlIVYxhYhvEC8FSe&#10;Sh5GmuOBzhCr2LUDXBRNBBpgl+M1mZHiJMNuODgtvqGkE0RZmCSilazAkB5VB6UCIec80lI5vBYS&#10;g9FlfQJOSUcm4H1GyqRkVgLGiBgLjMA566relwmeKMjgjKxZsYE0N7KRFEI5ZZFphzFBrsqcI/tZ&#10;aSeECPq8As7cWsaOmwzqZwIuRY3ESEk+o930FTvmd4g6/iwV35ewE5nK8EUgJhRYwUmJYuwknwo+&#10;Sk4RYae/k/lORV46mwExlG8UnEZlZPSYVmT8Iy0VBztFgRLf5EWhLYMzNBJUfthNaG2WKmF4VA6h&#10;pkGMrNgHFPh2O8MXC5DIBJwRI61LxQ1HLQgaqxagSOE4OuEkZ6x080kTIKq4YQewL4mRDMtyT7pP&#10;e+FsIB2bHYDzrQwaz8BQCZxcnZFmqdp3WjksOwCXfk9mJO076WH42PEAGv4wzEG5JQAXXitnmA0P&#10;iWFrq1+lMEMNNsA+SOc78Z2qq3Q9fNpRSd2rTBmF5W7JA9Us0UiMDxKhYhpxoDySZ/nE4Bz1YAF7&#10;lrDPB6f9arUcPBmHQgNwes5qxfgqHr7ULABHDzWZwMzIwLRLO6mj5agLmWFk34vEBvtLvBRgJwNW&#10;7yEDw0FnR74egSA7KQG6FrWNiPVJf7JZkhPn0ebDEMiMnvgmonG+ocKnndebmJgm6SOpEolZzZix&#10;NDlk6PKdS0Js+EtaxVFHRZpouvlQ5LDnwa0f1l7mRDPBfEDM1yIITUbqngE4hks9H6cI5mB0hnI0&#10;2ymzXcaLfJWhOWsZfzry528Oeb1Wb0ih5XoDj+nCOXU0xCZMRvnQfLOjBqh038PrEmR8TlWXLDiI&#10;IOV7+K71AVqOviqyLS2DR8vlDIG7SizQtVRMXOK7JDJgOktZOuyJoOuO+5Irk9IWwmkHgS98YGLH&#10;oOUiAY9uQgwcrkJTHfR1lqCbeqNBR8OQRYVYyufB6KQcK1OLews0Wb6GXkBHIcDC0Q8rn2Mngkkv&#10;vtKK0pSukrTE1xP8GkfoFDqUPE0ri0WIi2jruNKh3WaVT7ytuDtPltgEOwpE8ZZWtg/NlwWp7yfo&#10;lfTaxS39ONVYOUPsGyvuvmFtmSdwM6ityVCLmVnMZhDTM69ls2w32MGJJqhJhyeDQBTfQ8Uz002F&#10;JKiQ0wHljh+F7qRa4nGQr/+TflPaxSIo3w6yzRh2U2jcoK8ncpedppd4Td7kU0IaolkOvQimNn1o&#10;vpVRRz8IoWTYyl0lg4m2Sibdg6bsmOu0iSfMswVdU7IaOiOZJ9RUAxsrnUmt6hCkMN/p0s0ZAbl3&#10;K1ESx0ygkzQiQzN+4MuS1rflTlx9wK73KaFgZTF5HBsyNSolJaEEFWDSwsdNbqW7gQ6ljOR5smQe&#10;kRtNMm6OqgXT5mRBtKkzNMeIA2svp9wtYGYqOLBVUmzRVBg3wQCFSzeVHNNBSCJL8KHRO907clo3&#10;iAq4GtE6KXwhH0UrH7eMwShPiJOCghh1HhkcFFnSC5K+ticdQh8r6uNUokvjUCrzgExZRNN1iAZP&#10;nylhjwZTrth6EUmiW+5A9bWKI1y0oDJ0nI2LtK27RDk98JeEd3ZFG1UlmYP0OEiwToMwUyIHVX3L&#10;xu+tLIBTweL6uAnDNAqTQ2XBLB6IbT4XtxPZWIqyRG2JbowgKbxPCVbQKMETB76YGJqEMOMGOMhh&#10;CGWkhiySl5H1QGO5+cp6xCRftFJ8ugnZlG5OKMkpA1eWMkuZ6ebLGCN7QuhoPUvuBpM2oIub9r7m&#10;JJhyDugF0PBbKWEiJCj18rXcZqukxBetkvFElTxX02LvA0ok3U3SwbJEZWEoMdwsMao5F3QTIUcF&#10;bRn4V57QhIqq5fg/GUcUrbqhFI8sLdPlokuatD5Pcrc84Zar0nwbS1Zsw703dCiY6bSbBDn2GN1y&#10;yxyVXRrF5sekBHQT0merSZgUNW7kDgq1bCwhulOC7NLalHQS5MJydzdQRrf2V9zPImIUcyb85iw3&#10;djPALbc9ZOi4E1dY5BvafFh7LjZOuPGEUQ8RT8J+yNBxg5KahfTsZZV0P6PhJepOcmAnQcetVey7&#10;jRnd0LeV22iUgwxHR01hBgX5euNMSdxxpptjrckb2tmU+qySw228Ua+cTg7GMlMCbJADSidbteqG&#10;Lj8RMjWChBubKcVLT7+xk3j6DA0rg5EgapRmq5B7NPxAdHS9Zhvbg3vzKKFnyBBapiQe25BTJypL&#10;xtxxaz7ur7E9vfvo1gTSAMadMiXxNAtnEm03MO8T3XhCPH09sCLX8QQ8wV9a7TGc8WHalMPciex4&#10;fGhkZFNrcri/oMgmF+ypQ+Mu3ShvJcvWjE6iK99pExmhUonmeFSL4+Z2uUD2a546yeVXumkk6PD1&#10;Q24R0ZoMlYigBMbJTIbBE83xWJx867lGJRjwYHsVJZZ4mI8A8DrHgenz0xDsB0fTE83xCCJngGQc&#10;PVnscLoRB2BlCoxToEhyL7R6JUbkg4ITGspIUyJDjiX4dozcndmmDByOkTLwYKP6NDF91SCysa5I&#10;OPdKKH7zPC19n0lDHAIzX3pixjVEhBN+6MSRDLnlToQXeeY/GX+2EWWbmeb4vHypyMdv9If07SL8&#10;fP/z+fK3w/FFpqrPx+enh++enp/TP06ff/q359Pul/0zLbDuWy4sUMtcgT2nbyh8Pcpjtot5yZe3&#10;8/vz2/enj9/ITz8dH377/sR3Ht4/Hk8f7u4vp/SdKef7w+uhf5C33e9fDqf97u10vny4O54uj8fP&#10;p/3b49P9d6fj60VezDeSPH1+vPzj6fPu9MR3J14eT4fD95e73cMTKBMIyylQnt8UNQiOP59Yyx+W&#10;9V36o8u6L+AEU3o8LSSTr6v6cn5LTFT6vt1f9uW/E9T7Q3d8PD4/HE4f/1cAAAAA//8DAFBLAwQU&#10;AAYACAAAACEAod4nyN8AAAAJAQAADwAAAGRycy9kb3ducmV2LnhtbEyPQUvEMBCF74L/IYzgzU23&#10;7bpamy4iCAuCsHXBa9qMTbGZ1Cbbrf/e8aS3mXmPN98rd4sbxIxT6D0pWK8SEEitNz11Co5vzzd3&#10;IELUZPTgCRV8Y4BddXlR6sL4Mx1wrmMnOIRCoRXYGMdCytBadDqs/IjE2oefnI68Tp00kz5zuBtk&#10;miS30ume+IPVIz5ZbD/rk1NQ7zvZZs17mr5u3P7r+GLHGRelrq+WxwcQEZf4Z4ZffEaHipkafyIT&#10;xKBgm6fsVLBZb3lgw33OVRo+5FkGsirl/wbVDwAAAP//AwBQSwECLQAUAAYACAAAACEAtoM4kv4A&#10;AADhAQAAEwAAAAAAAAAAAAAAAAAAAAAAW0NvbnRlbnRfVHlwZXNdLnhtbFBLAQItABQABgAIAAAA&#10;IQA4/SH/1gAAAJQBAAALAAAAAAAAAAAAAAAAAC8BAABfcmVscy8ucmVsc1BLAQItABQABgAIAAAA&#10;IQAxS8hAliAAAFGUAAAOAAAAAAAAAAAAAAAAAC4CAABkcnMvZTJvRG9jLnhtbFBLAQItABQABgAI&#10;AAAAIQCh3ifI3wAAAAkBAAAPAAAAAAAAAAAAAAAAAPAiAABkcnMvZG93bnJldi54bWxQSwUGAAAA&#10;AAQABADzAAAA/CM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#92d050" stroked="f">
                <v:path arrowok="t" o:connecttype="custom" o:connectlocs="39586,72690;50241,78204;49665,81437;49000,85312;50285,89431;71906,130795;68981,88567;69801,84360;68915,80905;71396,77850;81630,72203;91001,72712;97890,79510;103827,87128;108789,95587;112643,105042;115390,115516;116919,127097;112089,135667;96738,142244;80633,146473;64019,148289;46431,147492;29041,143882;12405,137571;0,130530;1196,118240;3677,107190;7354,97270;12139,88434;17965,80618;24744,73686;33295,66999;64760,399;72180,2417;78891,5964;84627,10819;89167,16760;92379,23633;94040,31237;93841,40017;91271,48796;86643,56467;80242,62652;71250,67530;65181,69126;58625,69569;51295,68616;44562,66199;38515,62519;33045,57354;28571,50703;25736,43098;24695,34785;25581,26914;28150,19731;32137,13324;37363,7937;43653,3813;50807,1086;58559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4231640</wp:posOffset>
                </wp:positionV>
                <wp:extent cx="153670" cy="153670"/>
                <wp:effectExtent l="0" t="0" r="0" b="0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C3A3D" id="KSO_Shape" o:spid="_x0000_s1026" style="position:absolute;left:0;text-align:left;margin-left:36.2pt;margin-top:333.2pt;width:12.1pt;height:12.1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0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+KdDMAAP71AAAOAAAAZHJzL2Uyb0RvYy54bWysnV+PHUmO3d8N+DsU9GjAo5t/b6bQ6n3w&#10;YPbBa2/D0342qkullgBJVaiqbvV8e/8YQWZl9iB5Yg0PjC2NhzduRDCCQR4e8v7wL398/XLz+/3T&#10;8+eHb+/fdH+5vLm5/3b38OHzt1/fv/nfP//tvy5vbp5fbr99uP3y8O3+/Zt/3D+/+Zcf//N/+uH7&#10;47v7/uHTw5cP9083DPLt+d33x/dvPr28PL57+/b57tP919vnvzw83n/jf/z48PT19oX/+vTr2w9P&#10;t98Z/euXt/3lMr/9/vD04fHp4e7++Zn/37/W//HNj2X8jx/v717+/ePH5/uXmy/v3zC3l/J/n8r/&#10;/cX+79sff7h99+vT7eOnz3c+jdv/h1l8vf38jS/dhvrr7cvtzW9Pn/9pqK+f754enh8+vvzl7uHr&#10;24ePHz/f3Zc1sJru8qfV/P3T7eN9WQub8/y4bdPz/79h7/7n7z893Xz+8P7N0L+5+Xb7FR3997//&#10;+/+pX83ufH98fofQ3x9/evL/9sw/b375/j8ePiB7+9vLQ1n4Hx+fvtoGsKSbP8r+/mPb3/s/Xm7u&#10;+P/spmEc+Zo7/if+Pa+L7f/b23fx4bvfnl/+9f6hDHT7+789v1T1fOBfZXM/+Ax/RpUfv35BU//l&#10;7U3XDet87W++3/Rdf1kvodRNuNsLz1OP2M0nE57mufcTsAkzvdeR+/46zN35yMNeeOmGYZjPRx73&#10;wn1/6cfhfORpLzwuy9J15yPPe+GePb4u5yNf98LDdZ6ny/nI3N7X3RgvbPN0PvK6Fx6WdWTrTve5&#10;O6gQDY7XZOjuoMOJqzIlOuwOShw7Zp1sSHfQ4nW9DuuYzPugxukyTd31fEu6gx6n63y9ZmMfFHm9&#10;DPM1OXzdQZP9euW0JvM+qHJh4tkh6Y66nHs28Xzs/qDL9dJNYzLv/qDL69RNc6LL/qDLZVjmPhv7&#10;oMulH6/9kMz7qMvpul4SM9IfdLmsw9CvydgHXXaXeR7n83PSH3S5rNN8SSxJv9fldV2mNRv6oMql&#10;X8Y+OYLDXpXXfl6mZLeHP2lynpfklNgDsxmT67Xr5+TCDwdF8lT0Y7LZw16RK+/BJZv1QY/cmyvb&#10;d2qnhoMeL2s3XRKzPez1eL1cJ5R+PvRejR23fUnfmr0eMa7LupwPPe7V2F2uy5wdkfGgxwvnek1u&#10;jb3gmx55RNeRt+n08R0Piuwv08ITcrol416R3YChT+d91GTX8fYlYx80iRtwWdZk3ntNsoOYtGy/&#10;D6qclnm8JK/CuFflyp5kWzIdVDlOV67O+bSnvSqXYVz65HWfjpocLsOSnO1pr0n8BhzW882eDors&#10;Rux28gRPe0XOODtLosfpoMeRI7ImVnva63Gc8D+zWR/VOAzdks16r8ZpwJ9LrN98UOOMZe2S0zfv&#10;1YiL1mWzxondXUiM8Dwlapz3alyGac48kvmgxnns5szbmfdq7C7dcp0S8zcf9DhNl2XIpr3XY9ex&#10;J0OiyPmgyLFfOlZ5aqPmvSJ5lwb8nfOjfT1ocuBlz7b7utdk16/Tcklu5PWgyo4L3CdP+3WvSiyx&#10;bWEy74MuL3N/nZITeD3ospu6EZ/u1G5f97rkRR2WxEZd96pccV/SkfeaXCe888SwXveKXLrxMiRv&#10;zXLQ4+WyjJn3t+z1iC+3rIk/shzVeLni454fv2Wvxgmzmr2+y0GL+OWY+GTovRbHccU0nCtx2Svx&#10;ip8zJ/dx2SuxGzM3e9mrsGOf5+WSTHmvQ6SvWRS5HnTIXnBlzode9zoc+rnPrsu61+GKA49ve2pB&#10;1r0KO55GjtLpZVn3KpwHQqvkkVn3GuyGS9clpmnda5BwPdXgutdgj7nOHBygmtc3ph+GqUtUuO5V&#10;OFwvK0f0dDc6AJvXobtBBOuXvQ6n9TKuyaPbXfZK7AgjrsnxwAXfzWTpASXSee/V2Hfz9ZKoEcBi&#10;NzbzusyZAeG47cQHAjymcnr6cE930l3H3c1OCZdqJw6AsWT3sbvstcnruPLQJOo8ADt4Z0vmCXdH&#10;YGcYcTGyPT8iOyvOXPLOAAzu1tl1Kz5/YrS5WTvxaRzWdOy9PteFlzcdeq/OfkkCX7S3mwXwxRWY&#10;8PzydEdVLl069F6TIw4rej8f+oDq9N26ZKAODupu2mz1lIWn3QHVGYEgMzeHsG439kh0mh2Rfq/F&#10;y8184T838wTc/GeoF49pN64Q3StQiO4VKET32hOie93logcMR4jutSZE96ZUiO71JUTbtTW0a+sA&#10;2ogJtGtraNfW0K6tA1STz/WA0wjRdm0dEBoxaru2xnZtje13a2zX1tiurQMek+/AAY0Rou136wDE&#10;iFHb79YBgxGjtmvrAL+IUdu1NbVra2q/WwfQJZ/rAXERou136wC2iFHb79YBZxGjtt+tuV1bB3hF&#10;TKBdWwdgJR/1gKoI0XZtHfAUMWq7tg5Iihi1XVsHEEWM2n63DgBKPuoBPhGi7ZbwgJyIUdst4QE0&#10;EaOmlhCuwq/BRrj9FASFuz++OUOBf93cGvXl5w4/1DgLjw/PxocwxgKsh587ZzwgaP/rXn46yHNq&#10;TX44l58P8pxHk5/O5a8HeU6ayV/P5ZeDPGfI5Ndz+fUgb2GgfYAAr3I8/nnF+Kn7HbLYrnzifM0k&#10;HA+f8EWTZT/9jv74CV82QdbpJ4bjJ3zhZMRPP3HUtMVNtg4iotNP/EnXvnLinNNPHLVtQU75jmTl&#10;R333vnIyzaffcdS4ZZnLdyQrP+rcAg/7BGo6+w683b0GLSdcPnG+cpzewyd85UQDp99x1LkFA+U7&#10;zleOC3z4Dl85Xvzpdxx1bk68fQeTPf3EUeeWRS2fSFZ+1LnlRssnkpUfdW6OdflEsvKjzs1pLp9I&#10;Vn7UuTnE9gkSj2crR2S/u+bslk+cr5zBDp/wlZMmPP2Oo87NSS3fcb5y0pmH7/CV412efsdR5+Zc&#10;2nfgOZ5+4qhzS9SVTyQrP+rc8m/lE8nKjzq3rFr5RLLyo87NmSufSFZ+1Lk5avYJvLCzlbM5+921&#10;vFb5xPnK2cbDJ3zleE+n33HUueWgynecrxx3/PAdvnK8ntPvOOrcnB77DrJBp5846twcmvKJZOVH&#10;nZuzUj6RrPyoc0vclE8kKz/q3FIy5RPJyo86t0yLfYIcytnKORb73bUESvnE+co5QIdP+MrJeZx+&#10;x1HnlvAo33G+cpz6w3f4yslRnH7HUeclQWFfQork/DNHrZfEQ/1Msvqj3ruLL99yBadzO2q+5Anq&#10;9yQ7cNR9gf/rZ5I9OGq/e3XnzveAy7Hfaeg4VTmGw5+th4t0/EzsQeLTcaWOn/FDYND56fccTwG5&#10;rpjb+R5wEQ/fE46dYd2n3/Onc2BAd9nro29HHIE/7EHDEyz1P/PTn97cwE//xb6HGOL2xWKN+OfN&#10;9/dvgup886n8uzCZ7X//+vD7/c8PRfLF4g6QdnKG9e7CwiFvVxjPfP+r5Jdvf/7EbOgd0+7Ix8x4&#10;KnW1IRd/H+MbRlhxLr9OIw+rkJ+7xeUnaH2kQ4U8lCdiPZvPNJHyCdZ4zCP+bvOBDl7V28E2gzwt&#10;xh9ghLv8zB3fNBXjxt8YH4K1+3vdPMBjVOslpWnpU5s/abwF/ydf73gZY71woXp8ACFPotL3k9mQ&#10;MlLy7GfIDzMURSEPQzf0BWWEdLWSny8eCZDZ7iDcC/mZ9fp8FsiHWn7iP3U/SdJCxBDjk4A27prt&#10;/zKSS1X7c50hHrr8TK5b7b9NIsYn2wnjLNfXQiYt5r9eoRYI+dV4PXU+KzQc4rJ0/MGSy37eVpJl&#10;vMNCfr3E/qzjiDaEPKc4zid0pmnzheKexF+/L+QZuVY+/2unx+cIeBxC0hEOfLyGMW78jfFJ6xv/&#10;wvS7QsuW64UzY6mcIr9O9rTl+zNOk98veB2wc9R+wpzx2Bl5EqFSfgz7ZjVAly3qjHXG31jvxHGu&#10;5wd5crhKX/NAfrqs17hF/RapxbjxN8aH6WI5IfaHIpVh4LP5/sD2wua4PHx+Kc+ZifkPLFjNn9S6&#10;n//+gu3dqoZi3vE35r+sMF98PhS4XNX45dC7/HiB8S7Wu/LIxX7C+ZTrfZXv4GZeNowg5h1/Y/4r&#10;5yHeCwo11PsF252KizJ/xod5J+zPsEyTR3DI93AixHqpPbJMud0XmFuDel/Yckh9Ls9Tg7umzg/V&#10;KCE/rnJ8uOzGiirzuWLrlH6Nquz2AXIs/xHzmTH5MT7UBOLKfP7zZdnmP0OQUfMxmxnzma6jeu+g&#10;6A6ONdhjygrEfOCBerTWzSPKlvLcX7fP8ziMcr0wb8MfmIfluiG8cY7jb5znqYf87foaKK5S53Mn&#10;D1sWF06t93U+bCcURyU/dmH/Jxhhenyuu89/okytFhjiQcc64++2Xs6/nx+sP86ums9mz/FvKSdT&#10;9ofjHP4SqobmJ8bn0IQ/g7PXS/3OlAjF/Mde7w+MvfAfJtwxOX9qB/w9siJQCxPz+wW5att/iq5U&#10;fLG3bxzVi7RvPBfb/vQ8Bmr/1+ka/u3E9qj5wIHr3B/ouL5eoHp+flAoCqv3BXl5/omhcEv+I/L4&#10;SHGeG+aDs1GYdGZvW9Y7Mfp2Phv2k5oM6GI+/wZ9TVA+I16bGs4Dh3MJe95y3jCYfdjPlvNM+WJA&#10;RBQ+6vuCMwn13tfbcB8n/LGwny33fbpCEw79NtgTTvO0necGezXh4m3732APqXodeLPKe91ib6lw&#10;GiK+brHnyHNJfPyG92Ivz1Mv36P9fFreO6vy3fyBhveU/SQqrfNvea/ZE/wAl2/wByYKg1/9B+1v&#10;4BxSCObjN/gzVkEU9sSqydX7whtKWBTja3+MWtglzicF6NLfw7slaPHxmZryJ7EPeBwhr/1V7A8L&#10;cPkGfxhEjDYCIa/9bbwNi6Hc39b+PDaNFyPkdbzAZafmJuR1PLKT7y8N8Q7zCTwEeR1PUf4z/kfi&#10;NXwYoqgy/6Z4EBOIwkJex5sWHbk/TPyr49mJmrgtPm2Il8Fql229DfH4zp43xfvYk6v7Y014gvnY&#10;Hj824RXTMq7b/jfgIRPxeNh/HGOJtwDQEfXW89mC51ATNod9a8GLuC1oycdvwKPmDsgz5tOAd+EO&#10;bPhtC54GJLzhsS14Hejk6PhM14IHAuBH+qbDO5d4I28QIGDdHypDJJ4JgkzFics34KUzpQHhX7Xg&#10;sXROWGP/W/De2ap8XL8teDLPF61b6vxb8GqSC2FPWLfGw8FkNjyWdjISb8c6LIH/tOD5FlFE/NWS&#10;L5hXEh7x3jXkI4BbMOJ1f1ryHbT1mSN+acmn4G4sgfe25GuwzmHfmvJBVx6tzZ9syDfhvK2xP0Qm&#10;Mp91RbsRz7bky2gLQaVz3c9DRi5whPjreMKV7EjgMziKHKE8Xr5SyPo6/tLDFE3ja4Ijoi6fzzhc&#10;VL5vIeINvJF0gczHkaChx0GMz2UTeONKtBn2f+RqwnVL57/2JBhiP8f1otZL4xYeSJ8PWL3Co7Dh&#10;1DCGfC/xB4LZzT+3hgNyPjMeccyf4EHhCTx39Lny+QCfyPlbf5gYH1u6MZzinMVfP2+80RueOc6Y&#10;uvy8mc8whH8+XtFYrl/zYQirff5XwJQcb7EchOW8ij8MnMnznZ4HfMIeQNDlVyBQNT7+dvjnBDKD&#10;wKPwaUkR+P4Dv1luIjuftPeYCcjrfEi/9wK/JcAZKOB0eVt9nk8BDCSl4OttwGeQp1LVzz++OvV0&#10;Yv5syTY+qhP30dqq0CTH56/z9bRso3o85Ge+K8cDkV83e0Vsq84z4Az7GevVfADkaVsR8isAnNAv&#10;NayA1HW9ZL4xXvl+Yt42vgQng+hByUPH8PnQmELl33H2SJr6fuIr9np8zEPIY0nl/K2Jj9uTWecv&#10;NqZKydfo/MtBnjZHgEFif3bz4bkeRf6O/YFy4vrCteno/pHeX/Zz45NAtADCUvIQDnw/cVxJVil5&#10;KrBdv9h2gjElT4op5GlyIeW5YPF+WQMIfIN8vcRHkb9YV1qW5PkL7gscm5gPR0nki7m/dJ2p+8/b&#10;wfsl7stlhbNRx7e3RsUv2J8l/CuLf3ns8/WCLoV9a4mvzX7iYJX7jjyt2oR+6f4R/oNZ89eul/Hu&#10;xt/6/mL/KYeu5wd5U7CYPwCl22d7+3qR7+a28F7EfmIpYI+m5wH3OfB/w3PodCDkyRe4f4U8H1D7&#10;by0FYr3m64rzT0sBYEbff3O1lDznfztv+GZyP2ne4e9XsSxiPnBOOHFxHrheig9g4ZTHC5ylznLN&#10;2f7TDcY+4eu11jq5PwAmQEQS+0PsKe4vmADwfIwPN0nK4xNueBqxZO2hep7PWggStvPAZonz0NHD&#10;BYS4rteaSCk+zJUAIObPS6zOQ2cetuO32C66lOb+RkfHoXhPeTvoDpXfd3YfhybmT+MkpS+SoYE/&#10;M/71qs4bC+RZ9/2hP57azxl6Y5wfqKuGraXnjeiXAMDHx5VW8yH/RQYp5GmbIfYTDzLwH956bF1u&#10;H/Al4TT6+UQeNkc+f3p+hv9m42t5cnabvlrkGTTsScv8jR0V7xfBrNwfXLbAJ5m/3n9MPiFA7L/W&#10;b49+g9+FLyTPDyc++EVN55NwrXTswN9DXp9/jGz4/033iwsMwOfrbbi/HZiA4yFcBG0fCNEu2GSL&#10;N5HX9gd2KZBalcfYyvNsnX9e7aG2n7yhmGgfv8E+4zyQcQ15af+ZDPvj4vp5YerhDbe8XoAh+Aw+&#10;un4ccfUi99jy9lorIoduEZdPO2DA4JlHxKXnAJT06ihpx4SGrMDZvlTt92ADp3i2GtwqI4JvXon2&#10;2mBg0PzTJ6OdQiDn7cw3+Jw0qg0KXotLCweNQX0y2mMGDQ4CVYtDzqb38V41+PvLcH1113Q4QSgR&#10;bOGWaIX+yq9kZB0MGRwRWENDrLX0hBL1iOF2ylAOTyoye4jLSJHmUWGYuoZAlKTJxltoiHNhkW4w&#10;f0MYvWCqIwvSEKUvoEIBojaAAIhvOYoGjGEv3kAh3U+mASFhqXT8LtcDtFICMCDiG77cgO9YG8wI&#10;/xvgIwo2tuxHAzpFF1sYcD53DX5BN0aZVRw/kxOc+nIkL7bUcUNqiEDe0I3KNNLIIDDZBnTAsVXA&#10;I1Ub8c635J0WsPCNhqVhU5Iq10ARG1BZGBDh1LeQ8kCwgFF8ZzSmbAUAcSIbIGvepvAQ8dYlIs7L&#10;h17rZBoAd97VjQ9JpZnC83m1LeRtTRcAxfJuu7jORlj5ROxMQ7Jj589AcpG5FALrgAas9E5B2xg6&#10;q/aqS9WZIH5jI14+3gKZaOItiLgXcZnH4j3iWvhkCGHE1V6NxB+HoCELR5I4qjqogdJZPpC5QKGQ&#10;11lEStaAXn36aFZksSjWBaiK+TdkQUm5bLaJhKLMshb9h24JIVUWkThlY9W1ZIlP60IDjbz78vB8&#10;D1CwrxT1DCFedzB2rxAIABMroHBeUspeeTMKQhN+Jye1+gTJ+DZVF1egIAFQIo4vX+uGOdSyXoye&#10;yVG/BnEI/EdMBvawNbQlHISGq6s3KddwRwRYVpIhe6uO89Htt4ZyrJ3QFIaQ7wxbow4FSuaNrXPn&#10;dxdocJoiP6SKekdy4LhwKZU4Hl29AvyEBv6dEIelbj2H2UhcR7LAuTj3N2jb9jsuAmW3pJdVNpTR&#10;qcnCyUiXim0gq1zFjX4u5s6JwYuq4jiOat85jlHyQiBGya+YDKwpsrBl7lhokQCl+f329vNDJ8Z1&#10;zZcKZw0Mz0aHLkbFlxLHy6m3CUcQF1+J837WjYQKBXNJihvhokwGg0jnRTF3ZFwcnpOC1nmANnGi&#10;PMV0QDwyCfgAuJpqMviLVU3WtV7klYC+ACLrzkA65abIrdn0BOyEYVVHmGjNOpqjV1JwtJhXimVE&#10;jlaVJyO1dbMIix9/3cobyuzL5bUzVqPYHitVifmwO8qwWjGhX0HaWODuqDsIMcu68Jf1gswQCOdn&#10;B+A+HBJjkEsLwmtg7ajL+JZTUPvJT4VF6IPCIAGL+VBWYr0rbXzyDpJXaWln68lY5PkvwqECyiVi&#10;rhaQUIaiAjUfAmbvNUN+D06ROp/cEWTqfHBh1FUnzNjq7q3wSc0HsJsr4+PbSyvOA2mNQCINWkDb&#10;+f4bK8gNm1EAKFIS8vz2RvAYzX1R9wWPFwNY52/vtMiTWqEoIaXLU3GnnixcQLpwuzyFgtItWtbe&#10;+jna+elnDqtYL08y3pPLXzHm4tUaKKNHR3V8ayGg5An63Ank+SdKE/qFtAk8V8e3sjDlNZI34dCH&#10;vP1iYq5fqLjceJdng/hsak/ADbe6bEDBy9b3K+xm/HX7Cctn44HbWlRelbYfG4+CpLA5nel8RhCy&#10;OG+8erLvBxbTcpFFXzy8su4JVhb5GJcHR1T6hUiGax3yeDFiPzk9vFohXwCHfL2U7XJm6vytv7yw&#10;/0Ss/IBTyOPUCEcfjAYNhDzmWdh/SAXkQjb5RUWMvHDh6sMRwz1R+uWGuGfVKE+lhUewxnCV8wfq&#10;c5+W8Rv2hzJE+307sydDy/6z4/F+UbJggFKuX4MEHImhIlGeH/sJy+CFYojk+QTI2uqmW84/mUtu&#10;mK+34X5RhwuzMuT1/QXw45cPQl7bB5IoFtbU/W+wPwZpet+9jjBQ2jes4cZD46mU9pPTBvjr82mw&#10;z/OFxGrY8wb7T90NP+9Sx6cgV+qXRPbmr/LwyfcLIoe9iWU/W95HynZhkrp8w/s7c1vC3vYN7zsa&#10;Ajbz8Rv8B+pE0LDLN/gnZM2pBKryLf6P/Xxl7E+Lf3U15ovfX3x76b8RHW11iC3+IUX3Gw8cSE/6&#10;nxBHaRfm623wb2FWkRBw+Qb/md203mLl/OCASv+cylsCNpdv8P8pXcWohbyOLwAaeGGq/KUhfuG4&#10;YVFcviE+Ij1hXMqyXsuMq/gLKuvi/Rmb4jtely2fSDJfxo8GYMPFqvNpiE8JpmDfuHxD/AvkRHcl&#10;l2+IrzH+xs2u82mI34EHDS6p8g34gHl4geM0wA9QOYwKasO3gBuIU6ZZxRugk714AzCzn4zBIsIV&#10;YKlGsytz5xKrjivYKWo4XBzkTTienF1+c9DF8dJFnGB0MvdjIPZRHJO7MUb/c5iiBRAj2wqM4JPB&#10;CRBOIZBABMlWJqsAMWotKTiso2PcVMhIMUiEFGCA8MDzpRIeBw2EkgwrUksdPOyBgWZFq9Aktq67&#10;ETfFX4+fYHpbrVsVh5EoJsMZiLIKjB+Z7nwyxM/Q1Oro1IerIipqXJmPi5P9UJOBYhcnkreBZz3d&#10;GRo2kWuro5PnUlodrYSteoJQtygJyUcfqWr1QBFyiv3MWToZGAgwXcpkKHQ1FlEuzg9QOv2ZkMbS&#10;Dbk4Rt5RDOuDqJoHwqTFbNfJEH/jT+Wjk3BxzIDCkYYQHXDeRycnpLBuHASa29TJWE2XCCjp+xnE&#10;eeyNPDO4KMF7hiiDb5Qv1Sp7YiNH2gioycCS8m77rILjKUZHxp05QD+ZJCPQxlmvO8N5VNAdL1O0&#10;iIM6YK9aqlV6PvELo3V03ky5VGAyb5jTkmjCcmFK6+hEGSosNyjKf0zhatR/NXfKBb26CqK6kezS&#10;pZJgCCeIH20nbFPiSFeTyiU39yYfHYDAXTL7GXGVaOpJwHllCQ+4kebF6ER19Rk2X0jh+bjYLLDs&#10;O64ZlkmMToaDG2fPgd1x2Cz5ZLjPHn015ZCZij+U5oeqA2y/er8ltHcZ8HjC4q9ImIdYkmsHCCRh&#10;XpZNKxv45r7s01z7DmY6fCC+K/761KA64NX88/ghFn9DnPIBtwuMjjOSa4GxV4+Z7dHi7KVKA9IJ&#10;mhKflNlBrAJ+h8+9XOJ8dIoN3OGmowTRkpgM3+8XHbTUSnLz0fEhHM4hrCLWFuJUxuKO2XG2eixl&#10;7bkqYWDpsGT1pvlkePwcu8VHtKR+Lg45wK8ifGrrbpeLY8g8MqXUi/L7XJzMCSnzulQIrMr5t54R&#10;HsfyTpHjEaOT93IDy5OFdyzEeXrcGSJfQ3clIT6QpazXj6ffSCzpzlCYyatfl8ozqHwnIlhiBBeH&#10;LawmQxLWWXzE7uYC5pMBwXFAw0rQpfPPg+OPAyQagz7z0V/hJ8rneU6EOEV4cT3I+6rEP00+Avwm&#10;0WUqSCdD0IVHUTeSHZUhXUcMWC8fh9O69+WjW9VO9RCIYYzVmYsPEEVd3JLoanQ04y8VPBBrZZeP&#10;zhHz8hQODCQZIU5xjWdt8S47FXQB8ljDZDNLpCcJrMXoVqtazzvZNIYX4nasXJw3fPtdiHhk4q8/&#10;NhwqMNo6GRh5gMf5zpinWv0PWphi9ZQ4+WwXJwjffuArJhF/YzLUYbol4HCOUqtkM/yI0cTHeCPp&#10;3LkS9E0uSyVqgAOkxLlOVU1XDgEwfD467rOX/BoGrAAS6gZIZdfJENUrNRHe0nOmihN3q6cM/91q&#10;uIsjZ7+MIGJjvOcob6ZvDqWkYqlcDj/vhC18lRIn3N6cf75JiGNbHAYge2b/zPcdmNqNHmcThrkS&#10;5zGt14M+3jhmShwntL5NeGUg0EIc5vIW7HYSIIGQvriD0hJK05glCOnE9bIJ+UK2ye8qILHMVdIx&#10;G/ZyOTOglGbQ8n0n17Rx2CiuEhYYMj1PXx0dOEUB20Z0dkuAAmQ/L8SDF0WloKR10Twr2lOTD5VY&#10;0H50dl1Zsf3cmXzDRho30u4qryQcT/HaAFsEoIIXh5uojjC43isnjUBcym+nDE4aj4PS7Osh5uWh&#10;dZB4E0BUg0BIzoKQWs3H+PrVfMD1pZeRcIUJqA0HqvvJ+yd675B2g3lUzz1uCvGWOvjWf7vaVpwg&#10;wDPhxAEFYcbqfHDS5W/97IyxccbMvcwvIngg9eBlvbBheHCVPOutNxH+JH6R2k9yjsEhweni/4nx&#10;raA69gfSsuLUUXMQoLLx6+xi5uulDsZryWEbEJeI+XNkIqyD/cbv4IgXApjEPO2yn2TTAWrz+fBi&#10;0j7O5Y3gJfaHwUnjhjywmLgvRnGP80w2lABJzMf6Rft5psuA9UVP99My0FtO3BBacX6sW6uHmvAZ&#10;cafV+NTpOmTFXHi2xBtKQoJu074/Bmio9dL/POQLv07Kk5ry80/ltp29fH+448Ghhe1hv0uSy3Oe&#10;N3kAL6VfStWhLtf10mqdSvF8fPPsPHzAkGpOC70xqUTy8TkaipMJR8JsWjn/YPEQPsR8SB6EfaCY&#10;SbpUWKvBEzGYNx4Asf/04th6qYGbUGop5vOaYANnIcElzhuoD0l9Xy/nU3GoZjp9x3tKuAKFRsyH&#10;fiMbp8j6GIj3Zb4QJ/l7gXqt72J63nbQD3sDHUOs12pCg1Mxcv7V/bIknidB6NLL77IJ+wAtjvi2&#10;7ifJJ5mIBggxRKmcN55ieX6gxdFRL+QpL1DzAcxzN5ibjJ8tznMBDf39AheWSSKgAlTm8+G3kxS4&#10;ACga+QTYvdQIiPNMegCaaIxP3lWcN67LxpnB9PIA5OcHdGHj8KBcAIxcHtTYHOyqL2IvzYG0Zvch&#10;z2fFfR+vvIlu/9lNq1BPzz8PulUu+XwsiBHyO45o6a0q7hfG09709vGt1mlbb8P8QabDHnK79P68&#10;ZneNoqX3n/MWNQhN+uW8gbz4evX52XOkCRfk+QQ12uxty/nHAXjtfdpwvzg8dP/1+TfcX3BVS3fW&#10;9TbYB+suF/42T420P+Sc7fe8fHxt3+yXQuI9bbGftiUQN+r4DfaZx5efO3H5Bvu/SyQ3vS9gZZs/&#10;3PJ+AdlYXU+ZPwRm+T7y24uRM6LLp35/cQ8DbiW20O87KaPN3rb4DwBz9ntSdf4N/gl4mQGhVb7B&#10;/+nBOOM9bfGvCi3G72+L/wbOGri+BebSP+yh3Mb72+J/GjAbvU9b/FvgucjGcnG0/2x1Q55T6Vr8&#10;c2O7eMoGfon2/w36DY5xS3wBJENGouq3b4hfrIFMjN8SH9kPvnrqoyn+4nBanVQ5b3CwZXwHdL3h&#10;US3xI1y5ADFhR+j4lHZlwfABKdDxr/XUCX/YfmhZxdfW+jfwlpb4nepezo3vTwM+wKYHZ64Jf7Be&#10;Z2H/W/ANeGQkHup8yCVJ/ATzufnbfFTvD6+Lkzya8B/LbUdNWQu+BHeBFfv8G/AruJz8P5dvwMdg&#10;PAf1qAl/A3e2Iv5y/lvwPbDvIfxVQjGJHxqZMOxbCz5Jb9ugOTbhn4AnG/7Tgq9e7A3y97QFv+U4&#10;7DjbGh8G3thqGFvwZyBtqyMo+9+Cb2Oeg55FbCrhc8TxH8rw9N+S4PzFfhixns4W6H8v3pBY2M+9&#10;IW3B1kTfKJq8yqQIOx+ZYKO5qcCRoUm51p1pSOhwDsgvFfGWdNHumLUko3anuCXVBasCV7BOBv9H&#10;xbzcu/AhW9J0F2NEVpPTkgS0307ZmJc6xYgHFQ5wSwKTRuZosy4VbpaCp7GVZHSLeEvydWeNW1K7&#10;GEj7MU+7rKDCMnGMAeP3GKt4Q1rauvi762Igo0p62+9u+MvZklIHpcIU18k0JOyxeha7laU20AFo&#10;0h7U4RaygbnSwetsoDIQWYE1lclYtYLKieETRczaQsOwDrF+mzCukuSx8+jo3SEpJDiMkQluIaiQ&#10;Tor4v4X+YuCOn8gWcs2uR00LdQeHDB+37nsDMYjQNvoSY5Uk7ci4yN69p4XUBNk8mv20UKYgqgWw&#10;bz+RpZgPoC5RS91C9zKnz18PEsiSTEaKJDo5tFDVrCe1J0laiHDoCNixqKmFZsdKo5FZC4mPGi6j&#10;95glIFUoKYKUYuAKuLgmIFrJfjA5G+iNRDhRctdCnrQI1rNHLdRMio4DDG8hfu6wH0ohJK10gJjp&#10;UFQLadWYRrzsZd8bKLF8PcwEFycoETgyMFfEdS10XpK4kdZvIQuDJFELVSfTQEXegZgtRGdeA4ow&#10;yugtNGq6NszUVNhGWkNDlZHFXEfbrxYKuP20m7+rLQRzMOwon2uir5+Q74MaeM7bx9cnoVNWbX1S&#10;trzCGW0fghPe3j/LxzfF30pG3Elbj18yZlkWgkXwnzI2pA2KKPKkAntkFZemMH49Bc8pz+nsVkoq&#10;0XqYZnPZSR/2JdaX7KhVDNYdiqTU6WZaYBybmc+Hku8NYFT7CHYf/b/A8vJMKdqkLq5sIimafA7g&#10;xBsxT2WUcDdodVSVY81x082GaoQ7WIUJoHKbZN6DQxGGcoqRCWfdOsL3gkGR6dz8dhqAlHlQxaBy&#10;wFT586IWaQyN2DucfGxd3RDMi+qhBN5CQFPGhn0iFklEAJhWTRePtuo/BIGELmZlbApBQKHTPQEG&#10;4WfsizSd51ShAMAZmZoiDeCriKH8pEtU3dBoTFb9wtKDN1AGB42l6Vs+czqjRfEe3oBMiQO7RrEI&#10;IZPtfrovuEdse52MmZPcVrHnxGr1qltLR8WPAzzb+F+2irAkYX7ir3O+4VdB2CuTgXaifonPdoP+&#10;wFUc5J+KmnSp3An2u4pD/iboz8XNb/TRafyrqDikGimDrKPbL8CLjSS1DhhcxeG5q0jfnlEHFgcw&#10;BaxtOnca3sZvsuO2cQlzcQoorF1c8RkMJFA7w/0Jew+9SRUt4PRGSaali9RG8uMCvIhlMnA75M+L&#10;coABBKo4lkkdMcuIOaOAom46wuU7AwUiYnF+1QHOixAnmvUQEmccSF2IWzamXr6CKAitlojTrwfB&#10;oTLV8G1Iedcj1nAiLbPorwZpRqPBpkcMHIGYs45u/aTF5QMDibiKRA8+lBidhkjuZ5IzJOoX4mCh&#10;zmMi30DvvVwcDhl4T5275T3EUg21dqPHywo4K0ZnZ4JUSFdf9TIxIsS6MhlbtKI0w3jdUgZICwvM&#10;nnNX6+AAkaLOBY+PWscqTbsjwX7jiYySSvAPUuvptmAottSUdcjNXz1rbReJOOtlJqQNK/UXlQSJ&#10;qMwgQ0kUU1dJOa7o/kDZ3ZZiomEgkVh2LXAWjZRbnHmalwg+Gp0cYJi5dPmpkXRsLEqQzTFLgots&#10;1GU30gCKRBbpvA3gDWJBw9gGvPh+G+UnZ1lZUdm237C0c12C8gIf+Z7gHOVXGTp6/JiV5YaF5o0u&#10;Gy1JteYNHvUYkQIUdaooJNzazQLWCK+bnuVR4kimxbYn07y1Wos06syDlD8rXEu42HUHedYF55gd&#10;xgK5NBSFfCZ48eDwVZrfnhaoPdCYUVDLbSBBIXQJ08DgiiJdu/dnewIbeaPe8qupooMAnd7sh/7K&#10;2OW3dtL9pm49Xn08UvVbAIRYgb2C2vbAgdm8cc/N67CZ2I8DiuKnkR30wnJ8ShyAfGzaODJgGduo&#10;YEKaExgOrnE9c81zKe2XB8rYtHYUbwPkYGt3UaTBr0HH0j2hAt1pszCisD+pNDU3AMZ1bKycuA14&#10;+pE9xEWwDpDZTPA4rVFomTe/sCHeSyhV4Uc0uHvYtZg3KalZ7Dc3Md55/qly2Ua0c2+MUlIzW+kq&#10;C2+irJIlKDwBCAR0pUpTfywsBJtsNFTbQbbeClWzmRCcgGdUaX4VVZxYDkf8lChPGknyfGxMpbtt&#10;GCoqf3Jp82c9BuIOi5e7pDjqnuCdGIc+XSX+htNogf9ViyejxHqjVa6/JV7SsckTBd5L3b7olIWB&#10;Qr7st8G94nxj/GJPMIkc8XQmFp54dg5zu5KtzeZtgK1T8a2Hg8pyQoyLJhU88wobwo/1EJInSDYb&#10;g2PirxTPm/EH03ljTrz/Fr19JLqGPXGCJ8+y/ZRRPjbQZH2lePJltR/UXScLmjshPGqIdgxeNI+r&#10;Ipnx5OT83SEqtBY06bwpunLPlPBed4q2XzcqM7Gep8IzNVzHrT2unoUn+UzY43q+ze0UgC2PVGQz&#10;SIfapcvHBp6v3oy5ywpDNL5z3W+wI+V/8/6FNP6B1QSKmVipptlYTpfkTlgoVWfCxZG/P2twsEsD&#10;qSvEg5YuXtBEITUXWcyb1Hd9G2huLW8xsZQH9bz4LbUrfmJpXmwhRLqD1ry+3jQIFsrjwEUnb1v2&#10;2zxk4UMQ/FtwZtoxurmaCdvmuCE+geyyizlzuBYTZ80O0lWSsfB0Mz+/oNIXVo7gnTTtWhjRMB0c&#10;7lxwm/HfZL9xnqmI66isVuGrYeqBS/OMGyKYTgYfL4i1wN/WyDcTN75RhKTQ+lSbFiAlgPeiUcBy&#10;6DP5QwhOSJDm4thDgfAbMdl9N1IguAdidDpbhJoAmiiTy5f66nvgkVt9VC5ODigqGEjYGFs/3UjS&#10;uvFDh9YvThRwWgPTqO+DyWcIeDo6r6dbc3id1gQ/FzdCuweQeDk4n7k4j/32gzK8GgI6tp7owR2m&#10;boAudPnogB7+3hrKC3SUigMwkhmtZwYH0PqsZTsDd4M5uDivonig8fFpKOjiTEugEwZIRhkOKjOW&#10;SDoZsJTXqnEsVH75qHgkgPPJkMAW8BF0Bn6Pz8XB14RZKmU6sZFWHZo/SRzxrSs91UQGx2VLNSQt&#10;Cr6sWEmAcCScsB117rzBqsMvZIzow0xKnVLJfN8Bgpi+j26Z3nypOF2EQS6OwkRARCIjmK4G3hsf&#10;ON0ZUt8BY8OJUkAp0Jr1f7VHEigRF0/sO2+jv8CIU3SXH7EdgAOsCgsmt2L2c4nRdoWzZv11s6US&#10;9QfTFROJI5NHliQPsZK+VOvzLEbndzGDRQBCY9yfdDLWWs2NHkNLIIymvvFQ4klQf5aODnaDF1bn&#10;DqLDT2rl4uxL9KdgWgo54/fdtuQzkSbdLfLRKRGN6iXOr/LA7feG4nrgD1rvpmwjefbAUHypPGqi&#10;ATbcA+qbqjhBJlhRPjrT9Vw13iRuuNrIVwyXZw+2Wzo6Hic/nuKTgVcikne8Y9tSafdu/852hqvP&#10;KfDRrfN/vlSiOxLKIS4dd1pCmxktloAmi9YlPJ2M/R5jjI6aBBkGw2UZnjo6v2klKv457NgCFycj&#10;Ki4fDRmsJquODq1DeBw4AdvrQYCtsv7GY4skGOtQcQe/hvD6k7qLEdPTjaT2Ovogol1Qu1yc7mRW&#10;j1CWCq+E6sR09NKdw1OJIw42r2Cm1YHHJn48EAvCW5aLs5PhE1AWBE83Fwe6em3LwLstRgcEcmAc&#10;UiFNofPLB9ciKhkAFEA0843c+5GmA9EDBxvKha77DmWY/Eu6VOzc5jLTkFnlcPnFzM1LxSYZ/z1T&#10;k2UJHPyCuCSxG3tJw+20xjMqsuEH8bbRMZEqVOGd3F5tYgmR/LMwP5KWeNs4oelS7a2LjJH9CoV4&#10;m+jLax24y/WAomec2mwjrZnhVpiKksRjwzo32iQOudEL0tF5TCNuAqmWLSKhNDgIj9Ewhlc+OnTr&#10;uB4YS9nkgZrs8PTsd5AUykaUFVolPwZrNZ0MKMgWO2NkRFIF2pLnx4iczT1IxwZbi9NLRE9rr1Sa&#10;H9Bx9JuwgMqQXJrDvW0KaIvYcl4856sQfoCF5OaOnGuEY6AVVpCdHRZgmbDrxCfKmSXAjvwv7Yjs&#10;UGZj88Jt88ahEleO1hjhJ1tCUFB+rd9YddeI4MxEZhMpP0ZabickRJVMQ+2+Rsq8OLLpyPajxg4k&#10;8iwKx4sid0cczL/EjcnmbHTiOmUeFZHxgBzoeDC+otg4wHqXpXuAyrUaXmRGzYi8wnwT39YH35Ln&#10;4iGJX6qlJZTCjIA66gzIFYgXofp5DXB7jEn8oy5TzBQ7Y+zRTGHG4y5TJTtgZfWZLI5CXZb9fpFI&#10;rFkSsIxLxKFa4PFm1V0w2pKgC7yeRkvrKjohFs1ngTcl3GgQTQ92CB0US9x+JqDuhXUzFe5Qbfpg&#10;J9JKywSEYVVCPrL99lr+rHHTPUsCr9kAqlR9YGJV12QjwaRSYQrJHGym0EMdd0y3JzoxzOrAg4R4&#10;Rgpig8oxcdv9WbCfThCQCPGsqxsuMUFRukBsTqSgDczJTbG11fBE+wAlX6W6Xr0H3FlFB4MTgFC5&#10;KyB/6q7gwuLtVGmLJ8S8ae3mMYclWwWaAF8bOKGObWWr+YsNgmNohh1reyZFKEaLGBRfpHmNDSzK&#10;jiqvWfjsPCPW/iWThncPsFHH5joKIgkMpiAfkCAjkZWPzbMQNB/QUDUTIDlv5s3XqNaBRC4g4nXe&#10;unSAjdgyBdgcQb9jk81lKL492VnRih4Fgt1WaU2itS5F4X5pIiDRFMBwHdvKvvP3CKKJwSNl3tSh&#10;sYRM81yYbSZWpZqfEy6jcY/L2CT/BJwFRcZi9CIN/U28HuSrozDV0nr5RDBPUU1DPZC4Cxg+wuky&#10;Dzq9CeYYYYuRWGzShjjnt8y8aEf6seAisOAZ2ApGS3CU6cXq9T3FhuHEMU2FYSh4PKSLuaiHNijE&#10;FshLKWALnlvaaRRhCGECcMFyWABkI/O6i+QULgKKq8LknfO3FEqe8R3KSaL1ZL4buDV0YanCxBb5&#10;+8/GRU08iQ8xC8y1U4aoEcojVBw8HpoyCQ52PgdzHJ0QjjMpxuUIOcHE8rrpsTA/1xPYys/b8cb/&#10;PNcoFn17++7x9uXTjz/4P/7t+aX8++6355d/vX/4+uMPt++eH758/vC3z1++lP/y9Osv/+3L083v&#10;t1/gRPR/NTJcPcUHsS/fTPjbg30sDjkDf398fvf8+NPTjz/Yv355+PCPn55ubr/dfXp4ev/m7uXp&#10;TfmKu/tv98MH++fd7df7p9ubx6fnl/dvHp5ePj38+nT7+Onz3d+eHr692Bffvvvy+ddPL//r8683&#10;T59/ff/m5dPT/f1PL29uPnxmyCLC0p5fh3x+9KEZ4OG3J9ZSvnO/rL+V//iy7nZyNlL5eFlInb6v&#10;6vvzY9k4n99fb19u9/+9SL277x8+PXz5cP/04/8VAAAA//8DAFBLAwQUAAYACAAAACEAm9Kq/d8A&#10;AAAJAQAADwAAAGRycy9kb3ducmV2LnhtbEyPTU/DMAyG70j7D5GRuCCWUqGMlaYTQxoSl2lswNlr&#10;TFutSUqTruXfY05w88ej14/z1WRbcaY+NN5puJ0nIMiV3jSu0vB22NzcgwgRncHWO9LwTQFWxewi&#10;x8z40b3SeR8rwSEuZKihjrHLpAxlTRbD3HfkePfpe4uR276SpseRw20r0yRR0mLj+EKNHT3VVJ72&#10;g9Vg0x3utl8f15Mczfr9ebN9WTeD1leX0+MDiEhT/IPhV5/VoWCnox+cCaLVsEjvmNSglOKCgaVS&#10;II48WCYKZJHL/x8UPwAAAP//AwBQSwECLQAUAAYACAAAACEAtoM4kv4AAADhAQAAEwAAAAAAAAAA&#10;AAAAAAAAAAAAW0NvbnRlbnRfVHlwZXNdLnhtbFBLAQItABQABgAIAAAAIQA4/SH/1gAAAJQBAAAL&#10;AAAAAAAAAAAAAAAAAC8BAABfcmVscy8ucmVsc1BLAQItABQABgAIAAAAIQCWiM+KdDMAAP71AAAO&#10;AAAAAAAAAAAAAAAAAC4CAABkcnMvZTJvRG9jLnhtbFBLAQItABQABgAIAAAAIQCb0qr93wAAAAkB&#10;AAAPAAAAAAAAAAAAAAAAAM41AABkcnMvZG93bnJldi54bWxQSwUGAAAAAAQABADzAAAA2jYAAAAA&#10;" path="m1223010,1433512r635,31130l1224915,1495453r1270,29541l1227773,1554218r1905,28270l1232218,1610123r2222,27000l1237298,1662852r3175,25412l1243965,1712723r3810,23823l1251585,1759417r4445,22235l1260475,1803252r5080,20647l1270953,1843593r5397,18741l1282383,1880757r6032,17153l1295083,1914428r6985,15564l1309053,1944604r7620,13977l1324610,1971604r7938,12071l1336993,1989392r4445,5718l1345565,2000192r4763,5400l1354773,2010039r4762,4765l1363980,2019251r4763,4129l1373823,2027510r4762,3494l1383983,2034498r5080,3176l1394460,2040851r5080,2859l1399540,1686041r-4762,-953l1390015,1683817r-4445,-1588l1381125,1680323r-4127,-2541l1373505,1674923r-3810,-2859l1366203,1668888r-2858,-3812l1360805,1661264r-2222,-3812l1356360,1652688r-1270,-4130l1353820,1643476r-635,-4765l1352868,1633947r,-53365l1353185,1574865r953,-5083l1355408,1564700r1587,-5082l1359535,1555171r2540,-4765l1365250,1546276r3175,-3494l1372553,1538971r4127,-2859l1380808,1533253r4762,-2224l1390650,1529441r5080,-1588l1401128,1526900r5397,-318l1524000,1526582r5398,318l1535113,1527853r4762,1588l1544955,1531029r4763,2224l1553845,1536112r4445,2859l1562100,1542782r3175,3494l1568768,1550406r2540,4765l1573530,1559618r1588,5082l1576388,1569782r952,5083l1577658,1580582r,53365l1577340,1638711r-635,4765l1575435,1648558r-1270,4130l1572260,1657452r-2222,3812l1567498,1665076r-3493,3812l1560830,1672064r-3492,2859l1553528,1677782r-4128,2541l1545273,1682229r-4763,1588l1536065,1685088r-5080,953l1530985,2043710r5398,-2859l1541463,2037674r5397,-3176l1551940,2031004r5080,-3494l1561783,2023380r5080,-4129l1571308,2014804r4445,-4765l1580515,2005592r4445,-5400l1589088,1995110r4762,-5718l1597660,1983675r8573,-12071l1614170,1958581r7303,-13977l1628775,1929992r6668,-15564l1642110,1897910r6350,-17153l1654175,1862334r5715,-18741l1664970,1823899r4763,-20647l1674813,1781652r4127,-22235l1683068,1736546r3810,-23823l1690053,1688264r3175,-25412l1696085,1637123r2540,-27000l1700848,1582488r1905,-28270l1704340,1524994r1588,-29541l1706880,1464642r953,-31130l1747520,1435736r36513,2541l1845310,1443042r40005,3176l1899920,1447489r11430,635l1922463,1449077r11112,1270l1944370,1452253r10795,2224l1965643,1457653r10477,3494l1985963,1464959r9842,4447l2005330,1474489r9208,5082l2023428,1485606r8890,6035l2040573,1498312r7937,6671l2056130,1512288r7620,7942l2070418,1527853r6667,8576l2083118,1545324r6032,8894l2094230,1563112r5080,9847l2103755,1582488r3810,10165l2111058,1603135r2857,10482l2116455,1624417r1905,10800l2119630,1646335r953,11117l2120900,1668888r,279846l2120583,1954451r-635,5718l2118678,1965569r-1588,5400l2115185,1976051r-2540,5400l2109470,1986533r-3175,4765l2102485,1996380r-4127,4765l2093595,2005910r-4762,4447l2083118,2014804r-5715,4765l2071370,2023698r-6350,4447l2057718,2032274r-7303,3812l2043113,2040216r-7938,3811l2026920,2047521r-8255,4130l2009458,2055145r-9208,3176l1980883,2065310r-20003,6035l1939608,2077380r-22543,5718l1893888,2088498r-24448,4764l1844675,2098027r-26035,3812l1792288,2105651r-26988,3811l1737360,2112639r-27940,2541l1680528,2117721r-28893,1906l1622108,2121850r-29528,1271l1562735,2124392r-29845,635l1502728,2125662r-30163,l1442720,2125662r-30162,-635l1382395,2124392r-30162,-1271l1322070,2121850r-29527,-2223l1263015,2117721r-28892,-2541l1205230,2112639r-28257,-3177l1149033,2105651r-26988,-3812l1095693,2098027r-25718,-4765l1044893,2088498r-24130,-5400l997903,2077380r-22225,-6035l955040,2065310r-20002,-6989l925513,2055145r-9208,-3494l907415,2047521r-8572,-3494l890588,2040216r-7938,-4130l875348,2032274r-7303,-4129l861695,2023698r-6667,-4129l848995,2014804r-5715,-4447l837883,2005910r-4445,-4765l828993,1996380r-4128,-5082l821373,1986533r-2858,-5082l815975,1976051r-2540,-5082l811848,1965569r-1270,-5400l809943,1954451r-318,-5717l809625,1668888r318,-11436l810895,1646335r1270,-11118l814070,1624417r2858,-10800l819785,1603135r3175,-10482l827088,1582488r4445,-9529l836295,1563112r5398,-8894l847408,1545324r6350,-8895l860108,1527853r6985,-7623l874395,1512288r7620,-7305l890270,1498312r8255,-6671l907098,1485606r8890,-6035l925195,1474489r9843,-5083l944880,1464959r9843,-3812l964883,1457653r10477,-3176l986155,1452253r10795,-1906l1008063,1449077r11112,-953l1030605,1447489r14605,-1271l1085533,1443042r60960,-4765l1183005,1435736r40005,-2224xm1255955,762815r-3809,318l1248655,764086r-3491,1589l1241673,766946r-3174,1906l1235643,771076r-3174,2542l1229295,776477r-6030,6037l1217235,789503r-5395,7308l1200097,813014r-8252,11755l1183276,837160r-7934,12391l1167407,862577r-2539,12708l1162329,888312r-2221,13026l1158521,914682r-1587,13661l1155982,941687r-635,13662l1155347,969010r,9849l1155665,988708r634,9849l1157252,1008407r1269,9213l1159791,1027152r2221,9849l1163599,1046214r2222,9532l1168042,1064641r2539,9532l1173755,1083069r2856,9213l1179785,1101178r3174,8579l1186767,1118653r3809,8895l1194384,1136127r4443,8260l1202953,1152648r9204,16203l1221678,1184737r10156,15250l1242625,1214601r10791,14615l1264841,1242560r12378,13026l1289279,1267977r12377,11438l1314351,1290535r12695,10166l1340059,1310233r12695,8578l1365766,1326754r13012,7307l1391473,1340098r13012,5401l1410516,1347723r6664,2224l1423211,1351535r6030,1589l1435271,1354395r6030,1588l1447331,1356936r5713,636l1458756,1357889r5713,l1470182,1357889r5713,-317l1481607,1356936r6030,-953l1493667,1354395r6031,-1271l1505728,1351535r6347,-1588l1518105,1347723r6665,-2224l1537465,1340098r12695,-6037l1563172,1326754r13013,-7943l1589197,1310233r13012,-9532l1614904,1290535r12695,-11120l1639977,1267977r12060,-12391l1663780,1242560r11742,-13344l1686631,1214601r10790,-14614l1707577,1184737r9521,-15886l1725985,1152648r4443,-8261l1734554,1136127r3808,-8579l1742488,1118653r3491,-8896l1749153,1101178r3491,-8896l1755501,1083069r2856,-8896l1760896,1064641r2539,-8895l1765339,1046214r1904,-9213l1769148,1027152r1269,-9532l1771687,1008407r634,-9850l1773274,988708r634,-9849l1773908,969010r-634,-11755l1772639,945500r-15234,-636l1741854,943911r-16187,-953l1709481,941687r-16503,-1588l1676157,938510r-16503,-2224l1642516,934062r-16821,-2542l1608557,928979r-16821,-3177l1574915,922624r-16503,-3177l1541591,915952r-16186,-4130l1509536,908010r-16186,-4766l1478116,899114r-14916,-4766l1448283,889265r-13964,-5084l1420672,878780r-13013,-5719l1395282,867343r-11743,-6037l1372113,854952r-10473,-6354l1352119,841926r-8887,-6672l1335298,827946r-3808,-3495l1327998,820321r-2856,-3495l1321968,813014r-6030,-7625l1310226,798081r-5396,-6036l1299435,786326r-5078,-5083l1289596,777112r-5078,-3812l1280075,770441r-4443,-2542l1271506,765993r-4126,-1907l1263254,763451r-3808,-636l1255955,762815xm1454313,492125r10156,l1474942,492125r10156,636l1494937,493396r10156,953l1514931,495938r10156,1588l1534926,499750r9839,2224l1554286,504198r9204,2860l1573011,510235r9521,3495l1592053,517224r9204,4131l1610144,525167r8886,4448l1627916,534381r8887,4765l1645372,544548r8569,5083l1662193,555350r8569,6036l1678696,567105r7935,6672l1694565,580449r7617,6354l1709799,594111r7617,6989l1724398,608408r7300,7942l1738680,623658r6665,8260l1752327,640179r6347,8578l1765022,657017r6030,8896l1777399,674809r5396,9214l1788825,692919r5078,9531l1799616,712299r4760,9532l1809454,731997r4761,10167l1818341,752013r4443,10485l1826910,772982r3808,10485l1834527,794269r3491,10802l1841191,816191r3174,11120l1847222,838749r2221,11437l1851982,861624r1904,11437l1856108,884817r1587,11755l1858964,908327r1270,12073l1860869,932473r634,12073l1861821,956620r317,12390l1861821,981719r-318,12708l1860551,1006818r-1269,12391l1858012,1031599r-1904,12391l1853886,1056063r-2539,11756l1848808,1079574r-2856,11755l1842144,1102767r-3174,11438l1835161,1125642r-4443,11120l1826592,1147882r-4443,10802l1817071,1169169r-4761,10484l1806915,1190138r-5395,10166l1795490,1210471r-5713,9849l1783747,1230169r-6030,9214l1771052,1248914r-6348,9214l1757722,1267342r-6665,8896l1744075,1284816r-7299,8578l1729476,1301654r-7617,8261l1714242,1317540r-7300,7943l1699008,1332790r-7934,7308l1683457,1347087r-8252,6672l1667271,1360749r-7935,6036l1651085,1373140r-8569,6036l1634264,1384895r-8252,5719l1617760,1395697r-8569,4766l1601257,1405546r-8569,4448l1584119,1414442r-8252,3813l1567615,1421749r-8251,3813l1550795,1428739r-7935,2859l1534609,1434458r-8252,2542l1518423,1439224r-7935,1588l1502554,1442401r-7934,1271l1487003,1444625r-7617,953l1471769,1445896r-7300,317l1457169,1445896r-7616,-318l1441936,1444625r-7617,-953l1426384,1442401r-7934,-1589l1410516,1439224r-8252,-2224l1394330,1434458r-8252,-2860l1377826,1428739r-7934,-3177l1361323,1421749r-8252,-3494l1344502,1414442r-7934,-4448l1327998,1405546r-8251,-5083l1311178,1395697r-8252,-5083l1294674,1384895r-8251,-5719l1278171,1373140r-8252,-6355l1261667,1360749r-7617,-6990l1245799,1347087r-7935,-6989l1229930,1332790r-7617,-7307l1214696,1317540r-7934,-7625l1199780,1301654r-7617,-8260l1185180,1284816r-6982,-8578l1171216,1267342r-6665,-9214l1157886,1248914r-6347,-9531l1145191,1230169r-6030,-9849l1133131,1210471r-5395,-10167l1122023,1190138r-5078,-10485l1111867,1169169r-4761,-10485l1102346,1147882r-4126,-11120l1094094,1125642r-4126,-11437l1086477,1102767r-3174,-11438l1080130,1079574r-2539,-11755l1075052,1056063r-1904,-12073l1071243,1031599r-1587,-12390l1068387,1006818r-952,-12391l1067117,981719r-317,-12709l1066800,956620r635,-12074l1068070,932473r952,-12073l1070291,908327r1270,-11755l1073148,884817r1904,-11756l1076956,861624r2222,-11438l1082034,838749r2856,-11438l1087747,816191r3173,-11120l1094729,794269r3491,-10802l1102029,772982r4125,-10484l1110598,752013r4125,-9849l1119801,731997r4761,-10166l1129640,712299r5078,-9849l1140431,692919r5395,-8896l1151856,674809r6030,-8896l1164234,657017r6030,-8260l1176929,640179r6347,-8261l1190258,623658r7300,-7308l1204540,608408r7300,-7308l1219457,594111r7299,-7308l1234691,580449r7934,-6672l1250242,567105r8252,-5719l1267063,555350r7934,-5719l1283566,544548r8887,-5402l1301339,534381r8569,-4766l1318795,525167r9203,-3812l1337202,517224r9522,-3494l1355610,510235r9521,-3177l1374970,504198r9521,-2224l1394330,499750r9838,-2224l1413689,495938r10156,-1589l1434001,493396r10156,-635l1454313,492125xm719142,314325r139696,l858838,818588,543333,1135063r-98833,-98819l719142,760758r,-446433xm789798,r23500,318l836799,1588r23500,1589l883482,5718r23500,2860l929847,12708r22865,4447l975577,22238r22547,6037l1020354,34946r22230,6672l1064497,49560r21595,8578l1107369,67033r21277,9531l1148971,87048r20642,10801l1189937,109286r19689,12073l1228998,133749r19055,13343l1267107,160753r18101,14614l1303310,189980r17149,15250l1337925,221432r16196,16202l1370635,254790r15561,17473l1401122,290371r14608,18427l1430338,327860r-113690,81964l1304898,394257r-12068,-15567l1280445,364077r-12703,-14297l1254086,335484r-13655,-13343l1226458,309115r-14291,-12707l1197559,284018r-15244,-11755l1166754,261144r-15560,-10802l1134997,239858r-16196,-10166l1102288,220797r-16832,-9213l1068308,203324r-17149,-8260l1033375,188074r-17784,-7307l997489,174731r-17784,-6036l961286,163294r-18419,-4765l924131,154399r-19055,-3813l886340,147410r-19372,-2542l847914,142962r-19372,-1589l809170,140420r-19372,-317l772967,140420r-16831,636l739940,142009r-16514,1588l707230,145186r-16196,2224l674838,150586r-15879,2860l643398,156940r-15878,3495l612276,164883r-15243,4447l581472,174413r-14926,5084l551938,185533r-14926,5718l522721,197605r-14290,6672l494457,211266r-13973,7307l466511,226197r-13338,8260l439835,242400r-13020,8895l414112,260191r-12703,9213l389024,278935r-12068,9530l364889,298631r-11433,10484l342024,319600r-11433,11119l319794,341838r-10798,11437l298834,365030r-10162,11754l278827,388857r-9527,12390l260408,413954r-9210,12708l242624,439688r-8574,13660l226428,466691r-7939,13661l211184,494331r-6986,13978l197529,522923r-6034,14296l185144,551833r-5399,14614l174346,581696r-4763,15250l164819,612195r-4128,15567l156880,643329r-3811,15567l150211,675098r-2541,15885l145447,707503r-2223,16202l141954,739908r-953,16520l140366,772948r-317,17155l140049,804717r635,14296l141319,833627r1270,14614l143860,862537r2222,14296l147988,890812r2223,14614l152751,919404r3494,13661l159420,946726r3176,13661l166407,974365r4446,13343l174981,1001052r5082,13343l184826,1027420r5081,13025l195623,1053153r5717,13026l207374,1078569r6669,12390l220394,1103349r6987,12072l234050,1127176r7621,11754l249293,1150685r7622,11437l264854,1173559r8574,11119l281685,1195480r8892,10801l299469,1216448r9210,10483l318206,1237098r9527,9848l337578,1256795r9844,9848l357902,1275856r10480,8896l379179,1293647r10798,8895l401092,1311120r11115,7942l423639,1327005r11750,7942l447139,1342254r11751,7307l471275,1356868r12068,6354l496045,1369893r12386,6037l521451,1382283r12703,5401l547492,1393403r13020,4765l574168,1403251r13655,4448l601479,1411829r13973,4448l629107,1419771r14609,3177l657689,1426443r14290,2859l646891,1566863r-17466,-3494l612276,1559556r-17466,-3812l577979,1550979r-16832,-4766l544316,1540812r-16196,-5400l511606,1529375r-16196,-6036l479214,1516668r-15561,-6990l448092,1502371r-15561,-7306l417605,1487122r-14925,-8260l388071,1470284r-14926,-8577l358855,1452494r-13973,-9531l330909,1433114r-13974,-9848l303598,1412782r-13021,-10166l277557,1391814r-12703,-11119l252469,1369258r-12386,-11755l228333,1345749r-11750,-12073l205151,1321286r-11115,-12707l182921,1295871r-10480,-13026l161961,1269502r-10162,-13343l141954,1242498r-9527,-13978l123535,1214224r-8892,-14296l105751,1185314r-8257,-14614l89873,1155768r-7940,-14931l74629,1125587r-6986,-15567l60656,1094453r-6034,-15567l48271,1062684r-5399,-15885l37156,1030279r-4764,-16202l27629,997557,23183,980719,19372,964199,15561,947044,12385,930206,9527,912733,7304,895577,4764,878104,3176,860949,1905,843158,953,825685,318,807576,,790103,318,769453,953,749121,2223,729106,4128,709409,6669,689394,9210,669697r3175,-19379l15879,630939r4446,-19379l25088,592816r5081,-19062l35568,555010r6351,-18108l47953,518475r6987,-17790l62244,482576r7622,-17473l78122,447630r8257,-16838l95589,413637r9209,-16520l114643,380597r10162,-16203l135285,348827r10797,-15884l157197,317693r11751,-14931l180698,287512r12385,-14296l205468,259238r13021,-13979l231509,231916r13656,-13661l258820,205230r14608,-12390l287719,180450r14608,-11755l317571,156940r15561,-11119l348375,135019r16196,-10483l380767,114369r16196,-9530l413795,95626r16831,-9214l447775,77835r17148,-7943l482707,62268r17784,-7625l518593,47972r18101,-6354l555114,35582r18736,-5719l592587,25098r19054,-5083l631013,16202r19054,-3812l669756,8895,689446,6354,709135,4130,729142,2224r20007,-953l769474,318,789798,xe" fillcolor="#92d050" stroked="f">
                <v:path arrowok="t" o:connecttype="custom" o:connectlocs="82453,119465;88797,131115;88282,107650;89312,99540;101773,100466;101032,108535;102535,129962;108921,114010;123256,93797;133885,98511;137572,126648;133020,131938;112710,136899;80063,137064;57776,132206;52586,127019;55799,99005;66119,93838;78968,51160;75014,64706;78041,74692;91115,87188;97683,87579;110119,77759;114773,66559;105466,60362;89015,55401;82756,49760;101431,32857;110922,38498;117696,48092;120723,60424;118767,73662;112199,84347;103325,91368;94533,93694;85618,90750;76888,83256;70711,72200;69435,58860;72955,46775;80100,37613;89818,32528;54287,103;78474,7864;83068,23592;65886,11714;45881,9408;29399,15193;16894,26824;9930,42696;9910,59577;15678,73803;26021,84960;39927,91775;29070,97354;14051,86422;3935,70920;21,52331;4038,31271;15905,14143;33644,3109" o:connectangles="0,0,0,0,0,0,0,0,0,0,0,0,0,0,0,0,0,0,0,0,0,0,0,0,0,0,0,0,0,0,0,0,0,0,0,0,0,0,0,0,0,0,0,0,0,0,0,0,0,0,0,0,0,0,0,0,0,0,0,0,0,0"/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1016000</wp:posOffset>
                </wp:positionV>
                <wp:extent cx="3363595" cy="866140"/>
                <wp:effectExtent l="0" t="0" r="0" b="0"/>
                <wp:wrapNone/>
                <wp:docPr id="38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866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A10A36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color w:val="92D050"/>
                              </w:rPr>
                            </w:pPr>
                            <w:r w:rsidRPr="00A10A3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湖北中医药大学 / 临床护理专业 / 本科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中共党员，获得五四评优“优秀团干” 2 次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获得二等奖学金3次，专业成绩优秀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33" type="#_x0000_t202" style="position:absolute;margin-left:318.75pt;margin-top:80pt;width:264.85pt;height:68.2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TlqgEAABkDAAAOAAAAZHJzL2Uyb0RvYy54bWysUkuOEzEQ3SNxB8t70slkJgytdEbAaNgg&#10;QBo4gOO205baLlPlpDsXgBuwYsOec+UclJ1MBsEOsfGnqvzq1Xte3oy+FzuD5CA0cjaZSmGChtaF&#10;TSM/fbx7di0FJRVa1UMwjdwbkjerp0+WQ6zNBXTQtwYFgwSqh9jILqVYVxXpznhFE4gmcNICepX4&#10;ipuqRTUwuu+ri+l0UQ2AbUTQhoijt8ekXBV8a41O760lk0TfSOaWyoplXee1Wi1VvUEVO6dPNNQ/&#10;sPDKBW56hrpVSYktur+gvNMIBDZNNPgKrHXalBl4mtn0j2nuOxVNmYXFoXiWif4frH63+4DCtY2c&#10;s1NBefbo8O3r4fvPw48vYnb5PCs0RKq58D5yaRpfwchOP8SJg3nw0aLPO48kOM9a78/6mjEJzcH5&#10;fDG/enElhebc9WIxuywGVI+vI1J6Y8CLfGgksn9FVrV7S4mZcOlDSW4W4M71fY5nikcq+ZTG9ViG&#10;OtNfQ7tn9gM73Uj6vFVopMDUv4byMTIYxZfbxIClT0Y5vjmBs/6l/emvZIN/v5eqxx+9+gUAAP//&#10;AwBQSwMEFAAGAAgAAAAhAK/onFXfAAAADAEAAA8AAABkcnMvZG93bnJldi54bWxMj8tOwzAQRfdI&#10;/IM1SOyonUDdNsSpKh4SCzaUsJ/GJo6Ix1HsNunf465gObpHd84tt7Pr2cmMofOkIFsIYIYarztq&#10;FdSfr3drYCEiaew9GQVnE2BbXV+VWGg/0Yc57WPLUgmFAhXYGIeC89BY4zAs/GAoZd9+dBjTObZc&#10;jzilctfzXAjJHXaUPlgczJM1zc/+6BTEqHfZuX5x4e1rfn+erGiWWCt1ezPvHoFFM8c/GC76SR2q&#10;5HTwR9KB9Qrk/WqZ0BRIkUZdiEyucmAHBflGPgCvSv5/RPULAAD//wMAUEsBAi0AFAAGAAgAAAAh&#10;ALaDOJL+AAAA4QEAABMAAAAAAAAAAAAAAAAAAAAAAFtDb250ZW50X1R5cGVzXS54bWxQSwECLQAU&#10;AAYACAAAACEAOP0h/9YAAACUAQAACwAAAAAAAAAAAAAAAAAvAQAAX3JlbHMvLnJlbHNQSwECLQAU&#10;AAYACAAAACEAKpok5aoBAAAZAwAADgAAAAAAAAAAAAAAAAAuAgAAZHJzL2Uyb0RvYy54bWxQSwEC&#10;LQAUAAYACAAAACEAr+icVd8AAAAMAQAADwAAAAAAAAAAAAAAAAAEBAAAZHJzL2Rvd25yZXYueG1s&#10;UEsFBgAAAAAEAAQA8wAAABAFAAAAAA==&#10;" filled="f" stroked="f">
                <v:textbox style="mso-fit-shape-to-text:t">
                  <w:txbxContent>
                    <w:p w:rsidR="00FF78D4" w:rsidRPr="00A10A36" w:rsidRDefault="004901D7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color w:val="92D050"/>
                        </w:rPr>
                      </w:pPr>
                      <w:r w:rsidRPr="00A10A3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湖北中医药大学 / 临床护理专业 / 本科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>中共党员，获得五四评优“优秀团干” 2 次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>获得二等奖学金3次，专业成绩优秀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2480310</wp:posOffset>
                </wp:positionV>
                <wp:extent cx="3363595" cy="2326640"/>
                <wp:effectExtent l="0" t="0" r="0" b="0"/>
                <wp:wrapNone/>
                <wp:docPr id="39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2326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武汉华中科技大学协和医院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分别在代谢内分泌科、风湿免疫科、呼吸内科、心血管内科、泌尿外科、血液肿瘤科中见习。在多个科室轮转的过程中，了解医院基本的工作流程及基本操作。</w:t>
                            </w:r>
                          </w:p>
                          <w:p w:rsidR="00FF78D4" w:rsidRDefault="00FF78D4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武汉华中科技大学协和医院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分别在代谢内分泌科、风湿免疫科、呼吸内科、心血管内科、泌尿外科、血液肿瘤科中见习。在多个科室轮转的过程中，了解医院基本的工作流程及基本操作。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8" o:spid="_x0000_s1034" type="#_x0000_t202" style="position:absolute;margin-left:318.75pt;margin-top:195.3pt;width:264.85pt;height:183.2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5qrAEAABoDAAAOAAAAZHJzL2Uyb0RvYy54bWysUktu2zAQ3RfIHQjuY9lWYiSC5aBNkG6K&#10;tkCaA9AUaREQOQyHtuQLJDfoqpvuey6fo0PacYJkV3TDz8zwzXvzOL8abMc2KqABV/PJaMyZchIa&#10;41Y1v/9xe3rBGUbhGtGBUzXfKuRXi5MP895XagotdI0KjEAcVr2veRujr4oCZauswBF45SipIVgR&#10;6RpWRRNET+i2K6bj8azoITQ+gFSIFL3ZJ/ki42utZPymNarIupoTt5jXkNdlWovFXFSrIHxr5IGG&#10;+AcWVhhHTY9QNyIKtg7mHZQ1MgCCjiMJtgCtjVRZA6mZjN+ouWuFV1kLDQf9cUz4/2Dl1833wExT&#10;8/KSMycsebT7+bT79Wf3+5FNzi7ShHqPFRXeeSqNwycYyOnnOFIwCR90sGknSYzyNOvtcb5qiExS&#10;sCxn5fnlOWeSctNyOpudZQeKl+c+YPyswLJ0qHkgA/NcxeYLRqJCpc8lqZuDW9N1KZ447rmkUxyW&#10;Q1Z15L+EZkv0e7K65viwFkFxFmJ3DflnJDD0H9eRAHOfhLJ/cwAnA3L7w2dJDr++56qXL734CwAA&#10;//8DAFBLAwQUAAYACAAAACEAY3HRteAAAAAMAQAADwAAAGRycy9kb3ducmV2LnhtbEyPy07DMBBF&#10;90j8gzVI7KidVkkgxKkqHhILNpSwn8ZDEhGPo9ht0r/HXcFydI/uPVNuFzuIE02+d6whWSkQxI0z&#10;Pbca6s/Xu3sQPiAbHByThjN52FbXVyUWxs38Qad9aEUsYV+ghi6EsZDSNx1Z9Cs3Esfs200WQzyn&#10;VpoJ51huB7lWKpMWe44LHY701FHzsz9aDSGYXXKuX6x/+1ren+dONSnWWt/eLLtHEIGW8AfDRT+q&#10;QxWdDu7IxotBQ7bJ04hq2DyoDMSFSLJ8DeKgIU9zBbIq5f8nql8AAAD//wMAUEsBAi0AFAAGAAgA&#10;AAAhALaDOJL+AAAA4QEAABMAAAAAAAAAAAAAAAAAAAAAAFtDb250ZW50X1R5cGVzXS54bWxQSwEC&#10;LQAUAAYACAAAACEAOP0h/9YAAACUAQAACwAAAAAAAAAAAAAAAAAvAQAAX3JlbHMvLnJlbHNQSwEC&#10;LQAUAAYACAAAACEANOz+aqwBAAAaAwAADgAAAAAAAAAAAAAAAAAuAgAAZHJzL2Uyb0RvYy54bWxQ&#10;SwECLQAUAAYACAAAACEAY3HRteAAAAAMAQAADwAAAAAAAAAAAAAAAAAGBAAAZHJzL2Rvd25yZXYu&#10;eG1sUEsFBgAAAAAEAAQA8wAAABMFAAAAAA==&#10;" filled="f" stroked="f">
                <v:textbox style="mso-fit-shape-to-text:t">
                  <w:txbxContent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color w:val="92D050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武汉华中科技大学协和医院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>分别在代谢内分泌科、风湿免疫科、呼吸内科、心血管内科、泌尿外科、血液肿瘤科中见习。在多个科室轮转的过程中，了解医院基本的工作流程及基本操作。</w:t>
                      </w:r>
                    </w:p>
                    <w:p w:rsidR="00FF78D4" w:rsidRDefault="00FF78D4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</w:p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color w:val="92D050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武汉华中科技大学协和医院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>分别在代谢内分泌科、风湿免疫科、呼吸内科、心血管内科、泌尿外科、血液肿瘤科中见习。在多个科室轮转的过程中，了解医院基本的工作流程及基本操作。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8101330</wp:posOffset>
                </wp:positionV>
                <wp:extent cx="3363595" cy="777240"/>
                <wp:effectExtent l="0" t="0" r="0" b="0"/>
                <wp:wrapNone/>
                <wp:docPr id="40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英语四级证书、普通话二级甲等证书、机动车驾驶证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Adobe认证设计师资质，WPS年度最佳设计师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2014年湖北省创青春创业计划移动专项赛银奖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9" o:spid="_x0000_s1035" type="#_x0000_t202" style="position:absolute;margin-left:318.75pt;margin-top:637.9pt;width:264.85pt;height:61.2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h6qgEAABkDAAAOAAAAZHJzL2Uyb0RvYy54bWysUktu2zAQ3RfIHQjuY/mTxI1gOcgH6aZo&#10;C7g5AE2RFgGRw3BoS75Ae4Ouuuk+5/I5OqQdJ0h2RTf8zAzfvPeGs6vetmyjAhpwFR8NhpwpJ6E2&#10;blXxh+/3px85wyhcLVpwquJbhfxqfvJh1vlSjaGBtlaBEYjDsvMVb2L0ZVGgbJQVOACvHCU1BCsi&#10;XcOqqIPoCN22xXg4vCg6CLUPIBUiRe/2ST7P+ForGb9qjSqytuLELeY15HWZ1mI+E+UqCN8YeaAh&#10;/oGFFcZR0yPUnYiCrYN5B2WNDICg40CCLUBrI1XWQGpGwzdqFo3wKmshc9AfbcL/Byu/bL4FZuqK&#10;n5E9Tlia0e7Xz93vp92fH2x0dpkc6jyWVLjwVBr7G+hp0s9xpGAS3utg006SGOUJbHv0V/WRSQpO&#10;JheT88tzziTlptPpmHoSfPHy2geMnxRYlg4VDzS/bKvYfMa4L30uSc0c3Ju2TfFEcU8lnWK/7LOo&#10;I/0l1Fti39GkK46PaxEUZyG2t5A/RgJDf72OBJj7JJT9mwM4+Z+ZHv5KGvDre656+dHzvwAAAP//&#10;AwBQSwMEFAAGAAgAAAAhAPBOux/hAAAADgEAAA8AAABkcnMvZG93bnJldi54bWxMj81ugzAQhO+V&#10;+g7WVuqtMRABKcVEUX+kHnppSu8b7AIqXiPsBPL23Zya247m0+xMuV3sIE5m8r0jBfEqAmGocbqn&#10;VkH99fawAeEDksbBkVFwNh621e1NiYV2M32a0z60gkPIF6igC2EspPRNZyz6lRsNsffjJouB5dRK&#10;PeHM4XaQSRRl0mJP/KHD0Tx3pvndH62CEPQuPtev1r9/Lx8vcxc1KdZK3d8tuycQwSzhH4ZLfa4O&#10;FXc6uCNpLwYF2TpPGWUjyVMecUHiLE9AHPhaP24SkFUpr2dUfwAAAP//AwBQSwECLQAUAAYACAAA&#10;ACEAtoM4kv4AAADhAQAAEwAAAAAAAAAAAAAAAAAAAAAAW0NvbnRlbnRfVHlwZXNdLnhtbFBLAQIt&#10;ABQABgAIAAAAIQA4/SH/1gAAAJQBAAALAAAAAAAAAAAAAAAAAC8BAABfcmVscy8ucmVsc1BLAQIt&#10;ABQABgAIAAAAIQDInHh6qgEAABkDAAAOAAAAAAAAAAAAAAAAAC4CAABkcnMvZTJvRG9jLnhtbFBL&#10;AQItABQABgAIAAAAIQDwTrsf4QAAAA4BAAAPAAAAAAAAAAAAAAAAAAQEAABkcnMvZG93bnJldi54&#10;bWxQSwUGAAAAAAQABADzAAAAEgUAAAAA&#10;" filled="f" stroked="f">
                <v:textbox style="mso-fit-shape-to-text:t">
                  <w:txbxContent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>英语四级证书、普通话二级甲等证书、机动车驾驶证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>Adobe认证设计师资质，WPS年度最佳设计师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>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5522595</wp:posOffset>
                </wp:positionV>
                <wp:extent cx="3363595" cy="1869440"/>
                <wp:effectExtent l="0" t="0" r="0" b="0"/>
                <wp:wrapNone/>
                <wp:docPr id="41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湖北省“创青春”大学生创业计划大赛 / 银奖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能够制定短期目标，引导团队成员完成各项任务；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负责推广，内测期利用微博与讲座结合获得310客户。</w:t>
                            </w:r>
                          </w:p>
                          <w:p w:rsidR="00FF78D4" w:rsidRDefault="00FF78D4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湖北中医药大学学生会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任期一年，带领部门13人；       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组织管理系100余人篮球赛及学院运动会等活动。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0" o:spid="_x0000_s1036" type="#_x0000_t202" style="position:absolute;margin-left:318.75pt;margin-top:434.85pt;width:264.85pt;height:147.2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2rSqwEAABsDAAAOAAAAZHJzL2Uyb0RvYy54bWysUktuGzEM3RfIHQTt4/HEHyQDj4OkQbop&#10;2gJJDiBrJI+AkaiKsmd8gfYGXXXTfc/lc4RSXLtod0E2lERSj3yPXFwPtmNbFdCAq3k5GnOmnITG&#10;uHXNnx7vzy85wyhcIzpwquY7hfx6efZu0ftKXUALXaMCIxCHVe9r3sboq6JA2SorcAReOQpqCFZE&#10;eoZ10QTRE7rtiovxeF70EBofQCpE8t69BPky42utZPysNarIuppTbzHbkO0q2WK5ENU6CN8aeWhD&#10;vKILK4yjokeoOxEF2wTzH5Q1MgCCjiMJtgCtjVSZA7Epx/+weWiFV5kLiYP+KBO+Haz8tP0SmGlq&#10;Pi05c8LSjPY/vu9//t7/+sbKWVao91hR4oOn1DjcwkCTTsolP5IzER90sOkkSozipPXuqK8aIpPk&#10;nEzmk9nVjDNJsfJyfjWdZvzi9N0HjB8UWJYuNQ80wKyr2H7ESCUp9U9Kqubg3nRd8p96Sbc4rIbM&#10;qjwSWEGzo/57mnXN8etGBMVZiN17yKuR0NDfbCIh5kIJ5uXPAZ0mkOsftiWN+O93zjrt9PIZAAD/&#10;/wMAUEsDBBQABgAIAAAAIQCJ2HwJ4AAAAA0BAAAPAAAAZHJzL2Rvd25yZXYueG1sTI9NT8MwDIbv&#10;SPyHyEjcWNrB2lGaThMfEgcujHL3GtNUNE7VZGv378m4wM2WH71+3nIz214cafSdYwXpIgFB3Djd&#10;caug/ni5WYPwAVlj75gUnMjDprq8KLHQbuJ3Ou5CK2II+wIVmBCGQkrfGLLoF24gjrcvN1oMcR1b&#10;qUecYrjt5TJJMmmx4/jB4ECPhprv3cEqCEFv01P9bP3r5/z2NJmkWWGt1PXVvH0AEWgOfzCc9aM6&#10;VNFp7w6svegVZLf5KqIK1tl9DuJMpFm+BLH/ne5SkFUp/7eofgAAAP//AwBQSwECLQAUAAYACAAA&#10;ACEAtoM4kv4AAADhAQAAEwAAAAAAAAAAAAAAAAAAAAAAW0NvbnRlbnRfVHlwZXNdLnhtbFBLAQIt&#10;ABQABgAIAAAAIQA4/SH/1gAAAJQBAAALAAAAAAAAAAAAAAAAAC8BAABfcmVscy8ucmVsc1BLAQIt&#10;ABQABgAIAAAAIQC+Z2rSqwEAABsDAAAOAAAAAAAAAAAAAAAAAC4CAABkcnMvZTJvRG9jLnhtbFBL&#10;AQItABQABgAIAAAAIQCJ2HwJ4AAAAA0BAAAPAAAAAAAAAAAAAAAAAAUEAABkcnMvZG93bnJldi54&#10;bWxQSwUGAAAAAAQABADzAAAAEgUAAAAA&#10;" filled="f" stroked="f">
                <v:textbox style="mso-fit-shape-to-text:t">
                  <w:txbxContent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color w:val="92D050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湖北省“创青春”大学生创业计划大赛 / 银奖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>能够制定短期目标，引导团队成员完成各项任务；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>负责推广，内测期利用微博与讲座结合获得310客户。</w:t>
                      </w:r>
                    </w:p>
                    <w:p w:rsidR="00FF78D4" w:rsidRDefault="00FF78D4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</w:p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color w:val="92D050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湖北中医药大学学生会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任期一年，带领部门13人；       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>组织管理系100余人篮球赛及学院运动会等活动。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9551670</wp:posOffset>
                </wp:positionV>
                <wp:extent cx="4831080" cy="777240"/>
                <wp:effectExtent l="0" t="0" r="0" b="0"/>
                <wp:wrapNone/>
                <wp:docPr id="42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1" o:spid="_x0000_s1037" type="#_x0000_t202" style="position:absolute;margin-left:202.75pt;margin-top:752.1pt;width:380.4pt;height:61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2GqwEAABoDAAAOAAAAZHJzL2Uyb0RvYy54bWysUs1uEzEQviPxDpbvZHfTQKJVNhVtVS4I&#10;kAoP4HjtrKW1x/U42c0LwBtw4sKd58pzdOykKaK3iot/ZsbffN98Xl6Otmc7FdCAa3g1KTlTTkJr&#10;3Kbh377evllwhlG4VvTgVMP3Cvnl6vWr5eBrNYUO+lYFRiAO68E3vIvR10WBslNW4AS8cpTUEKyI&#10;dA2bog1iIHTbF9OyfFcMEFofQCpEit4ck3yV8bVWMn7WGlVkfcOJW8xryOs6rcVqKepNEL4z8kRD&#10;vICFFcZR0zPUjYiCbYN5BmWNDICg40SCLUBrI1XWQGqq8h81d53wKmuh4aA/jwn/H6z8tPsSmGkb&#10;Ppty5oQljw4/fxx+/Tn8/s6qt1Wa0OCxpsI7T6VxvIKRnH6MIwWT8FEHm3aSxChPs96f56vGyCQF&#10;Z4uLqlxQSlJuPp9PZ9mA4um1Dxg/KLAsHRoeyL88VrH7iJGYUOljSWrm4Nb0fYonikcq6RTH9ZhF&#10;VWeea2j3RH8gqxuO91sRFGch9teQf0ZCQ/9+GwkxN0owxzcndDIg9z99luTw3/dc9fSlVw8AAAD/&#10;/wMAUEsDBBQABgAIAAAAIQBzKKcv4AAAAA4BAAAPAAAAZHJzL2Rvd25yZXYueG1sTI/LTsMwEEX3&#10;SPyDNUjsqJ3QWCjEqSoeEgs2lLB342kcNbaj2G3Sv2e6gt2M7tGdM9VmcQM74xT74BVkKwEMfRtM&#10;7zsFzff7wxOwmLQ3eggeFVwwwqa+val0acLsv/C8Sx2jEh9LrcCmNJacx9ai03EVRvSUHcLkdKJ1&#10;6riZ9EzlbuC5EJI73Xu6YPWILxbb4+7kFKRkttmleXPx42f5fJ2taAvdKHV/t2yfgSVc0h8MV31S&#10;h5qc9uHkTWSDgrUoCkIpKMQ6B3ZFMikfge1pkrmUwOuK/3+j/gUAAP//AwBQSwECLQAUAAYACAAA&#10;ACEAtoM4kv4AAADhAQAAEwAAAAAAAAAAAAAAAAAAAAAAW0NvbnRlbnRfVHlwZXNdLnhtbFBLAQIt&#10;ABQABgAIAAAAIQA4/SH/1gAAAJQBAAALAAAAAAAAAAAAAAAAAC8BAABfcmVscy8ucmVsc1BLAQIt&#10;ABQABgAIAAAAIQBzKQ2GqwEAABoDAAAOAAAAAAAAAAAAAAAAAC4CAABkcnMvZTJvRG9jLnhtbFBL&#10;AQItABQABgAIAAAAIQBzKKcv4AAAAA4BAAAPAAAAAAAAAAAAAAAAAAUEAABkcnMvZG93bnJldi54&#10;bWxQSwUGAAAAAAQABADzAAAAEgUAAAAA&#10;" filled="f" stroked="f">
                <v:textbox style="mso-fit-shape-to-text:t">
                  <w:txbxContent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1016000</wp:posOffset>
                </wp:positionV>
                <wp:extent cx="1308735" cy="637540"/>
                <wp:effectExtent l="0" t="0" r="0" b="0"/>
                <wp:wrapNone/>
                <wp:docPr id="43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637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 w:rsidR="00FF78D4" w:rsidRPr="00A10A36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92D050"/>
                              </w:rPr>
                            </w:pPr>
                            <w:r w:rsidRPr="00A10A36">
                              <w:rPr>
                                <w:rFonts w:ascii="微软雅黑" w:eastAsia="微软雅黑" w:hAnsi="微软雅黑" w:cstheme="minorBidi" w:hint="eastAsia"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辅修中医按摩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2" o:spid="_x0000_s1038" type="#_x0000_t202" style="position:absolute;margin-left:202.75pt;margin-top:80pt;width:103.05pt;height:50.2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mBrAEAABoDAAAOAAAAZHJzL2Uyb0RvYy54bWysUktu2zAQ3QfoHQjua8l2nASC5SBpkG6K&#10;NEDaA9AUaREQOSyHtuQLtDfIqpvuey6fo0PacYpkF2TDz8zwzXvzOL8cbMc2KqABV/PxqORMOQmN&#10;cauaf/92+/GCM4zCNaIDp2q+VcgvFx9O5r2v1ARa6BoVGIE4rHpf8zZGXxUFylZZgSPwylFSQ7Ai&#10;0jWsiiaIntBtV0zK8qzoITQ+gFSIFL3ZJ/ki42utZPyqNarIupoTt5jXkNdlWovFXFSrIHxr5IGG&#10;eAMLK4yjpkeoGxEFWwfzCsoaGQBBx5EEW4DWRqqsgdSMyxdqHlrhVdZCw0F/HBO+H6y829wHZpqa&#10;n045c8KSR7vHX7vff3d/frLxbJIm1HusqPDBU2kcrmEgp5/iSMEkfNDBpp0kMcrTrLfH+aohMpke&#10;TcuL8+mMM0m5s+n57DQbUDy/9gHjZwWWpUPNA/mXxyo2XzASEyp9KknNHNyarkvxRHFPJZ3isByy&#10;qPGR/xKaLdHvyeqa44+1CIqzELtPkH9GQkN/tY6EmBslmP2bAzoZkPsfPkty+P97rnr+0ot/AAAA&#10;//8DAFBLAwQUAAYACAAAACEA3Jz1at4AAAALAQAADwAAAGRycy9kb3ducmV2LnhtbEyPy07DMBBF&#10;90j8gzVI7KidqolQiFNVPCQWbChhP43dOGo8jmK3Sf+eYQXL0T26c261XfwgLnaKfSAN2UqBsNQG&#10;01Onofl6e3gEEROSwSGQ1XC1Ebb17U2FpQkzfdrLPnWCSyiWqMGlNJZSxtZZj3EVRkucHcPkMfE5&#10;ddJMOHO5H+RaqUJ67Ik/OBzts7PtaX/2GlIyu+zavPr4/r18vMxOtTk2Wt/fLbsnEMku6Q+GX31W&#10;h5qdDuFMJopBw0blOaMcFIpHMVFkWQHioGFdqA3IupL/N9Q/AAAA//8DAFBLAQItABQABgAIAAAA&#10;IQC2gziS/gAAAOEBAAATAAAAAAAAAAAAAAAAAAAAAABbQ29udGVudF9UeXBlc10ueG1sUEsBAi0A&#10;FAAGAAgAAAAhADj9If/WAAAAlAEAAAsAAAAAAAAAAAAAAAAALwEAAF9yZWxzLy5yZWxzUEsBAi0A&#10;FAAGAAgAAAAhAEpbuYGsAQAAGgMAAA4AAAAAAAAAAAAAAAAALgIAAGRycy9lMm9Eb2MueG1sUEsB&#10;Ai0AFAAGAAgAAAAhANyc9WreAAAACwEAAA8AAAAAAAAAAAAAAAAABgQAAGRycy9kb3ducmV2Lnht&#10;bFBLBQYAAAAABAAEAPMAAAARBQAAAAA=&#10;" filled="f" stroked="f">
                <v:textbox style="mso-fit-shape-to-text:t">
                  <w:txbxContent>
                    <w:p w:rsidR="00FF78D4" w:rsidRDefault="004901D7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2015.9 - 2016.9</w:t>
                      </w:r>
                    </w:p>
                    <w:p w:rsidR="00FF78D4" w:rsidRPr="00A10A36" w:rsidRDefault="004901D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92D050"/>
                        </w:rPr>
                      </w:pPr>
                      <w:r w:rsidRPr="00A10A36">
                        <w:rPr>
                          <w:rFonts w:ascii="微软雅黑" w:eastAsia="微软雅黑" w:hAnsi="微软雅黑" w:cstheme="minorBidi" w:hint="eastAsia"/>
                          <w:color w:val="92D050"/>
                          <w:kern w:val="24"/>
                          <w:sz w:val="21"/>
                          <w:szCs w:val="21"/>
                        </w:rPr>
                        <w:t>辅修中医按摩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654050</wp:posOffset>
                </wp:positionV>
                <wp:extent cx="972820" cy="294640"/>
                <wp:effectExtent l="0" t="0" r="0" b="0"/>
                <wp:wrapNone/>
                <wp:docPr id="44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eastAsia="微软雅黑" w:hAnsi="微软雅黑" w:cs="Times New Roman" w:hint="eastAsia"/>
                                <w:b/>
                                <w:bCs/>
                                <w:color w:val="92D050"/>
                                <w:kern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39" type="#_x0000_t202" style="position:absolute;margin-left:234.6pt;margin-top:51.5pt;width:76.6pt;height:2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0E/qgEAABgDAAAOAAAAZHJzL2Uyb0RvYy54bWysUktu2zAQ3RfIHQjuY9mKkTqC5aBtkG6C&#10;tkCaA9AUaREQOQyHtuQLpDfoqpvuey6fo0P6kyDZFd3wMzN8894bzq8H27GNCmjA1XwyGnOmnITG&#10;uFXNH77fns84wyhcIzpwquZbhfx6cfZu3vtKldBC16jACMRh1fuatzH6qihQtsoKHIFXjpIaghWR&#10;rmFVNEH0hG67ohyPL4seQuMDSIVI0Zt9ki8yvtZKxq9ao4qsqzlxi3kNeV2mtVjMRbUKwrdGHmiI&#10;f2BhhXHU9AR1I6Jg62DeQFkjAyDoOJJgC9DaSJU1kJrJ+JWa+1Z4lbWQOehPNuH/g5VfNt8CM03N&#10;p1POnLA0o93PH7tff3a/n9isTAb1Hiuqu/dUGYePMNCgj3GkYNI96GDTTooY5cnq7cleNUQmKXj1&#10;vpyVlJGUKq+ml9Nsf/H82AeMnxVYlg41DzS9bKrY3GEkIlR6LEm9HNyarkvxxHDPJJ3isByypMnF&#10;keYSmi2x72nQNcfHtQiKsxC7T5D/RUJD/2EdCTE3SjD7Nwd0sj/3P3yVNN+X91z1/KEXfwEAAP//&#10;AwBQSwMEFAAGAAgAAAAhAISEjjbeAAAACwEAAA8AAABkcnMvZG93bnJldi54bWxMj81OwzAQhO9I&#10;vIO1SNyo3RAiGuJUFT8SBy6UcHfjJY6I11HsNunbs5zguDOfZmeq7eIHccIp9oE0rFcKBFIbbE+d&#10;hubj5eYeREyGrBkCoYYzRtjWlxeVKW2Y6R1P+9QJDqFYGg0upbGUMrYOvYmrMCKx9xUmbxKfUyft&#10;ZGYO94PMlCqkNz3xB2dGfHTYfu+PXkNKdrc+N88+vn4ub0+zU+2dabS+vlp2DyASLukPht/6XB1q&#10;7nQIR7JRDBryYpMxyoa65VFMFFmWgziwkm9ykHUl/2+ofwAAAP//AwBQSwECLQAUAAYACAAAACEA&#10;toM4kv4AAADhAQAAEwAAAAAAAAAAAAAAAAAAAAAAW0NvbnRlbnRfVHlwZXNdLnhtbFBLAQItABQA&#10;BgAIAAAAIQA4/SH/1gAAAJQBAAALAAAAAAAAAAAAAAAAAC8BAABfcmVscy8ucmVsc1BLAQItABQA&#10;BgAIAAAAIQDL30E/qgEAABgDAAAOAAAAAAAAAAAAAAAAAC4CAABkcnMvZTJvRG9jLnhtbFBLAQIt&#10;ABQABgAIAAAAIQCEhI423gAAAAsBAAAPAAAAAAAAAAAAAAAAAAQEAABkcnMvZG93bnJldi54bWxQ&#10;SwUGAAAAAAQABADzAAAADwUAAAAA&#10;" filled="f" stroked="f">
                <v:textbox style="mso-fit-shape-to-text:t">
                  <w:txbxContent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 w:rsidRPr="002E3CFB">
                        <w:rPr>
                          <w:rFonts w:eastAsia="微软雅黑" w:hAnsi="微软雅黑" w:cs="Times New Roman" w:hint="eastAsia"/>
                          <w:b/>
                          <w:bCs/>
                          <w:color w:val="92D050"/>
                          <w:kern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742950</wp:posOffset>
                </wp:positionV>
                <wp:extent cx="170815" cy="119380"/>
                <wp:effectExtent l="0" t="0" r="635" b="0"/>
                <wp:wrapNone/>
                <wp:docPr id="4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1081" cy="1195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C1B77" id="Freeform 142" o:spid="_x0000_s1026" style="position:absolute;left:0;text-align:left;margin-left:211.85pt;margin-top:58.5pt;width:13.45pt;height:9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O6XgUAAFwZAAAOAAAAZHJzL2Uyb0RvYy54bWzEWdtu4zYQfS/QfxD03liULN8QZ9HuNn3Z&#10;tgF2+wG0RMdCZVEQlTjp13d4szySs5wUCzQPjjQenblwOHMo3354OdbRs+hUJZttzG6SOBJNIcuq&#10;edzGf329/2kVR6rnTclr2Yht/CpU/OHuxx9uT+1GpPIg61J0EYA0anNqt/Gh79vNbKaKgzhydSNb&#10;0cCXe9kdeQ+33eOs7PgJ0I/1LE2Sxewku7LtZCGUAukn+2V8Z/D3e1H0f+73SvRRvY3Bt958duZz&#10;pz9nd7d889jx9lAVzg3+H7w48qoBo2eoT7zn0VNXTaCOVdFJJff9TSGPM7nfV4UwMUA0LBlF8+XA&#10;W2FigeSo9pwm9f1giz+eH7qoKrfxPI+jhh9hje47IXTGIzZPdYJOrdqA3pf2odMhqvazLP5WUSM/&#10;HnjzKH5WLaQZFh+el7+WVf8gq6YHH5l+eIae1jcKcKLd6XdZgi3+1EuTuJd9d9TokJLoxazP63l9&#10;xEsfFSBkS5aswEwBXzG2zrO1scA3/uHiSfW/CWmA+PNn1dvlLf0VP/ir4qWBS20QriIIQxvTt61U&#10;2n6aQzrAjM3AzKi9rc3mUFugbdIVVE6X71CGcOluWOXcJj7gcwY7E5AXJOXUZmPtEw5J+0Y2bHyM&#10;0aDnxg+WkpJn88yWmVv5bzuyttCrOUU7c26nJLehMHT6iEFmC6udmI4TqpDcRrlYUNyG1TbrmFOU&#10;WWa1M1r+XI2A93onBwqKvVPbbTDS2ixssS5JS8NSq72mac9tSmjaaW5XMidV6/u6yPu0fZQsIa2O&#10;62crkt9OmdHKFVqI3QqkpXQJZNAFCUXlsTMSdpq4HQ9lTgBPma1BRtvyXh1GEAGcuboirs87l/N/&#10;UbcdwM3NDob+mFV1cQSsaqfTA5OU93rc+svoBPNxkcXRAbomdGQtP8pn8VUajf7q1B0UiqddVfwi&#10;/rlUR2MXDBqMsFCHgdDwnYOBFqmr2lFEL7TDCgvH8zyMbTeM5RZnv4NCkt/W67nZLh7ayczw9jIY&#10;zjq8gSsEvUaEwcOEhSSvU9tV7Vj32I50rMxkGwkHJhL0O3WcITHb1uMwN+1t9xxLB+oShPdAzLRh&#10;D+SNwn+7GWx9T7hOEB5okWmuwE4ugMCYkeZmjnujE3IURLeDki1xaTiTts95cDYhU0F0z5GWuBod&#10;0BxFNGVfYXgXL3h2kRpvFHr7Nem5d4fhXRpwhTimzxIzSH1ypvwuCO8CXqGyceg4YRM6GMT2T6AU&#10;IKLoHUdC0lbFFNLjUKREeLtHMpRf5rJleetg1NbvwE+DmcEk9TrQdSnRe1vc9mQ6Bpqj3cqyMQMO&#10;eo9osEcPC2muI9bswT3PsOz4upQG76Jdo17AgNfpRjaSTih5MDOYl3s/KVKS94a4gJ9z1GrOUrTP&#10;pjSe4L0rBVT0GGiI6VJ36n0tlTCNb+BOjry4BR4I6aBxjQGhE4O3HhZOPULhW1/wAWME7o4d16U0&#10;eDdiElRs/iwBh4SLyeClzOiS4M+PIKDcGU2R0elxB6XjauIdNckQd/DwuAV6V4bzURCeQVYseUAD&#10;mC3cvMuR+MqRKmghZZZxshQlyJ+fGBC7iwUYxPTZ7J/BFIUiJS3w6OzmK5EmpllwxwuGi9HPhLF4&#10;snVx3eC7q9v9HAOGekM8jeG7tRU/UVwbesOBN8Qjv+BWnzLNu6nzcdPoDO+Blayr8r6qa33MVK/q&#10;Y91Fzxx+DoBfEUp5iqOaqx6E8N7b/OnSBAj0WN3o0+s6h8LVKI3UeKaEO/nUlPaJGl6Jmrfd+gW3&#10;fWu+k+XrQ6e/1i++4RW+gXY/N+jfCC7vjdbwo8jdvwAAAP//AwBQSwMEFAAGAAgAAAAhAEqffJff&#10;AAAACwEAAA8AAABkcnMvZG93bnJldi54bWxMj8FuwjAQRO+V+g/WVuoFFYcQCKRxECD1WonAB5hk&#10;m0TE6yg2OP37bk/tcWeeZmfy3WR68cDRdZYULOYRCKTK1h01Ci7nj7cNCOc11bq3hAq+0cGueH7K&#10;dVbbQCd8lL4RHEIu0wpa74dMSle1aLSb2wGJvS87Gu35HBtZjzpwuOllHEVraXRH/KHVAx5brG7l&#10;3SjYb4/lpXKH5jMk6ew0O4T4HIJSry/T/h2Ex8n/wfBbn6tDwZ2u9k61E72CJF6mjLKxSHkUE8kq&#10;WoO4srJcbUAWufy/ofgBAAD//wMAUEsBAi0AFAAGAAgAAAAhALaDOJL+AAAA4QEAABMAAAAAAAAA&#10;AAAAAAAAAAAAAFtDb250ZW50X1R5cGVzXS54bWxQSwECLQAUAAYACAAAACEAOP0h/9YAAACUAQAA&#10;CwAAAAAAAAAAAAAAAAAvAQAAX3JlbHMvLnJlbHNQSwECLQAUAAYACAAAACEA3Qbzul4FAABcGQAA&#10;DgAAAAAAAAAAAAAAAAAuAgAAZHJzL2Uyb0RvYy54bWxQSwECLQAUAAYACAAAACEASp98l98AAAAL&#10;AQAADwAAAAAAAAAAAAAAAAC4BwAAZHJzL2Rvd25yZXYueG1sUEsFBgAAAAAEAAQA8wAAAMQIAAAA&#10;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2480310</wp:posOffset>
                </wp:positionV>
                <wp:extent cx="1308735" cy="1869440"/>
                <wp:effectExtent l="0" t="0" r="0" b="0"/>
                <wp:wrapNone/>
                <wp:docPr id="46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临床护士</w:t>
                            </w:r>
                          </w:p>
                          <w:p w:rsidR="00FF78D4" w:rsidRDefault="00FF78D4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FF78D4" w:rsidRDefault="00FF78D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FF78D4" w:rsidRDefault="00FF78D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2013.7 - 2015.9</w:t>
                            </w:r>
                          </w:p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实习护士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5" o:spid="_x0000_s1040" type="#_x0000_t202" style="position:absolute;margin-left:202.75pt;margin-top:195.3pt;width:103.05pt;height:147.2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L7rQEAABsDAAAOAAAAZHJzL2Uyb0RvYy54bWysUkuOEzEQ3SNxB8t70t0zSQitdEbAaNgg&#10;QBo4gOO205baLuNy0p0LwA1YsWHPuXIOys5nRsMOsfGnqvzqvXpe3oy2ZzsV0IBreDUpOVNOQmvc&#10;puFfPt+9WHCGUbhW9OBUw/cK+c3q+bPl4Gt1BR30rQqMQBzWg294F6OviwJlp6zACXjlKKkhWBHp&#10;GjZFG8RA6LYvrspyXgwQWh9AKkSK3h6TfJXxtVYyftQaVWR9w4lbzGvI6zqtxWop6k0QvjPyREP8&#10;AwsrjKOmF6hbEQXbBvMXlDUyAIKOEwm2AK2NVFkDqanKJ2ruO+FV1kLDQX8ZE/4/WPlh9ykw0zZ8&#10;OufMCUseHX58P/z8ffj1jVWzWZrQ4LGmwntPpXF8AyM5fY4jBZPwUQebdpLEKE+z3l/mq8bIZHp0&#10;XS5eXs84k5SrFvNX02l2oHh47gPGdwosS4eGBzIwz1Xs3mMkKlR6LkndHNyZvk/xxPHIJZ3iuB6z&#10;qmp6JrqGdk/8B/K64fh1K4LiLMT+LeSvkdDQv95GQsyNEszxzQmdHMj9T78lWfz4nqse/vTqDwAA&#10;AP//AwBQSwMEFAAGAAgAAAAhAAvhVj3eAAAACwEAAA8AAABkcnMvZG93bnJldi54bWxMj01PwzAM&#10;hu9I/IfISNxYUqDVKE2niQ+JAxdGuXuNaSqapGqytfv3mBO7vZYfvX5cbRY3iCNNsQ9eQ7ZSIMi3&#10;wfS+09B8vt6sQcSE3uAQPGk4UYRNfXlRYWnC7D/ouEud4BIfS9RgUxpLKWNryWFchZE8777D5DDx&#10;OHXSTDhzuRvkrVKFdNh7vmBxpCdL7c/u4DSkZLbZqXlx8e1reX+erWpzbLS+vlq2jyASLekfhj99&#10;Voeanfbh4E0Ug4Z7leeMarh7UAUIJoos47DnsM4VyLqS5z/UvwAAAP//AwBQSwECLQAUAAYACAAA&#10;ACEAtoM4kv4AAADhAQAAEwAAAAAAAAAAAAAAAAAAAAAAW0NvbnRlbnRfVHlwZXNdLnhtbFBLAQIt&#10;ABQABgAIAAAAIQA4/SH/1gAAAJQBAAALAAAAAAAAAAAAAAAAAC8BAABfcmVscy8ucmVsc1BLAQIt&#10;ABQABgAIAAAAIQDG0nL7rQEAABsDAAAOAAAAAAAAAAAAAAAAAC4CAABkcnMvZTJvRG9jLnhtbFBL&#10;AQItABQABgAIAAAAIQAL4VY93gAAAAsBAAAPAAAAAAAAAAAAAAAAAAcEAABkcnMvZG93bnJldi54&#10;bWxQSwUGAAAAAAQABADzAAAAEgUAAAAA&#10;" filled="f" stroked="f">
                <v:textbox style="mso-fit-shape-to-text:t">
                  <w:txbxContent>
                    <w:p w:rsidR="00FF78D4" w:rsidRDefault="004901D7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2015.9 - 2016.9</w:t>
                      </w:r>
                    </w:p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临床护士</w:t>
                      </w:r>
                    </w:p>
                    <w:p w:rsidR="00FF78D4" w:rsidRDefault="00FF78D4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</w:p>
                    <w:p w:rsidR="00FF78D4" w:rsidRDefault="00FF78D4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FF78D4" w:rsidRDefault="00FF78D4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2013.7 - 2015.9</w:t>
                      </w:r>
                    </w:p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92D050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实习护士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2122805</wp:posOffset>
                </wp:positionV>
                <wp:extent cx="930275" cy="294640"/>
                <wp:effectExtent l="0" t="0" r="0" b="0"/>
                <wp:wrapNone/>
                <wp:docPr id="47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eastAsia="微软雅黑" w:hAnsi="微软雅黑" w:cs="Times New Roman" w:hint="eastAsia"/>
                                <w:b/>
                                <w:bCs/>
                                <w:color w:val="92D050"/>
                                <w:kern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34.6pt;margin-top:167.15pt;width:73.25pt;height:23.2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YFqwEAABgDAAAOAAAAZHJzL2Uyb0RvYy54bWysUkuOEzEQ3SPNHSzvJ93pyfxa6YwYRsMG&#10;AdLAARy3nbbUdhmXk+5cAG7Aig37OVfOQdn5DIIdYuNPVfnVe688vxttzzYqoAHX8Omk5Ew5Ca1x&#10;q4Z//vR4fsMZRuFa0YNTDd8q5HeLs1fzwdeqgg76VgVGIA7rwTe8i9HXRYGyU1bgBLxylNQQrIh0&#10;DauiDWIgdNsXVVleFQOE1geQCpGiD/skX2R8rZWMH7RGFVnfcOIW8xryukxrsZiLehWE74w80BD/&#10;wMIK46jpCepBRMHWwfwFZY0MgKDjRIItQGsjVdZAaqblH2qeOuFV1kLmoD/ZhP8PVr7ffAzMtA2f&#10;XXPmhKUZ7b5/2/143v38ym6qZNDgsaa6J0+VcbyHkQZ9jCMFk+5RB5t2UsQoT1ZvT/aqMTJJwduL&#10;srq+5ExSqrqdXc2y/cXLYx8wvlVgWTo0PND0sqli8w4jEaHSY0nq5eDR9H2KJ4Z7JukUx+WYJU0v&#10;jzSX0G6J/UCDbjh+WYugOAuxfwP5XyQ09K/XkRBzowSzf3NAJ/tz/8NXSfP9/Z6rXj704hcAAAD/&#10;/wMAUEsDBBQABgAIAAAAIQBu/Hza4AAAAAsBAAAPAAAAZHJzL2Rvd25yZXYueG1sTI9NT8MwDIbv&#10;SPyHyEjcWNp160ZpOk18SBy4MMrda0JT0ThVk63dv8ec4Gj70evnLXez68XZjKHzpCBdJCAMNV53&#10;1CqoP17utiBCRNLYezIKLibArrq+KrHQfqJ3cz7EVnAIhQIV2BiHQsrQWOMwLPxgiG9ffnQYeRxb&#10;qUecONz1cpkkuXTYEX+wOJhHa5rvw8kpiFHv00v97MLr5/z2NNmkWWOt1O3NvH8AEc0c/2D41Wd1&#10;qNjp6E+kg+gVrPL7JaMKsmyVgWAiT9cbEEfebJMNyKqU/ztUPwAAAP//AwBQSwECLQAUAAYACAAA&#10;ACEAtoM4kv4AAADhAQAAEwAAAAAAAAAAAAAAAAAAAAAAW0NvbnRlbnRfVHlwZXNdLnhtbFBLAQIt&#10;ABQABgAIAAAAIQA4/SH/1gAAAJQBAAALAAAAAAAAAAAAAAAAAC8BAABfcmVscy8ucmVsc1BLAQIt&#10;ABQABgAIAAAAIQDEr+YFqwEAABgDAAAOAAAAAAAAAAAAAAAAAC4CAABkcnMvZTJvRG9jLnhtbFBL&#10;AQItABQABgAIAAAAIQBu/Hza4AAAAAsBAAAPAAAAAAAAAAAAAAAAAAUEAABkcnMvZG93bnJldi54&#10;bWxQSwUGAAAAAAQABADzAAAAEgUAAAAA&#10;" filled="f" stroked="f">
                <v:textbox style="mso-fit-shape-to-text:t">
                  <w:txbxContent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 w:rsidRPr="002E3CFB">
                        <w:rPr>
                          <w:rFonts w:eastAsia="微软雅黑" w:hAnsi="微软雅黑" w:cs="Times New Roman" w:hint="eastAsia"/>
                          <w:b/>
                          <w:bCs/>
                          <w:color w:val="92D050"/>
                          <w:kern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2186305</wp:posOffset>
                </wp:positionV>
                <wp:extent cx="88900" cy="168910"/>
                <wp:effectExtent l="0" t="0" r="6985" b="2540"/>
                <wp:wrapNone/>
                <wp:docPr id="4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8726" cy="169002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722EE" id="KSO_Shape" o:spid="_x0000_s1026" style="position:absolute;left:0;text-align:left;margin-left:213pt;margin-top:172.15pt;width:7pt;height:13.3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t0wywsAAEE3AAAOAAAAZHJzL2Uyb0RvYy54bWysm02PG7kRhu8B8h8aOgbITvOjSbax4z1k&#10;4RzysYuscw5kSTMjQKMWWrLH/vd5i03KxdkpUgiyC7jHnmKxig9ZxS6yf/zp6/Oh+7Kbz/vpeL9S&#10;P/SrbnfcTNv98fF+9e+PH/4cVt35sj5u14fpuLtffdudVz+9/+Mffnw5vdvp6Wk6bHdzByXH87uX&#10;0/3q6XI5vbu7O2+eds/r8w/TaXfELx+m+Xl9wV/nx7vtvH6B9ufDne57d/cyzdvTPG125zP+9efl&#10;l6v3Uf/Dw25z+eXh4by7dIf7FWy7xD/n+Ocn+vPu/Y/rd4/z+vS03yQz1v+DFc/r/RGdXlX9vL6s&#10;u8/z/neqnvebeTpPD5cfNtPz3fTwsN/sog/wRvWvvPntaX3aRV8wOOfTdZjO/z+1m39++XXu9tv7&#10;lQWp4/oZjP722y//WbrG6Lyczu8g9Nvp1zn97Ywfu08v/5i2kF1/vkzR8a8P8zMNAFzqvsbx/XYd&#10;393XS7fBP4bgtVt1G/xGubHvNQ3/3fpdbrv5fL78dTdFPesvfz9fFjpb/BTHdpsM/AiSD88HgPrT&#10;XRfUMA6me+mMCWPieRVUTFBZbcexe+qcHfxrQc0Eg9JW9YJGwwTVoEbbCxotEwx9H0YvaByYoPJj&#10;H7SgEUN39doHo8IgaPRMUKswKiVoBPLvGjGMLggaRyaoXbDeCRoVR+ON91pEw9kY1fd+kHRyOF4r&#10;NSrBTMXpYD640Ug6OR7fG+tHSSfnYxwASaOpOCAMUgiinZyQGV1QVrKTI3JuUL2W7OSMrB6UkRhp&#10;zshZA5yCTs0Z2UEPXrJTc0ZOK987SSdnZH0YZDs5I0yQHutWUsohKYu5JK4iikDXSS+tcs0BNfRx&#10;QiYEizn3djDSBaFxtEEaTcMJGVD30kwyBSFvBi3NTsMJGWt6I+osCGHQQxBmp+GEjFZWnPGGA7LK&#10;DUGKm4bzMT0GX5pJhkPCYseCk+zkjHTQCIoCI8MZmQFmSlHJckYaOUW003JGBitTSxHeckYaMQnr&#10;7e25ZDkjPVpvpLlkOSOtRmOkSGc5I20C/hfG03JGavRqlMbTckZIRSMk387AtP+4rkuFrD5Ikc5y&#10;RmowHsn6bZ0DZ6SQOkRGA2ekTD+KmWPgjJQfMO0ERgNnpLRHAJXs5IzUqL2XAtPAGSmlx1GK8gNn&#10;hKTpnDSXsBv6PvKjHwdxODkibZx1UggZOKLQYyoJnjtOSDsH14XRdJyQ08FKgc5xQAgg+E9SyQFZ&#10;O1hpd+g4H6N7bJUklZyPgZmiSo7HIMg5aVk6jkeHXotjyfGgbyx2yUqOR/cIHwIez/Fgo+AGyXHP&#10;8SgMpjQvPcdjsdsVc5vneEIYJOCe07EGcVNakZ7TsdgkSW5zOJQAnZSDPIejrLiH9ZyNxXqw4kBy&#10;NtJKDJwLNoW+l1wOnIvGvH07UgZOZTDBi69UgVNBEBBN5FQG57E1EmZj4FScxe5esJFTGUaHNyBJ&#10;Y0EFLyzSZAwci0MWN1Lgxbvl9yBZWzIjR+PwSoX97ds5fORo4IyT0u3I4biAdz9pizlyOAho4q5g&#10;5HSQv62WHB8LOkgjEp6R4/EDXsulUD5yPLXsMHI8PmBfL1rJ8ajeaHFe4kWCkQzYWoujqXpOSCGY&#10;i7EX72VMa985vK7gzwFvN69LDbDudlGOqaGVc2qIclINUY6qIcphNUQ5rbpoUVBoiHJaDdHbaRU1&#10;hYbW22mp22kVZYWGAbfTUrfTUrfTKkoLdVuL2kJD9HZa+va1pW+npW+n9aq8UIsDRZGhMQK30yqq&#10;DHWtRZmhIXr72ioKDQ2tt9MqSg0NrbfTKooNDa23ry1zO62i3lA3oCg4NERvp1WUHBpab6dVFB0a&#10;Wm+nVZQdGlpvp1UUHhpab4+ERemhrrWoPTREq5EQRymP+bBk/ZTPTzZfj+kABT91azqY+0jbFTpS&#10;OU1nOq2hAxUcynxU6UAGgvRbLm8KeZhB8kaWt4U8Qi3JD7L8UMhjg0Ly8ZgGXr1hjyvkseBIPp7/&#10;vC3vC3naVVADVfE4lC2Sy9gOLIdWb9g0li2S00j1UguYwSlQpo9WyX7D4KJFchwpWuyjJE0ZmvpA&#10;+hVbvGKdPEdqFVuUtCmzxj4qnpe8KWvGFhXPS+I6eY50J1pVMqdsR32gZC62KJlTJostKp6XzClL&#10;xRay5wDACVIGii1kz4GqaJE8R+qQ/MBpDG9BmYP6QCFabFEyp6wQW8ieA3LRR/IcRWSxj5I5RfPY&#10;R8XzkjlF6tii4nnJnKIwtUCIFa0qmVN5N7aoeF4yH5LnKM1KfWDq8bGi0mzsQ/Yck7RokTxHXVXs&#10;o2ROhVXqA2VTsUXJnOqmsYXsOaY3t4rKorFFxfOSuUueo6YpWlUyd8lzV/G8ZE41S7IKFUmxj5I5&#10;lSRji4rnJXMqOcYWsudYdHysfPIcBUPJKizPokXy3MueY5nyFlQVJKtQ8xP7KJlT2S+2kD3HVq7o&#10;I3mOop3YR8k8JM9DxfOSOVXlolUVz0vmVHSjFiipiVaVzKmmFltUPC+ZU8kstpA9R7jhY0UVsdhC&#10;9hyBqWiRPB9lzxGgeItYzqJOqFjFfF92QWnjN+Me1OsbUPOqww2oT9QG+8D1hfaL+cfu5X4Vr9N0&#10;T/ereF2GfvM8fdl9nKLMhXaN2qfFaXESu3T9XeRwfCW6jB5K30k0C+TnKelMARj1w4YgHSnD8eEa&#10;d7Om/MwaqYIDQddnK7NAfiZBVFYXwWusyQL5mQXpZA8aPdbf4ncWyM8sSGUeCIbr3ikL5GcSHOis&#10;A4IjdoRVjUPaWwF7YyBx1ymqVP01+eVO8zN1bunsBp0rmkvV3i0dO0dJpOK6pFp447JOQxKnzItO&#10;nNvUdeJyQ5LEwqr2jiO6RdJctyPZ5/xMvusUnZRB6byqUyfoONvKCy3rys+sUy3zCNchGr7jmHux&#10;c0BmrfaOXpMkTpLqkv0SdRQOAOuSPZ0sEk0cu1Yll1AASeuvSTX7nJ+L77jWt8z4fMcOYShL5Oci&#10;uQBqKzTppQia64BwwJ4dRxiuDZHSdHMkOt7Xgwxmb1pEuAlS14nhToCu75TZ4fxMQ6Somki9W9fw&#10;CJcGk6SqA8IaTzrNdb+Xe83P1HtPdVfqHVfuqh6NKQvD3LrruDa4aNSYebVxH7PjClvmmmBIiRMB&#10;qe53SAkI/tedwdFRtBH3T6o9+zTiuORXl0uBEIdXdTk6FsJo+8ZadMkRh2VeGxlHpUXoG67byIw3&#10;PxfMLiUeXAer6sMZXdRnsXWs9TukIG0b9uFixKIPr841fbgYscg1sphLQZeSRFVfss805qpPodk0&#10;7PN0JwbjbPo6j0AnhJDD5Z6qfbgVuMhh3tT8GNN80dcyU+aanwvfkS7YoF9KIDV9WEApEzY2AVhB&#10;KX4tB5Zi3FZ9zpiNPQ2u3SQb+/qaUxQOyBnMnaovKu3y8dJSldN0sAJ9rVyl3TJZry/VeYzzM4VM&#10;XJWM+sCw2q9JVROs0bpcnqz1NYf76ku/jdiBPJKCf2P8BmyA4zjXzRswVUispS0t9QYMRycc0Nbw&#10;1dElkLaYT0W8xqz3dN0G2uqLUoWUkBq8QtqcY0tb5ToCFPXa4oX7klHuWojM8y0/l3mn89ptxAzd&#10;J33IwzX7NO6dxn4b6wKXt5d519q96pzPG0kQ63HBgXuVdQtNxtvYINDl1OiKauQtTa+mkUkjCOHT&#10;kAQPO4XqKA6pbtkK+biBkjHXZyvC0LKBMo1NDG7KLTYa2Fq18fcv5nlqbQ7Tebe0pXf++PnN9eWf&#10;agbsE5zzdNhvP+wPB3rlP387/+Uwd1/W+JAK319tp5dVd1ifL/jH+9WH+F+yqWh2iAdJx4nUZJPR&#10;KX1VRN8RLd8XfZq23/BN0fq4eZqgbXOZY4njvNkdd2ZLvW/wYdK87k7zGV9wTfPlaUrfbH2Yp+OF&#10;OsZ7xv7x6fKv/WM373HEdXmad7tfL6tuu4fKKAL3mMrzKamGgunzDD+im/Pjp6ufhVsbJkeaYvPo&#10;yGJ+8grfacVBTfbRh2D871Hq+5dv7/8LAAD//wMAUEsDBBQABgAIAAAAIQBEkoS/4AAAAAsBAAAP&#10;AAAAZHJzL2Rvd25yZXYueG1sTI/BTsMwEETvSPyDtUhcUGu3tRoIcSoIgmtFqQTc3HhJImI72G4a&#10;/p7lBMedHc28KTaT7dmIIXbeKVjMBTB0tTedaxTsXx5n18Bi0s7o3jtU8I0RNuX5WaFz40/uGcdd&#10;ahiFuJhrBW1KQ855rFu0Os79gI5+Hz5YnegMDTdBnyjc9nwpxJpb3TlqaPWAVYv15+5oFYT71/TV&#10;bxfZW5W9P1VXYsQHw5W6vJjuboElnNKfGX7xCR1KYjr4ozOR9Qrkck1bkoKVlCtg5JBSkHIgJRM3&#10;wMuC/99Q/gAAAP//AwBQSwECLQAUAAYACAAAACEAtoM4kv4AAADhAQAAEwAAAAAAAAAAAAAAAAAA&#10;AAAAW0NvbnRlbnRfVHlwZXNdLnhtbFBLAQItABQABgAIAAAAIQA4/SH/1gAAAJQBAAALAAAAAAAA&#10;AAAAAAAAAC8BAABfcmVscy8ucmVsc1BLAQItABQABgAIAAAAIQD3Et0wywsAAEE3AAAOAAAAAAAA&#10;AAAAAAAAAC4CAABkcnMvZTJvRG9jLnhtbFBLAQItABQABgAIAAAAIQBEkoS/4AAAAAsBAAAPAAAA&#10;AAAAAAAAAAAAACUOAABkcnMvZG93bnJldi54bWxQSwUGAAAAAAQABADzAAAAMg8AAAAA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21362126,3729691;21269368,3976795;20967951,4687195;20504241,5729657;19885934,7026945;19314019,8115734;18881202,8864766;18417491,9629240;17930585,10385993;17412759,11127278;16856291,11845425;16276626,12524941;26192549,36841284;0,36841284;10170974,13073222;9560390,12393681;8980752,11667812;8416560,10903338;7890985,10115726;7388632,9312646;6924922,8509566;6492104,7714207;5742423,6239307;5162759,4972904;4753137,4023122;4505836,3428539;4598567,3335859;5046831,2957496;5541487,2563690;6190687,2115810;6971287,1644766;7883262,1166001;8393364,949809;8918913,733590;9483105,548255;10070493,378363;10688773,231661;11322527,115818;11987199,38606;12667345,0;13370634,7721;14104868,61769;14854549,169892;15611954,332036;16400303,548255;17196350,833965;18007870,1189165;18834836,1613881;19677249,2115810;20527411,2702671;21393019,3374491" o:connectangles="0,0,0,0,0,0,0,0,0,0,0,0,0,0,0,0,0,0,0,0,0,0,0,0,0,0,0,0,0,0,0,0,0,0,0,0,0,0,0,0,0,0,0,0,0,0,0,0,0,0,0"/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7668260</wp:posOffset>
                </wp:positionV>
                <wp:extent cx="966470" cy="294640"/>
                <wp:effectExtent l="0" t="0" r="0" b="0"/>
                <wp:wrapNone/>
                <wp:docPr id="49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eastAsia="微软雅黑" w:hAnsi="微软雅黑" w:cs="Times New Roman" w:hint="eastAsia"/>
                                <w:b/>
                                <w:bCs/>
                                <w:color w:val="92D050"/>
                                <w:kern w:val="24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34.6pt;margin-top:603.8pt;width:76.1pt;height:23.2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xaqgEAABgDAAAOAAAAZHJzL2Uyb0RvYy54bWysUktu2zAQ3QfoHQjua9mGocSC5aBtkG6C&#10;NkCSA9AUaREQOSyHtuQLtDfoqpvscy6fI0P6k6LdFd3wMzN8894bLq4H27GtCmjA1XwyGnOmnITG&#10;uHXNnx5v319xhlG4RnTgVM13Cvn18t3FoveVmkILXaMCIxCHVe9r3sboq6JA2SorcAReOUpqCFZE&#10;uoZ10QTRE7rtiul4XBY9hMYHkAqRojeHJF9mfK2VjF+1RhVZV3PiFvMa8rpKa7FciGodhG+NPNIQ&#10;/8DCCuOo6RnqRkTBNsH8BWWNDICg40iCLUBrI1XWQGom4z/UPLTCq6yFzEF/tgn/H6z8sr0PzDQ1&#10;n805c8LSjPY/f+x/veyfv7OraTKo91hR3YOnyjh8hIEGfYojBZPuQQebdlLEKE9W7872qiEyScF5&#10;Wc4uKSMpNZ3Pylm2v3h77APGzwosS4eaB5peNlVs7zASESo9laReDm5N16V4Ynhgkk5xWA1Z0qQ8&#10;0VxBsyP2PQ265vhtI4LiLMTuE+R/kdDQf9hEQsyNEszhzRGd7M/9j18lzff3e656+9DLVwAAAP//&#10;AwBQSwMEFAAGAAgAAAAhAKYH5cPfAAAADQEAAA8AAABkcnMvZG93bnJldi54bWxMj01PwzAMhu9I&#10;/IfISNxY0qorUJpOEx8SBy4b5e41pq1onKrJ1u7fk53gaL+PXj8uN4sdxIkm3zvWkKwUCOLGmZ5b&#10;DfXn290DCB+QDQ6OScOZPGyq66sSC+Nm3tFpH1oRS9gXqKELYSyk9E1HFv3KjcQx+3aTxRDHqZVm&#10;wjmW20GmSuXSYs/xQocjPXfU/OyPVkMIZpuc61fr37+Wj5e5U80aa61vb5btE4hAS/iD4aIf1aGK&#10;Tgd3ZOPFoCHLH9OIxiBV9zmIiORpkoE4XFbrTIGsSvn/i+oXAAD//wMAUEsBAi0AFAAGAAgAAAAh&#10;ALaDOJL+AAAA4QEAABMAAAAAAAAAAAAAAAAAAAAAAFtDb250ZW50X1R5cGVzXS54bWxQSwECLQAU&#10;AAYACAAAACEAOP0h/9YAAACUAQAACwAAAAAAAAAAAAAAAAAvAQAAX3JlbHMvLnJlbHNQSwECLQAU&#10;AAYACAAAACEAmHbcWqoBAAAYAwAADgAAAAAAAAAAAAAAAAAuAgAAZHJzL2Uyb0RvYy54bWxQSwEC&#10;LQAUAAYACAAAACEApgflw98AAAANAQAADwAAAAAAAAAAAAAAAAAEBAAAZHJzL2Rvd25yZXYueG1s&#10;UEsFBgAAAAAEAAQA8wAAABAFAAAAAA==&#10;" filled="f" stroked="f">
                <v:textbox style="mso-fit-shape-to-text:t">
                  <w:txbxContent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 w:rsidRPr="002E3CFB">
                        <w:rPr>
                          <w:rFonts w:eastAsia="微软雅黑" w:hAnsi="微软雅黑" w:cs="Times New Roman" w:hint="eastAsia"/>
                          <w:b/>
                          <w:bCs/>
                          <w:color w:val="92D050"/>
                          <w:kern w:val="24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8101330</wp:posOffset>
                </wp:positionV>
                <wp:extent cx="1308735" cy="777240"/>
                <wp:effectExtent l="0" t="0" r="0" b="0"/>
                <wp:wrapNone/>
                <wp:docPr id="50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通用技能证书：  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专业技能证书：  </w:t>
                            </w: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活动荣誉奖励：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9" o:spid="_x0000_s1043" type="#_x0000_t202" style="position:absolute;margin-left:202.75pt;margin-top:637.9pt;width:103.05pt;height:61.2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uwrAEAABoDAAAOAAAAZHJzL2Uyb0RvYy54bWysUkuOEzEQ3SPNHSzvJ93JEHpopTOaYTRs&#10;ECANHMBx22lLbZdxOenOBeAGrNiwn3PlHJSdzyDYITb+VJVfvVfPi5vR9myrAhpwDZ9OSs6Uk9Aa&#10;t274508Pl9ecYRSuFT041fCdQn6zvHixGHytZtBB36rACMRhPfiGdzH6uihQdsoKnIBXjpIaghWR&#10;rmFdtEEMhG77YlaWr4oBQusDSIVI0ftDki8zvtZKxg9ao4qsbzhxi3kNeV2ltVguRL0OwndGHmmI&#10;f2BhhXHU9Ax1L6Jgm2D+grJGBkDQcSLBFqC1kSprIDXT8g81j53wKmuh4aA/jwn/H6x8v/0YmGkb&#10;PqfxOGHJo/33b/sfT/ufX9l0/jpNaPBYU+Gjp9I43sFITp/iSMEkfNTBpp0kMcoT2O48XzVGJtOj&#10;q/K6uppzJilXVdXsZTageH7tA8a3CixLh4YH8i+PVWzfYSQmVHoqSc0cPJi+T/FE8UAlneK4GrOo&#10;aXXiuYJ2R/QHsrrh+GUjguIsxP4N5J+R0NDfbiIh5kYJ5vDmiE4G5P7Hz5Ic/v2eq56/9PIXAAAA&#10;//8DAFBLAwQUAAYACAAAACEA9sW4NeAAAAANAQAADwAAAGRycy9kb3ducmV2LnhtbEyPzU7DMBCE&#10;70i8g7VI3KiTQEIJcaqKH4lDL5Rw38ZLHBHbUew26duznOC4M59mZ6rNYgdxoin03ilIVwkIcq3X&#10;vesUNB+vN2sQIaLTOHhHCs4UYFNfXlRYaj+7dzrtYyc4xIUSFZgYx1LK0BqyGFZ+JMfel58sRj6n&#10;TuoJZw63g8ySpJAWe8cfDI70ZKj93h+tghj1Nj03Lza8fS6759kkbY6NUtdXy/YRRKQl/sHwW5+r&#10;Q82dDv7odBCDgrskzxllI7vPeQQjRZoWIA4s3T6sM5B1Jf+vqH8AAAD//wMAUEsBAi0AFAAGAAgA&#10;AAAhALaDOJL+AAAA4QEAABMAAAAAAAAAAAAAAAAAAAAAAFtDb250ZW50X1R5cGVzXS54bWxQSwEC&#10;LQAUAAYACAAAACEAOP0h/9YAAACUAQAACwAAAAAAAAAAAAAAAAAvAQAAX3JlbHMvLnJlbHNQSwEC&#10;LQAUAAYACAAAACEAz1prsKwBAAAaAwAADgAAAAAAAAAAAAAAAAAuAgAAZHJzL2Uyb0RvYy54bWxQ&#10;SwECLQAUAAYACAAAACEA9sW4NeAAAAANAQAADwAAAAAAAAAAAAAAAAAGBAAAZHJzL2Rvd25yZXYu&#10;eG1sUEsFBgAAAAAEAAQA8wAAABMFAAAAAA==&#10;" filled="f" stroked="f">
                <v:textbox style="mso-fit-shape-to-text:t">
                  <w:txbxContent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通用技能证书：  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专业技能证书：  </w:t>
                      </w: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活动荣誉奖励： 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7739380</wp:posOffset>
                </wp:positionV>
                <wp:extent cx="147955" cy="160020"/>
                <wp:effectExtent l="0" t="0" r="4445" b="0"/>
                <wp:wrapNone/>
                <wp:docPr id="5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024" cy="160027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E821" id="KSO_Shape" o:spid="_x0000_s1026" style="position:absolute;left:0;text-align:left;margin-left:211pt;margin-top:609.4pt;width:11.65pt;height:12.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8337,209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RkjzsAAAkbAQAOAAAAZHJzL2Uyb0RvYy54bWysnU+P5EaS5e8L7HdI5HGBbQUZwSApqDSH&#10;bfQcdnansa09D7KrUqoCqioLmSmV+tvv77mbM0ipaY8a7Bw6q6eNHu5u7vb3mfl3//Lrp493vzw+&#10;v3x4+vzmvvvT6f7u8fPbp3cfPv/05v7//vCX/z7d3728Pnx+9/Dx6fPjm/t/PL7c/8v3//W/fPf1&#10;y7eP/dP7p4/vHp/vGOTzy7dfv7y5f//6+uXbb755efv+8dPDy5+evjx+5n/88en508Mr//X5p2/e&#10;PT98ZfRPH7/pT6frN1+fnt99eX56+/jywv/3z/V/vP++jP/jj49vX//9xx9fHl/vPr65Z26v5T+f&#10;y3/+Xf/5zfffPXz70/PDl/cf3sY0Hv4Ts/j08OEzP7oM9eeH14e7n58//G6oTx/ePj+9PP34+qe3&#10;T5++efrxxw9vH8saWE13+s1q/vb+4ctjWQub8/Jl2aaX/3/Dvv3fv/z1+e7Duzf3Q3d/9/nhEzz6&#10;n3/79/+oP83ufP3y8i1Ef/vy1+f4by/88+7vX//X0ztoH35+fSoL//XH50/aAJZ092vZ338s+/v4&#10;6+vdW/6f3WU69Zf7u7f8T931dOpH7f83D9+2j9/+/PL6r49PZaCHX/7t5bWy5x3/Kpv7Lmb4A6z8&#10;8dNHOPXfvrm7MtJ1uPt6183n6XwuY8KIhZZ1LbTdOA2Xsbt7f9ef5vE0TXEAFuJ+TXwaL+e52x/5&#10;vCaeTuN5GPdHZt23aZzm0+l82h95WBNfL9N0ve6PfF0Rz6xqvOwPPK5ou0t3Ol/P+wNzd5cpj5fT&#10;ZUxmPK9ou8ulm7KBuzX/um6YrlPGwDUH+0t3nRIGdlsOXrlW1/3t6NYsHKZ+6hIOdmsWzsM8jNnI&#10;axaOl/HM5u2eum7Nwu50YvBzMuk1E8dh6ubkcHRrJnawBfJk6DUbL/3QX5JZ9xsu9qep75PL0m+4&#10;eDpfOP+7G9JvuNiP05zNul9z8TJe5+slGXrNRc7eaZ6SDek3bOz7Ye6Tobds5H5d+/29RvrdrteM&#10;OBrmZOg1G+frOA7ZVq+52J26aZ6SvT6v2TjD9FMy6fOai935crr20/6sz2s2jvP5ms36vOYiQ0/n&#10;PjnX5zUbp+46j+P+Vp/XXOxOl7nP2Hhes3Gc0VrZ0BsujsMVobB7rM9rLo4XtiM5euc1F935uKyZ&#10;eD0N11OiBC5rJo4dSjk5Hpc1Dy8IyOxMX9Y8dDfxsmZhf5m5uPssvKxZOM7jnBy7y5qB57Ebx+RE&#10;X9YM7KbLeUyu4WXNQA7/gOjdNTwuawaeewReIjuGNQO5V6dM2cpWWzTzGf3JCd09dMOagf14uvSJ&#10;bhnWDOym8yVTiMOagd1wmU+JFh/WDJT1N2dzXnMQ42dOTsawZmCPpr0mR2NYM3CaOvTbLv+GDf+m&#10;+TIkauW65l83SXXuj3xd82/o+wnzZ5d/1zX/LvM0ZJLuuubfFSMs24zrmn9XjgZ6c3c3rmv+6QKi&#10;7PfnvObfMM1ndNv+yGsGTvMwZJbBdc1ABDksTEZec3DurpdLIpzHNQcvM4c5EfvjmoPTBZMj4eC4&#10;5uCAOsED2d2Ncc3B6cQFTPZ5XHPw3HV9pmDHDQdxQLpEHo1rDl7765QIjXHNwOE0jadEn4xrBia3&#10;b1zz7txduz6RF9OadwNWXSKIpjXrsNGwB/YP8rRmHfLwlOnVac26sT9fkjMxrTmHSzMOp2SHpzXr&#10;WF53TpTUtGYd+rpLzdBpzTwk0YhNsnuvcZhviqdjiV3mxU5rFuJ2z5kymdcs7LCjpswcmNdMvJ7P&#10;2Br7s543TMSIn7pkr+cNF4kXZBsyb9jY9xKM+3d7XrNxwvfO9Pa8YWOPc4pLvSs25jUbEbjTJbku&#10;84aN/elyzdg4r9k44zFxUndPCN7r+oh05yHVKngnK/IJPXFK5t2dNpzEWiOEsb8nhDdWg49YKENi&#10;GiAHVtTdBacdAbm74d1pzUwMwcuQiNPutOEmhiMblQ2+ZucFN5ygTrLnG37i4qdiqjutGdqPl35O&#10;BBXycb0t1xN3MzniXbdmqEI7mdWExloPfuGQZxZ1t4nXIE84Xcm2bAI2SPqhHxJzHbG6msu5H4j+&#10;ZYNvGHqWT5luy5qhiM05jY9tozZwH+c5OS3dmqHiT2YzdNu4DWb7+ZwNvgncjAjP7LBsAjenO8x8&#10;jvkVk+7620hrt4naGNL1zTSkayYa0jUHDemae4Z0fRcN6ZptOekmSGNI1xfQkK5vnyFdi1JDepxb&#10;m8CMGfU4t8gB3KwUM+pxbm3iMfmom2iMIT3OrU0kxox6nFubKIwZ9fjd2oRgzKjHubUJv5hRj9+t&#10;TeglH3UTeDGkx+/WJuhiRj1+tzYBFzPq8bu1ibaYUY/frU2oJR91E2gxpMfv1ibIYkY9frc2ARYz&#10;6vG7dT3Orevxu7UJrJi5Hr9bm6BKPuompGJIj9+tTTjFjHr8bm1CKWbU49zaxFHMqMfv1iaQko+6&#10;CaMY0uN3axND+d2opP9/agn+h/ct5//218+R9Odfdw9Ck/zQYVwKBvDl6UUQA4EAABL80AWIAEL9&#10;r2v684aeQyP68z79ZUPPcRD9sE8/bOhhtOgbqOGfzOe6oYeFop/3xx839HLE9AEeVoVN/JNfmLZf&#10;xJJxm3a/mLdfxKLxhfa+wBRdc0G56zKr/XWTNNx8EQvHa9n9jS2n5bHoN3BFdr/4Da9j5TgZu19s&#10;uS1gSvmNZOVbfvex8gXG8nt+4PasV97Hyvtk5Vuey+7XrNjC3XVsea6ca/kiWfmW50qlli/2V45B&#10;u16HMqTli32ek2PcfBErx4jeWwfm7foL2dD6DQba/WLLc9nH5Yv9lWPsbn4jVk5ycfc3tjyXXVt+&#10;I1n5lueyWcsXycq3PJc9qi8wNndnteW5Unzli2TlW54rdVe+2F8501jv1RArxwDcmxUT3nwRK8e4&#10;2/1iy3PZdpoV+bHdL7Y8l91WvthfOUtdz0o2WfkiWfmW57K3yhfJyrc8ly1VvkhWvuW57CR9gRG0&#10;u/Itz5VUKl8kK9/yXMmi8sX+ymHAeq+UBCpf7K8cVm2+iJVjdOytA5atv5DNod8gLbP7xZbnsifK&#10;F/srh8mb34iVk0bZ/Y0tz5VDKb+RrHzLc6VGyhfJyrc8V8ZDX5DL2J3VludKZJQvkpVvea78RPli&#10;f+UcvfVeKe1QvthfOYd080WsnDzB3jo4rOsvSpJAP6Lw/+43W66X2H/9Zn/1HPHt78TyFazf/Z0t&#10;50ukvv5OsgNb3nen2AKF1nd/Z8v9Elcvv5PYcyRLN+tRuLx+k+zB9gR0ioLXb/b3gEu4/Z04BF23&#10;vwdc2O03bQ8Su46ru/mmGXbd1rLDJ8CWCgfgGRD3b+Hbz/d3wLf/rr3GH3h4ld/Q/nn3FXRxQIHv&#10;3r+5b0hf/e+fnn55/OGpUL7KhxgHQFh43uwP0GBSW5dg343w4+ftB0OnZGz9QIiJ+KCRtb9fYvw1&#10;OeDcEgZneY2s/W3kq+nMAHsalxtZ+9vIz5OgJGUy8xU4kpnM+aSAQCUn0etGB2CPpy/y6dSd0Q31&#10;aLdJtL9tMsoMNfIzyZOc/DINoSYZ/QrO2pBfATG20aceQy6dzOUyKMlZ5i6Uc2/Ie5BtjRwYq9lI&#10;4FlKitbRz4A08tHZjLDQOs4YQAZDDkw+jhjkM15vutQz+M56xRn9OuKPpeRAHwV5q3Mf+8X0bdxs&#10;f4Or/fWkwMxh8gu4zUYOywxX4WMjB0EznMzOrCZziPy21CPkq42cKSqoKav9uwpCtbEJ8gErMd33&#10;1SEAv3sFWJySr47YfAVr5W7T7QBTATDUKoj9ua+uxzz2wIbMZG6XbyZd/AeuNhLvvFjz7Wi1v78X&#10;HPM4je5qDzexxPmytwk0WRN683Q5LQ5om0T72yZzE6kzwEPQMSmbVvoDHPmwmEBt1Pa3jX5TB/Pc&#10;j1YdrMkRl6VcZZ+rw5r8Cn4hnTvFAAjsEDQzZ/IA/VlwDcmCebbT+c34drWiB2AV4/vNhL6/RtSm&#10;O8Ar6EFDhnA6cBSgBwPS1utPGvTXM5Gduj/+IEMPuDxE8YF7Aj0g97Y//hp24COAc7X52FsOPUKn&#10;nQcvRKBH7LX98TIK+vkkkH85P14EglMAF9fW6yUs9Cj9ZT5WgEMPgC2MhAP6ARsVNGZo2mP0SKpq&#10;sLNVVrsx/o1eFQ1GeW7mAy7fqfLNeo/R3/bzgGXB+Dd+HTBcNufhgF20OW8g+JzZBf3tPE8kD4xV&#10;B/3tvgChckbj5j5OVD8ZxbW57wdMXuhv8mQ6WYsa+pu8OmCwQ3+Th9RTOH8A+pu8Hb27Af1NnoNf&#10;ct6M6Bd9RMWXc5ZEv+gjxK3zxTR/Kuuq/Nk4e01Jt79NWa+cMab2Oyv/7cenl0esg9+7lcMwyMAr&#10;kg40Xgcqv1oRe24lp1ng7X/yRZtT+1vntqZv/m1mp6wm9AfJVW15m3+bxf7SwcIDnK8LGQDckSk1&#10;Sz9hejTna/NF+7H2N5au+i2hXaVG2Gb8dmPmdEKvBz2QTkL42VbBB9zREPPDOA9WbPRUqoWaGsBx&#10;LyGTNu/2t82fMuFmVgwzBR1uPhfQ76FGrqceGWXmP5yGtt4rJc445fl6mU6EhkHZs7e5z0ZICL0Z&#10;jj6FARdj3uvaLWYOzgCba+Yzn0eh48VfKjZcVAN2nQFrBv1AaNHEKbhqzSrCfLHkl3EWIvzgbCji&#10;vN1jGE00Ndt8KkGoOo7R+ysaKyefVK4a5CCUsX7T0YkdRKKHgquJOhxDzk1sG3nqcDpTcgreubp1&#10;MgfOMYU6uhr12k7gSM3oPRc1lso2Uh6YT+aMbRa298C8sBuznZk4BEJkH5Qhu0KtXe19eYiKogKj&#10;rrsnPMNZqhPbVwUqtK8rR7hJmGYrkQrsr3XlkCOAcvKerQkliCjh9jry4aI6Rjaqx35f0lNt4e1v&#10;yDaCS0MkbrG3wJWb0UF7h8fXU0tieNz1kq5VMnCwZVunO9NP1MnUq0thxi3E3Obc/ra543w2RjHz&#10;JWPQyNrfhRy9WI9Qf8a2bHxtZO1vI0eTqPRJG6nIUX76iWpQQthGR0rkFx1yqomrHKFWYCJPlO/M&#10;eKWdQ53MBUPasYkT3LgqoWMUEBUFAL7r6MTRzEVn7j3eUSWf8Djymws56q2Sn1XC5iZzxeqrS4VL&#10;WKFmZ66DTq3YRBEuF9GR40EGOTPn2ub7jggOBMGZEn57+TCHVFGtyXBR7PVQaLlOBj91cnYC8nWM&#10;E3k5q8DOzP1CnWo9YgjyC8jtfKlnRHw9wFRHXkzIkGIAuchlqdRHSkHno1OGEJPhovKpI6dFTJ07&#10;1ba4hYa8o2i8nhmkGb1MDPkJ+7IudeCOY5umc0eMEigsS8U6VgWMIe85BpUcO8otFSewqRtUPjfR&#10;jD4S46wxEzwWStQNObcpZOSVepoln96EXfsbQq9kL+oBvg4TRUlmdFpPhDq4Usa9oKTaqO1vGx3e&#10;xPW4IvLI4+UbibiI8BBF8Fdv1lODX08klYsEzM3oJ0z5embG86U3kV3yxJggMTpXFehSOnfV1Ab8&#10;j9TB5FweJt6RS5HgIMZ8BcmTj85Wq7pB5PQKcQ7ACZkeBxjDTCInHx2hFykkeVNOLGHwYNLXyZAO&#10;MFkYEvt4FPV6oFRPTlEycx1DLZWQCiF4N/fLJQ4BERvSB5acIGEdHbwCXpjZmcuN/GwdqdOwIr8S&#10;D7Kjj8FVev5IhpjJoLTrXaWRz+gkAfvegq1YKjTNcKMTcazmDzV+mImGnMKxkAQTOt4ZKKcrx6pK&#10;MTqAoRrc6BciWZVNiBmTLMNRuFKVGuSUqLrzfi2bXY7YhdYqbmcwqNpkKPbHvcvZdLvaSA18Okeu&#10;plZ17mpm5s67vLQqlqit5SKa0WmXElobchuwQ4oN7USSEV+QnU2ut78h32mShgCIuR8YHcwHnK/7&#10;fmH2Zu44uxFGYhVUYjtyvJ84M3RQcWYnt7+p4YkaZav5kEsRU0EvELPJJwPeiHh/nMgRK9iQIyXD&#10;hKCjC+3kDDkuROhVBAe/ZMhpbbaIVNwDc2bw8tBlZe4oGzhsRr8Sugi9imJ1DmhHE76m+bCuOPrp&#10;bVpZSzS4O2C6DaPadklR9ghjI98JJLaNJGY2uDNDeAAjooyOwCHKmc8dF7gdsSu2tnVV8DpDlVGS&#10;TSjfjM7Njn1H1ZDdMORk5SMKIVnshB5Ajha0QNJHdfBuYpsAxyijXfuudnfuzOCA6tQWctymBX/c&#10;5Ev721xzqccwyOkQ4+Kl9MggplNHVzW0OwTzBbeskoNEcFebDiO9SuhZ6hFH6CyDJsgVqTdn5iy5&#10;VAUHyBtabORcJWdTGnZqMgRxnV7Fh1t8PvUwNJfvjBiN/P2ZdM8SGWvsaX+DTbSDu8bcOZA4xGbu&#10;RHNiZyQSnF6lBv4U+86/aFXnRkeT1X2n7Q7qw5GPNCErXGUfZVKmYunM6mJnCFxdnZyhS1ezUuk7&#10;BQzPjL4iB4XHvPLJcH5jZ0gxY/U5cvUsqkslZGDgaGzdbaln8AFudLymJeoGatAY5LSDbRGUXk1i&#10;jLLBdmxcxRHFTDVLhb7FxXoMILfvnJSQMz0CkLOc73s/N+1BcHR2ERSuxzlyA31PM043d8zeFqTD&#10;vjZJk44MF1H4ylX18XHXA4olKI1F45ZKx9glKD0iFczOgJ1uwdFDEfJ/HoFv8mU/eH+R1KvXVkCz&#10;5R7uxu7ppTGp+wACc/NB+6n2N0SaMLCNnGZATidzfpvZx41kUfk2kT9ZEgnDiBvlyDkGEaEGDuYU&#10;FQY8V6QslTuM22BGJ1QTEpCDR4DEkJ+v0JfRscsGitrSu6IWNnG1iGcD63HkpIRDDWIMOaOSPq4N&#10;TUysxqH2OlqKtZ1hQ+GrmQyBhZCv5MsJbufkZ2nKaiUyc9JejpzkepgfWqkTC1grLfRJRyMX+kQA&#10;dxHQJosM/sRMZsIoiLnTWMuFU8hMNI+O/kpcFTM69r76H3L5CH16zYMREQeYLtGSnekR40A2awVY&#10;DtFMQ04kuJnbF6wotzPE7tvcD0RK6Z6svH5Z6gFIw/kMLjw8C/SUteOIMIawB4VGz2Oz1JtuGNFw&#10;LrWFIFK4SHPHbXFQZa4SOx/kZ3Jo5hAQ3ZcFX0bHr7COyC1HOAJJdFKMYGfjKtcKuZDvDBaresyX&#10;ycx0H3NzJ5YZiQQ8qItT4VhjY0RKJ0xpU5/BrpO2ieAk5wFQdHreOexNpII6ICBoyG85Ey6hjk8+&#10;OpH+NhlArQZqIGheywxMSqGZu0oYrQUnZyFmzF1VWj7iI4gnGqHmcwd1JOdcXJ3xpuzoNKkLGQmy&#10;hWZbZnQ5RVWKkVGQnZNuJFsDlKFOBvi5i3+vyYl+uxO5IcfYdfuOI92Wyvl1ngWj38gx6/1Sb+Rg&#10;ZTx5C30q4eaDZPSfrjJyVpNdc4ARdC2fT3iPoJZjK/K94VmI7SCPDV9PczvxjA8gys0HGEhMH7eX&#10;cJ+hF+ouwp/EBNQMNp9PmU51eKEHFGWOArFeAXR1SYDS6kkDMz6B+4iqQE/Vk5vPSEy+RqoBBHIJ&#10;zaWlgSJh3pgP8sz5GLzmoYxinT9eoc2H4Kcv/OX0OHAK0bJml5FgUMTV7A8Ga2REakLCnP5V0oJU&#10;IBLOnE9gdkND3YFYsrYZaNsWsS7RaJ9EOY8N/M/ZAIbk1rsen66jxgNgPi2yJQTn7DyGLT1ulTs/&#10;q/USDzlAT6S9qn7mQ9Dd6CDOwAK+E8bFuTCEljkQ9XxiI12c8MSvIAbd6AG2uPOmhESb/3kmrG74&#10;hbEViSYcCNxTJ3/wLVqxDN6/CjFSPXe60Ek07iPRLpqxO3oiCs11xw1zbhVBK9BisT/4mzYjj1Ua&#10;ph2qgMPn+Iv11YqtOuw2p6h5IKWl8BkfeJfjl4KWy/zV0tPsD8jdsDXBsQHSdecfmyqy+MKD23QD&#10;tSAtjQ99e5dpP8S/pqfRPurGzF/okzgPuMGkTgw9d6TpI7X2dfoUQ5yMTT0PBFfxRM34PJzS9odm&#10;1Lyz4+hxypb5E1py/JJdeqNXJDy/LzewgK4Lh8/RL7ALPdPloQ63DD30OhFmfHRc2KnQE65x8gEn&#10;op1nNDeP2LjxWWXYJ4TVgOA4ekItbT8p9HTuEPpxQfkjiv4QPemHA5iE2/hq727vO/Wa7f7CXIeq&#10;V1t3vX0hc+wPk3O/cm5tRveLXZMf2EusBQLgcRX91kOO69HI8dVyyTYRQ+NylJ3hoDnQDpA6TMlG&#10;Tk7V7Qym7DI6WsWRkycKNh24VSRaEYNtMkTo80sIrqABKpAJ2tb0joCpW4lYK6IIBZIAjMl4iUkD&#10;dMHe6r5TzWoMBhwCjIRGbuX9htyrkzV5qW/JvY9Z+ZU4BH+UHNVgfANGX1QDhjvbmrKJp9Ea/FSa&#10;GYCSISf+3gwjvGgDkZiBmjQ/ETHj8Nb4PdhClU0HzBbOjDzbcggOWEWgIhan44DRBZYRKdlGp3Qm&#10;14GUnI9NJYPnV8I2U7GCnEYLJyw0jLucTcSt5MTUpSpUnrOJu9oKL7CnFUHOJ0M0cjG/vblOfHeR&#10;Mzy1BjIsH53QSHMOsVRYriHHYV58DaIL+W1CpBL3jJ1RetwsFV8E679upJwmN3fAWmEYUJrFOw1m&#10;7phZjU2YLNgs6SFYKRvcvD9GDpLFLfWmyg44nWvNp5y9wclsya3LvCYXHpkklNmZZSMPkVPx3uJF&#10;evbI3CbKfZv5gz52VVKY40tNISAcGhfkcyd5HX00jwRnKKPCAq4nUvBl4ytMemqrhmzJY9OFwE2G&#10;4FzISCpSyLPlcyf4FCBLAmPE1MzlQ9C1uABqxxbOYVk3+X4gTIdwX2pLlW1z1hLWYLurJ0JEJuhW&#10;MKchZ06AkA3ADnK0TbCJ7IZxuXA6lEMscgYZRpFSvu/Y7M1AoXjSpcFQ00rG1tFRfZz99DYRTSLf&#10;H+QY5I4cddB2BnFtsggTMm+ZDArfXT5KtprvdCA2TZzqdj186JvMLW+exVJ9ZF3VvKGGD8Ttibm2&#10;sNyBpADU2GJlKiAiXMaBRbabd4y6GSdqBeSsB6LLYcrgOishmp4W8G6hIvH86R+VUhPLb6Ey3E4B&#10;/rKxFdrGcdBJ5Fk/Xo/JqbFLonyaRQIUyakJq0Z/VqENMcbSmSBHI2SHlcpBzKlBP6jBuuZN0beJ&#10;nxAhogasUMtuM9ExipXaGeQwCp6Rzpv9CxmKKiDXlFOjyeN8k4elaCWl5umfOQqblVAxthEdpYQG&#10;155QJUnALh9bNaZVZOF3OowvIRLK98vYTAn/Lh97wL+rRh22pg5BtoOkJ1ppC+afq0XEUBiizw8r&#10;cOAgErrNGkXKChOazoSiudgTchquBQxFZ7gVdU+EEcpvA2VWzf/mfUkcwXQmSIXWDBIdSiuknJp6&#10;mbBwqA9z0etSwVU5j2UkOHO2J1go7QwCSUQU5tRg3UNVcZ+ZlaEG6FB3UMfLNK4jpdVuGpt5MjkG&#10;sChEPgt3OFQONUAyHAOlUnPVzPnGYxFQQDcNCAvwoXyVMlSqjBVA0EhkDnezVpHHDuJFngZ4T50J&#10;t8jkgcgjA2ms1B6cBn4NG6tSe+RbgSpX6gOwOoFXgvMgfBxmj5Brk5oHAIF60jBwngfQhjz11m7x&#10;ASgjrn7bkwM4SVIHqovSOWHnHQhTFdwhT8g+OIQnhRAkkurYHj4K+I/EZaFWVMlgU/eQsg3wuo+x&#10;VSgtEN04LktUZA9iW4pk6oFck7ffaX8rwBY92yzPA8RCfzeFhcZKbyhiBah92R0KQ00ym4uDu1qJ&#10;KaLP5SGyAXOsEgNlNdMAc4DkKQocbEyuvymLQf9VYrxhMzKSM/xCGXxmzojCSK6BszFQgJ46uijM&#10;oKmBkffK2kXPw9ki4vQAcgskyWfOV0i716W1LSw0CHgywtRBlM3jXhAzS4+HsCxLFAmJmyt6MoFU&#10;acbYNFbLVSCpLaEJxHNFnExgEJWmup1KjbmXM5IboEx/oWZWxv8WTKd1mqJtqjE2hehu3CF1ZUxq&#10;9kx1AGUmuLImfUkxNG9kVmqi/Qb1SX+ppfc0MtGk/riEXIA6NsF446gRBSDkUakxw4wYwdsinlKp&#10;yUGYHIgqFCNarniEiezovVMsTO0glYoSE5nRhgnYKheQmljJhhrTtIoSYKUOIQzfQRjUmRB2Mby8&#10;cGTD5CDKoPqIdN4AoaNQgGvhbjF3uKEY8EYpOsvHphowHExq1oGlGWqqxupNI1aEL5BTs2uxShwB&#10;Z4aBiKAsuOwgNXkuSAdwF5sjqIlK5Y6DYL56JY1zQkWeQDbpftNyL/ZbcXXaix2lxnA3d4eZtIIV&#10;Crcc5Is9oVlPnTfhYiNPFO4D41hWSRWbuw20KgtVSdsdV8lIoqZxHgHqAoX4ri16JhiNkd8wUo1/&#10;yryF73VnUOnISo30Ng4mZ0q47jI2SHWjAZmHYs+Vmhihu5d4dVVCEGBGyuXnhGrguGkwnv4Thlrm&#10;V53JSDmukWz4UqimMm8Fasz5Vpq5jY0wN3eH+vUw11Gcnhr7e5mJ4DDp3Skw3rZKpGxKTcJN/f3q&#10;KjEKcgcTPKvavFRe2nI+VfmQqarUtN/KpeZKX6LyZTRlqyRfPbVbTDm7CflREbQ00EIDmfONnpdg&#10;LfOmN7oJVeJ7NKgGWD0JonTeN4tDdaUmsCkfvu0g4SpjFaj7VFhhuIzqyZ3PZImXU4eMA2moQb7G&#10;nedMGQ3IdVEDk7KDFNCacltBIpuMJSNuHB3eBWhZYgKVnMh83qRLwhEA507EylBjGVc7FgtV7VPT&#10;HSQlEKEFMnMzijanJmkXbjRn0J0qpF9wHofRuWjoKKRI2W9oXYsfVA29YYMaRWJ2kOBMs0/wIYy0&#10;J6C1BCLYQtNxii0e49k6gtt0G853kGbcIZFx5107B7lScYuVGXJ3h1KlxUYmaJrfBoxojIi6g8g4&#10;I6tKgLfqNJmRphoGRx+3uIyN9HSauwejGV4xCS3XAYbEB1iVOjbBR3PTiJgC+Ahq65NQh7i09QdS&#10;ado3wkgeBKljg5gx8oSjsaCJyGSb4PoqboI55iw8Xa6483SB0UsM2S3mcIM6iXlzGcw5QRDGGeQE&#10;ysFLx1bsoUpNnVcDXSW4ouoSyVg1/TfSh44KWG2NWl0i0pmopUycQX7FaG5SQE0XMxM3NoykLil2&#10;kC9zGcuhVnOHskqAhyaZQSNbNTyo1MXMz1bJJlMZGtRMO7erQGotgU0MBNdfF7s4EpjEixxqi0w7&#10;nkudCSEdk3anVpZujUFNH5dcfnNe1Xus7AmBHFegRsatxZTIpRqJTMwOG6+OTS7YFWuhpBovedPD&#10;wLuoS1NnMM2b6BzhgvTEUiYn5V6pCVgaXhJOjXPCcp2XQXyFwoI6ttc7wCawqSs1Ss11syGf1zpe&#10;kM0HZ5KeWG4lorKskr4kRvqAQVJ3nEqNZDHnBNRPPMuiEl5XnkrP47YnyGZTNiXMRLDSmz56WarK&#10;B/HUxBLnEiUtSyRDaxQDkizgKqhNfiXda/CxEdaXRjbBPhKXUSiPbUU6Mh0ZBGiwBQg5C8iJgcHU&#10;rSvthQwx9T5hpEu4mWngO9dzSpD61qSkpULa35oSUT+KCBBwF42yIaHc/GyCqqb/wpoYNIZZ4G1k&#10;Ynxun29zxjYx6nS67QZGkkm0kl9p+wxixuElbxzkR4x/uDobMtJzDt5OHYADjKj0IN3OM/FglyC6&#10;3RSaFYBiy0ema2w9SIRX1K0lE2GEOONtAWomXIoaLdFyt2rGlRtbWKhzAO+AI8mGzuah6uIwnwjX&#10;Etoz1KQHqlAiI+/bxZLFqWqRgYWYTmdC9ilSREyExhmGmr689Y6ThnfOMiAggQYkH0noqElVOpOb&#10;EgWloLhnSk1IObCF6s3olBHRiVAYuGW2DpNkVTwHow4n5gCqMizMbPkJJllF8LkBwXHIlWRPV0le&#10;rc2ESKYJFwO3A4ZU9nugnZmBioogzCdgIdIg6UyAiEU6GE9Zja9SalRWmCEl9G7ON5HokGikuGQ1&#10;ZGPj96ibkU4VtUOuWQpIZfp1VmphHfOZ6EmEtkrqlJyzXNq8lLExuAUwTOd9c/XQIwIypdSojOAO&#10;uQsgATk1GKRA6tA7Ut5TOjYXIEIZxDpdqgW7htRaXSUpGnzybGzyK4oAiTtXxYJy4c2Zbt0xKPZ3&#10;+hcQkNrRlLGBaBpZr7YlISE4VJzHfN70amrYMhWO59whQDxHcpDQsmuUBNiOeqQyb6IHOurZDip/&#10;F+4vWQUybjk14incdvSZQ0PCvWbCs90gGfKxMRVDfquzvXE6UTqtOZ/iU0bvIHJauHhEoBjuUHtO&#10;GK3uIA6lScaSHudluEpNxMtoVzU1DKwqMss9KQEaEqM/xrZVcRxYvPVKTU8qc2KZByohqBGxuUTW&#10;RW8oTrJWJjQK+uIapcn0v9dL0NkZ5Ikdgox1JoJo5ueEjKa6supeTpQfuP3GuwunEyyLWnylM1FG&#10;sNoQmBASiTk1Abp607hxLixFPxumUueNmjeyimCx3tcpq8Q6MQ4coY4G66Emw0k2wK/k++rY4J1M&#10;wpSe/q1QglC+OmqkewJ+hsNR5s0ijW4AXU3dXqUGOMIhyMdeXncl/usC7vgfirWWmXCmjH8Btbrn&#10;FWoUltGuG2r6KppzcpsJoDkHK0N9tDdssSXwG8yeQF5PrALRJjnIfiPkyyo5MA7+xVVUgYH2RI9W&#10;GXtQgdG4DQRrndTUezCRxik1Eo7zFBhUiazuiwYQwG1oNgSsdIAudDVt9OsqiTYaSBwlJlyHoKbV&#10;b277cOcVISk7SEc0d6qESm/UNjl4VQeier5xNB0OllvZQnUYHDA/P1WgLsJP43Q5CMtKIuPSkTbP&#10;xy69LeqekJ82rjz2C4nPoCaAZM4JkZuoX6NiSAtO5QmB6Ha+KRgyJbvChLeKIbwGg/DHjG52Fc46&#10;sQJzUJTXjwyHep85/tCNJqBRjM5bk7mjgdFB0XnZxBI5MCA6QDRk2oKcGK9RgzSOu7a+JVTiO0iN&#10;uiyFZtNjNMQQUyZJfweTIEe35CcX/A2LbXOnjiBXVwPppAh9MrrtQcKFp6/oMrprWULMAAt8IXew&#10;EMJ8Kv+UtNBSCQvkO0MWYuEqUDATlcCNJhXQRldf7nx0nKUw+JgMvSXzI6YCmZZg4pE3LIV8dKRE&#10;e5FUlWYmVDgQl2iJHawbciRmdG52Ncl1lE0oCCccqrIx1BM4MQBilNRSUIN4NtsCeiwcawxEeRWZ&#10;QBJMNBxrjiVmgKNWT6qiXNB4lho3KVZJ0sgYfcJhLNRY2YabPFXaZqI+0OaKrlZJIMhg0zAqeNi7&#10;rhKXxu73jTt42CaMCucblls5I3eB1NahXn7sCwRdzh0uWDMriPAZXBBAVzR0XSWJWrffJMwD1SJY&#10;pUnYEAFUArKcE1AtxpXAzpOnXqm59bnekowIGcT+uRdrVwJOcA/T2gHpiQtWZwKO1qh+JDk4gqAm&#10;mWbuJbG8yCvr4VxjxmF7AuyMsXkgxMhlSlbbOSEg6DQQ08YXLPtNiNudwZuuJQEADD0/g4SZQv/Q&#10;M0TN8lLpg8xp5hB5YHdib0YCfYpcRQttcZDhdZVU6DrzBqBWqCrlfcz5Jmrd+uixlwTI0lVC3XC0&#10;wmwaTYLR3oUmIZRlHT1YGWdQD/qZmhbGJpxX9gSvw7qc67Etko1VLmXLiuoZkxyGNOeXKIlpFLgy&#10;D4kE8YhXut/qpxXyG1/W4d4IppEmrnsCGsdpEmROuIWIT3obmJlQJ1XDTLi1DltM4yLswZgJAtnd&#10;eWDL1biiXpzCznwmwMBCftNvTICi9F4SoQ23ELNKsfSUmlxj6OJJuSJz52F8wBUIHLmnUxGUML/u&#10;CZa1cYGAUraH3oGrk+9O563qjdBSIOcJOuXUAFla6I0acINeZWV4b2XeJJboFJqOjXxoJaOE1UgO&#10;5tSEoVsAHfFt8JG8vNgMWYLjrs0Z2hoPtc5bGNmcl9RMN/Qqy1VMOjsn3Bwc5Do2xruBZqCtVZoi&#10;LYUTrOKMbGylGgOBh33lWjgRqW5VEwgIV8RP4FSdJctMlJTNuYOGbM9zcffZlnzemINhcSB8BCLM&#10;VgkYttlVnHSXICK42e4lourk0qXEPSKJg12IrZLPhIx96HkUvl5/SudNmUokcdQewFh4NDOTqNR+&#10;E9InsJePjcUYCQsiIOSzc2oMvJY0w4IwVoF6NQVqS+rNpAlQJKFciU84PMUNmENACuR1OmvkRxsZ&#10;N8oIE6K5MWeJThdcZJ7VhMUKd4+Z44jGTpMikgmZ8VzVcVVw49k5OCIFJ5GoAAZKRj0d+Qz6qoIR&#10;CfYDSU2J+1IGorOEb+QChUw0jCmEicLW2QLRYzFnoCIU5qfEyPfIUYBCoWgiJ1Yr7XL+0b2udYQq&#10;AqpwOoS0aXhfHnLCFE2ngSqqmkAvZ5vIEA1dg7bDb8qXhyioRw6rhY1L5yBel51A45GYTGlhWNAi&#10;9oyNyE2tm0ZOxzVabEEpPFMnoKl2rbNVDDG/HzFVmpsYVN4ypq/VvK2Kd52Nn4Ger/YJTjTRmXRn&#10;F44RkNahyK4FwYF67elHhoGX0qLNQkbo7SYTIyYAHYlSShAcxI6+JCEjeLcFjHY+DWCz9USiS6h6&#10;yolpn1fNEixMPUGdbcZNRhAEcWeyai+JKqJfmKb5yIQNK/8wuF3nORCxUQ4CuMg9jgppSB8EhJ5X&#10;zhZIHD52g3Dc2WTGAaiHz3cAtc/zzy3UTMLYhDQoAYh6xVLzlJ9Q6gjDkFePfWNYooxCApUygnw3&#10;JAXrQYKBLigpCEkjVpAs3WcqH0N/IF19Dzaq9YscAoWFJZKOTHo23DGggK4DP6ZFyE019TDQXDYg&#10;MC0grFzvK+D0yIs6afwEw2/YBuAxqDnd+V1BRdJkp1ADVHK2Km7eEum0DxSxByE6SHByqrK7gkev&#10;/qy64L57CzkwAQhETPDf5PI4mviBlZjJ5ypVzwJEqSRiz0QwVIcQogPlZyxPlE5rHA0YyFlEnOJg&#10;IU47rE+3DknEOS67gU1uTD6lBOs+E14wKmin01HD5++3SKIdJoC+9jO+RxIQciE7yxp83yMBzgU0&#10;0oqPUBNGDTHll6yyvdY5Ggyo2U1CUkCb4yR6RlEj1pq+HDgDPHhHqqfy9cDxAnfXgkEHTi7tsSJz&#10;impyl4JizNbL88B9wwoClF3mfeAqE6drbvsBKUE3Sa5+HRuNafwKrO1WCndAtiFYCZ+WsYG0WLlZ&#10;qrSPC2XMPZzkOvoBiU+wkMxGJffaBOseiGa1vA5oKhIbzKVeNxI5euM5FTBABJanv6CGuYb89tKH&#10;V/VYrsjc2Bk0l/EsIQeh1OpJ1UnQTIZUYmBnuNvOVkLfExWIjTxQD0mGoxWjEX+yRYsEjls3iAPG&#10;JiOi5qK0UFn/3HSDnEd2aoycDqx6sjRlE9et1bgcsNZJD2L8VpEOfEb4XTO6rMNygAGwUz/ryNXS&#10;uZIfcHe4neq/IA2gWnEX2MLEV/CrkFM/gGbK506wMYI5B5w6tpq0Xr2rSD712DSjq+tEmQz2p0ol&#10;DDk9hqucweF3nqv4rqcFtVQyAq5/OeTlpatCzokxedoNuffON+Te69/M3ccTRL7sjI9UQH7bdwVB&#10;jBRbcfVIfEUB6jgzB0I3TGY5kfiqLioE+XLeDwScuKukpuqJPBDLgpzGNBE1PFCRhiTgaZJyxI7E&#10;4JAzrQb3SHxPzX0CNHgkdqjXN47HJZUkaJnvAzFPMn3lFW9djxJPdVebhFPoVXZIVTnp1cZjbG8T&#10;KM9qcLRrzUfYzUG/pVfbA5PkxMjbm8nQxjoEB1AZ+vk4clo2VTlDzap9HRaLAwOonBlySq7h+Nqe&#10;oW2IgwWAn+dyR0CdqLe1C2mqF/g1QuQgd81SiUBEBFfgBpcrwrQmy16WSggFsWBGxxqLulTiRa5P&#10;ELKCHqD1aqNfldfLjxgooAj24dq6SApPJlKvVJU8ySirbJQzDQA7eFm9Ap1OBmWnIiXdJlwy11xP&#10;ckBedSGnTtb6Yrj5LdkF2sNdvpXrhgXheuBhO+pt9DoZemCYmjxcVBB71Z6hmsaVlBFJIIxRybEn&#10;ZQ6nG6nCAUBp2hm1uzIoJcxCXNog501AE05TuxH8pjo6KW++zCeDnRFsUvExLMjJFeqJySCU3OVD&#10;dahLRlmquqYYO1L96iLPQEbfFRsQGwJGVI0rzrIKgtK56wJFQkk3xaWqyMzT96jMnXAfVXRmdOKY&#10;ccQw4bAkc3KEtGx87Qz5blszrYd4ImgCDsV1hdULXi3tSP7RtYsDzsbdjkAI+ViTXyFoQn+iqg4O&#10;wGJYJ/ejuoh4uiT3850h8N7UgbSBi5eqpCHuKpln9/gIDjNg4HoiARdZvUqGpWkPBL3iKOkRA9Au&#10;jEvhqgdRyXtvxdbklhxCC21UHkMoo3v4F+RkZuOIeWwZ5Lj7VUaSorEWNvgFgSPKZDwqjtHVXquS&#10;08PHcpVuzNGX5wCebzu6BQuKXM/tlbl7JCLkYDUq+QGYo8gXRLHHUELOGava4wBAE3JQJo3coj8h&#10;x82qJ/IAtBRy7lxlE2XSDrfKAcaeqYfgACgWcnX5Lvt+AHELeRHqYhPmuIPzdmr10SoVPFYYcvUt&#10;rpMBQejAOCuxdADljAgjllBFKnllB6FGRkrUxWQsPruU04bJfAD8DTmYljgzHlkOOSjTOATIXwtq&#10;wkdshWIeE4/2wEJqUWALuFeEviFNSZU4ND/BWVKfcSJ9qQDkejKm7ruvQ4AcSy/Y5IscIF96+FBu&#10;5yoohCpXwVc57748A3LMyCD3tR8ib8FRoOwuhws5FfCxVKUyjObbkNuSmM1kMMZMvc1mqb6YB/Lb&#10;RvpKoQ2buNsujLY+BL7GSUdsKYzxBVSQI5nq9RCIxJVn6X40OBr0tvoL+otaoOqQaZdccRn0eK31&#10;lB2pXZPwWPodshRXGifZxJpjPr7yDnpu+DIfW9i3lqzM37aThp7hq6wUvStLlKBv/b4P0i+tOUR/&#10;wL4FKloVCfS2ZhOlSbXEQm9LQtc6mfFtxenaoIDeFrRCr1haO28yKowJjZ3YgDcHynH1CLie1ozz&#10;bKt9oS/Qn6C3xcTaEbksRSj7UmXIKWwL/XNAOBAJbDGYA0XW9K7BUwyRT/zRBVWoXhC0sMzdl4fT&#10;wBOgdMzd155DjvyoN/dAYTvF+1Q2h0Xkq+YhL9GIMndfkk/klv1oytDW+0MOiiOW6psJQN4r71Qm&#10;AyLFlLjp3WfeeQly2wYBcgpbY2d8jwXIiTfHvvsGDpATAWj2VjF5UxeWzEZLcJG3cK0nGJ1oROy7&#10;72uBTTE1OAdWo2uaIROkdQw70JEDcmJlsVTf7kPk1F9UNvleIiJvlbkH6te25LYkbT0ZwTQQmTmb&#10;MM6i6PJA/xZGJw5UtRrmNPFQM/qNq9QDuc4zHAJSxFVGYk/Y3AbnpBWs84CA65nD6CRO6/U40JCH&#10;uyrJVLhKdtR1+4Gc5cXcfSshyKn8ryL1QJ8ipBj+RUymmC5m3wHrtDAfzqwzugVDDlvxQPsmtoWV&#10;1qUSZ+WQmckoeFuvB6gg13gKzUfesl4+QY5MiRrkiODKVd7HIheSTwYHXe0qJIE5De6pMLQ8aIpG&#10;DkLTnHfAEQ3AiMBBJZvJnImwxtyZuQtrr2KOyooQk0uv9ip0QNiO7LEhB6cVHUnV58qFV7G221ta&#10;B5q9sU61g677TpDC5WUQwFjQlVzPdpuNVDA2yqRR9yokSXdGWdxWe+jr1WjhRNQ+TuSBvIzeLwus&#10;Bg4vqiGfDMEjolllqdgn7gmcdbKCM+DaCoPT4nbUuR8piKMvR2taRmjeRvCJpYFhrHMn9+ckAcXx&#10;NEmo5Fg/xM9TNtE9sgEYKAkSfCAn18bX20R0heipIafJVCDOKESl9tiQC6xZTTepbydniqlZhR7Z&#10;UfeUC1BZXKDKJuKmrpE4iUWspToZQBvqgZ/uDFBZvWQtoXeglg5nkvZS9a4iUN3LnxgBao9WR9fz&#10;2W4yuBKBDOVoEgQxcydjHbcJdQ/ax5DrAba677BUtbf5ztANMy6fAmvOESI9SPvHulTKg1yWUxCH&#10;iApiDbOt+WTwg1qDAPoM2kcbSK6oMkpcvaBiHfyNaDB6uJKzDFPMrWBN003U6AoZlG4kt6MlicBS&#10;AOY05Pi34QgdaVENBoFob537gf7X/DwBo0p+AMpElBrIZ5DjZjk2kbeMFBQASJX15TuDbxVx6gMt&#10;x0Gx0JyoXm3yzK6dOeR0bq5C70CrdMjJbcZG+jbskAOQiI3E2jd94SDHAqvkhAet7wFgB+FV9p2a&#10;Y9eaHjgQFkQ9wAIpOmsJI7L1yIS/shFzNlH0FEdM5dLOb8KAYEPq3PHkkVBmdNC1dd+x4lxBI0u9&#10;jU7BnTPd1kv1byloIzmJde6yn93cwRjEXT3wYISO2BzNuOiq6zreQs6DRpWrB17FgHxBbZXHF62c&#10;YW9idP/0B8bJIjjwdOVC5VwlCBg4k17xcGNxgAlTVwwJbCxtKq7M6Fz/EBzUv6tDcT6Z0s69jo7i&#10;c+UcegozDHKSnPbFGkApuG51dMK19nrcSjQooOIHzNy5EZH6g732IR+8zhZLPQK45zmw1lgKPCQJ&#10;1XwyeJ2tiSdXxb5vBGysVdGA07ePJ8kvDOe51HgaGxgbdXlsCYeVIr30EFCiw4wLm2Av3qgjR6hX&#10;gS0zDvmXj07vgRYjP/IaFnnLUJTCtjmUImbvqVW7YD47aMeqWoxMi3skDAsbeGq1gSH3o98Mcshd&#10;H2ktr/W74t/qN5BvpJJzVclD7h5m03yVP5LgYB1EuvLRCS2p21ElR6ia886b5ojGILfv1YGpJMjc&#10;5m4fw2PXKXmsilItHpyFTRZsaVzKl6ZpE6MDfKzyndtkAWp6HiNCUUfuKi7qUlDli7cFmWxNc1Qo&#10;4yxsGoRg9NR9B+dneq5SlEpAqbIJF310kElCv0ivMjpvgNsoBNCh1iuUAIog4+kBxopsDWMBWFmv&#10;DCgeUMI6GfDozlWRxxyIBESYEOb5ZJQrq9fjSJURmIVWO0anHczUfHTCFPjmde6oEefz4Y/TAqKS&#10;I1tdYQ+oeba7ksNep7Vx38nxBDl92o0JQZwN6EglJ5Pk4gScXjzcQk62Ve250n1XhXkslXdX9Z59&#10;Tk4AKuoiSOYyM0denpCQFCM+ZgU2IEKssTp3//owUT8lPiq5vDijhulDT7+MIKebhNsZzK8QeoAw&#10;3KPMiulhodTRScpx9PONlL9RVRm9y9xz0oyOCxE749+qhhzvIA4BIsrdVdbJpatzRxo7N4ueRwJY&#10;F64S43XOs/q4BfAbJ84HR9mPAAbiOVvA/YCLGp12COaopVa+76SeQ2sfeDadOBRDxs6gmZwtRrKZ&#10;U1B3xj/4TrRQqMYgJ0HvpBhXNXLDinY49D+utqJbhU0EsZ3W1gM47QBzy535Q1Bs6S5EPYWTBOoF&#10;25aqx0DM9SApyGM/de4k0E03Om4bmqzKd8xr14dLMYUWMVR83AWliYjQP6ROhnWYtteMTtAnQiIE&#10;xkxfYMjxPUISkP90ipK+ziiQOhnFRIySh5w3w4McpINxb9fk9AbmpqS3CXJKWevoOLqenE7dsVRC&#10;k64vHRkhpYHKARZ0wZ0ZHL1AuJDfJjXr5q7qiTI6J0D9P/Kl3oo0iKZjpjpyyhvC4kDVOPudwGtz&#10;b4UusUpeYeOYO+UdiJx07oRP9Ky3NpKTObveMGg7YoBBTpWRG52WH1FGAUyHlnJmMoqghPmDqnEe&#10;pVYXqkzv8jl0qN5yjdwBstj1v+eAl7Zg2hkV5FkTQsHRepuw+KxXpmfRIliEbaBV52y6WRzYNqo6&#10;M+TCaBU2SaJZsxMPMex3QLG24eTA5YuAOvECm2RHKi5QUuSZ9ZuA80V0HxSgTJt0qdy39pYMdrxK&#10;gnJypFIoG+QNfosjBz5Xrwdelr2rHEcCmHXf8Vp8BhRLuRqGdKRwio9OPu11PNrFO72HAawu9Tq+&#10;1Mo6450ThUyv1NQOmmuNLa6OnRpbj7+4PdSbeFVHkoe1ructoHCg4RLBDYod60wIwbt50wUrUgxY&#10;qS4RRKBHr7xolXob06xypxuS76NEMLJlVZoQ+PT0y+MPT99/9/Bt+7w+k4xKBzJTbf1G2yja399T&#10;EnE1DdpXU/hDxL+dQ2sW9c3Dt18eXt9//138499eXsu/3/788vqvj0+ftLKXp48f3v3lw8eP5b/8&#10;4+V/fHy+++Xh45v7rx8+v3v6en/38eHllf/nm/u/lP+Le7r57ONnffz5ScO0W88Pff3y8u3Ll78+&#10;f/+d/vX3p3f/+Ovz3cPnt++fGO3t6/N9+cm3j58fz+/0z7cPnx6fH+6+PL+8vrl/en59//TT88OX&#10;9x/e/uX56fOrfhhGfPjp/ev/+fDT3fOHn97cv75/fnz86+v93bsPDFlIWOrLbciXLzE0Azz9/Mw6&#10;ym8+//T3ZZ2bZb1d0Wmk8nlZSJ1+rOrry5eykTG/Pz+8Pqz/e6H69rF/ev/08d3j8/f/TwAAAAD/&#10;/wMAUEsDBBQABgAIAAAAIQDkK+Ah4wAAAA0BAAAPAAAAZHJzL2Rvd25yZXYueG1sTI9BS8NAEIXv&#10;gv9hGcGb3TQmWmI2pVQsBaHSWOh1m50mwexszG7b+O+dnvQ47z3evC+fj7YTZxx860jBdBKBQKqc&#10;aalWsPt8e5iB8EGT0Z0jVPCDHubF7U2uM+MutMVzGWrBJeQzraAJoc+k9FWDVvuJ65HYO7rB6sDn&#10;UEsz6AuX207GUfQkrW6JPzS6x2WD1Vd5sgqc7l/LZfp8TMfv1X71vl0vNh9rpe7vxsULiIBj+AvD&#10;dT5Ph4I3HdyJjBedgiSOmSWwEU9nDMGRJEkfQRyuUpJEIItc/qcofgEAAP//AwBQSwECLQAUAAYA&#10;CAAAACEAtoM4kv4AAADhAQAAEwAAAAAAAAAAAAAAAAAAAAAAW0NvbnRlbnRfVHlwZXNdLnhtbFBL&#10;AQItABQABgAIAAAAIQA4/SH/1gAAAJQBAAALAAAAAAAAAAAAAAAAAC8BAABfcmVscy8ucmVsc1BL&#10;AQItABQABgAIAAAAIQDuoCRkjzsAAAkbAQAOAAAAAAAAAAAAAAAAAC4CAABkcnMvZTJvRG9jLnht&#10;bFBLAQItABQABgAIAAAAIQDkK+Ah4wAAAA0BAAAPAAAAAAAAAAAAAAAAAOk9AABkcnMvZG93bnJl&#10;di54bWxQSwUGAAAAAAQABADzAAAA+T4AAAAA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indow" stroked="f">
                <v:path arrowok="t" o:connecttype="custom" o:connectlocs="50407,136248;82047,137918;83242,125824;76143,107624;56547,110027;88485,18442;81102,44474;73279,57031;77099,57857;90633,32450;92268,15524;97667,36397;87897,55140;77448,69423;73904,77757;71976,102302;60608,102890;62390,80071;60443,74453;57009,69423;46248,54791;36790,36397;19074,6089;28391,14070;31050,24747;25970,24105;20651,13996;11830,12217;6621,18876;6731,29719;13939,39901;38075,52376;47887,60889;45007,68337;37634,69933;38111,64631;41908,61366;23769,53440;4787,38818;0,24123;3907,10768;13975,5521;128869,8786;134494,22032;131589,36012;119733,48340;93611,59935;93776,63824;97968,68209;91993,69823;86681,63787;90449,54596;112619,45515;126700,32361;128372,20931;122306,12107;113244,14602;108078,24857;103041,23958;107508,11978;118317,5539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5139055</wp:posOffset>
                </wp:positionV>
                <wp:extent cx="979805" cy="294640"/>
                <wp:effectExtent l="0" t="0" r="0" b="0"/>
                <wp:wrapNone/>
                <wp:docPr id="5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eastAsia="微软雅黑" w:hAnsi="微软雅黑" w:cs="Times New Roman" w:hint="eastAsia"/>
                                <w:b/>
                                <w:bCs/>
                                <w:color w:val="92D050"/>
                                <w:kern w:val="24"/>
                              </w:rPr>
                              <w:t>校内经历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234.6pt;margin-top:404.65pt;width:77.15pt;height:23.2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iAqwEAABgDAAAOAAAAZHJzL2Uyb0RvYy54bWysUktu2zAQ3RfIHQjua8lCktqC5aBtkG6K&#10;tkCSA9AUaREQOQyHtuQLtDfoqpvuey6fI0P6k6LdFd3wMzN8894bLm5G27OtCmjANXw6KTlTTkJr&#10;3Lrhjw93r2ecYRSuFT041fCdQn6zvHi1GHytKuigb1VgBOKwHnzDuxh9XRQoO2UFTsArR0kNwYpI&#10;17Au2iAGQrd9UZXldTFAaH0AqRApentI8mXG11rJ+FlrVJH1DSduMa8hr6u0FsuFqNdB+M7IIw3x&#10;DyysMI6anqFuRRRsE8xfUNbIAAg6TiTYArQ2UmUNpGZa/qHmvhNeZS1kDvqzTfj/YOWn7ZfATNvw&#10;q4ozJyzNaP/92/7Hr/3Pr2xWJYMGjzXV3XuqjOM7GGnQpzhSMOkedbBpJ0WM8mT17myvGiOTFJy/&#10;mc/KK84kpar55fVltr94eewDxg8KLEuHhgeaXjZVbD9iJCJUeipJvRzcmb5P8cTwwCSd4rgas6Tp&#10;7ERzBe2O2A806Ibj00YExVmI/XvI/yKhoX+7iYSYGyWYw5sjOtmf+x+/Sprv7/dc9fKhl88AAAD/&#10;/wMAUEsDBBQABgAIAAAAIQBq8brt4AAAAAsBAAAPAAAAZHJzL2Rvd25yZXYueG1sTI9NT8MwDIbv&#10;SPyHyEjcWLqOlq00nSY+JA67MMo9a0xT0ThVk63dv8ec4Gj70evnLbez68UZx9B5UrBcJCCQGm86&#10;ahXUH693axAhajK694QKLhhgW11flbowfqJ3PB9iKziEQqEV2BiHQsrQWHQ6LPyAxLcvPzodeRxb&#10;aUY9cbjrZZokuXS6I/5g9YBPFpvvw8kpiNHslpf6xYW3z3n/PNmkyXSt1O3NvHsEEXGOfzD86rM6&#10;VOx09CcyQfQK7vNNyqiCdbJZgWAiT1cZiCNvsuwBZFXK/x2qHwAAAP//AwBQSwECLQAUAAYACAAA&#10;ACEAtoM4kv4AAADhAQAAEwAAAAAAAAAAAAAAAAAAAAAAW0NvbnRlbnRfVHlwZXNdLnhtbFBLAQIt&#10;ABQABgAIAAAAIQA4/SH/1gAAAJQBAAALAAAAAAAAAAAAAAAAAC8BAABfcmVscy8ucmVsc1BLAQIt&#10;ABQABgAIAAAAIQAxbWiAqwEAABgDAAAOAAAAAAAAAAAAAAAAAC4CAABkcnMvZTJvRG9jLnhtbFBL&#10;AQItABQABgAIAAAAIQBq8brt4AAAAAsBAAAPAAAAAAAAAAAAAAAAAAUEAABkcnMvZG93bnJldi54&#10;bWxQSwUGAAAAAAQABADzAAAAEgUAAAAA&#10;" filled="f" stroked="f">
                <v:textbox style="mso-fit-shape-to-text:t">
                  <w:txbxContent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 w:rsidRPr="002E3CFB">
                        <w:rPr>
                          <w:rFonts w:eastAsia="微软雅黑" w:hAnsi="微软雅黑" w:cs="Times New Roman" w:hint="eastAsia"/>
                          <w:b/>
                          <w:bCs/>
                          <w:color w:val="92D050"/>
                          <w:kern w:val="24"/>
                        </w:rPr>
                        <w:t>校内经历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5522595</wp:posOffset>
                </wp:positionV>
                <wp:extent cx="1308735" cy="1640840"/>
                <wp:effectExtent l="0" t="0" r="0" b="0"/>
                <wp:wrapNone/>
                <wp:docPr id="53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1640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项目队长</w:t>
                            </w:r>
                          </w:p>
                          <w:p w:rsidR="00FF78D4" w:rsidRDefault="00FF78D4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DBED7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FF78D4" w:rsidRDefault="00FF78D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FF78D4" w:rsidRDefault="004901D7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2013.7 - 2015.9</w:t>
                            </w:r>
                          </w:p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92D050"/>
                                <w:kern w:val="24"/>
                                <w:sz w:val="21"/>
                                <w:szCs w:val="21"/>
                              </w:rPr>
                              <w:t>体育部部长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2" o:spid="_x0000_s1045" type="#_x0000_t202" style="position:absolute;margin-left:202.75pt;margin-top:434.85pt;width:103.05pt;height:129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kprAEAABsDAAAOAAAAZHJzL2Uyb0RvYy54bWysUkuOEzEQ3SNxB8t70t3JTAitdEbAaNgg&#10;QBo4gOO205baLuNy0p0LwA1YsWHPuXIOys5nRsMOsfGnqvzqvXpe3oy2ZzsV0IBreDUpOVNOQmvc&#10;puFfPt+9WHCGUbhW9OBUw/cK+c3q+bPl4Gs1hQ76VgVGIA7rwTe8i9HXRYGyU1bgBLxylNQQrIh0&#10;DZuiDWIgdNsX07KcFwOE1geQCpGit8ckX2V8rZWMH7VGFVnfcOIW8xryuk5rsVqKehOE74w80RD/&#10;wMIK46jpBepWRMG2wfwFZY0MgKDjRIItQGsjVdZAaqryiZr7TniVtdBw0F/GhP8PVn7YfQrMtA2/&#10;nnHmhCWPDj++H37+Pvz6xqr5NE1o8FhT4b2n0ji+gZGcPseRgkn4qINNO0lilKdZ7y/zVWNkMj2a&#10;lYuXs2vOJOWq+VW5uMoOFA/PfcD4ToFl6dDwQAbmuYrde4xEhUrPJambgzvT9ymeOB65pFMc12NW&#10;Vb06E11Duyf+A3ndcPy6FUFxFmL/FvLXSGjoX28jIeZGCeb45oRODuT+p9+SLH58z1UPf3r1BwAA&#10;//8DAFBLAwQUAAYACAAAACEA8Y8Z4N8AAAAMAQAADwAAAGRycy9kb3ducmV2LnhtbEyPy07DMBBF&#10;90j8gzVI7KjtioQ0jVNVPCQWbChh78YmjojHUew26d8zrGA5ukf3nql2ix/Y2U6xD6hArgQwi20w&#10;PXYKmo+XuwJYTBqNHgJaBRcbYVdfX1W6NGHGd3s+pI5RCcZSK3ApjSXnsXXW67gKo0XKvsLkdaJz&#10;6riZ9EzlfuBrIXLudY+04PRoH51tvw8nryAls5eX5tnH18/l7Wl2os10o9TtzbLfAkt2SX8w/OqT&#10;OtTkdAwnNJENCu5FlhGqoMg3D8CIyKXMgR0JletCAq8r/v+J+gcAAP//AwBQSwECLQAUAAYACAAA&#10;ACEAtoM4kv4AAADhAQAAEwAAAAAAAAAAAAAAAAAAAAAAW0NvbnRlbnRfVHlwZXNdLnhtbFBLAQIt&#10;ABQABgAIAAAAIQA4/SH/1gAAAJQBAAALAAAAAAAAAAAAAAAAAC8BAABfcmVscy8ucmVsc1BLAQIt&#10;ABQABgAIAAAAIQBWCvkprAEAABsDAAAOAAAAAAAAAAAAAAAAAC4CAABkcnMvZTJvRG9jLnhtbFBL&#10;AQItABQABgAIAAAAIQDxjxng3wAAAAwBAAAPAAAAAAAAAAAAAAAAAAYEAABkcnMvZG93bnJldi54&#10;bWxQSwUGAAAAAAQABADzAAAAEgUAAAAA&#10;" filled="f" stroked="f">
                <v:textbox style="mso-fit-shape-to-text:t">
                  <w:txbxContent>
                    <w:p w:rsidR="00FF78D4" w:rsidRDefault="004901D7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2015.9 - 2016.9</w:t>
                      </w:r>
                    </w:p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项目队长</w:t>
                      </w:r>
                    </w:p>
                    <w:p w:rsidR="00FF78D4" w:rsidRDefault="00FF78D4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DBED7"/>
                          <w:kern w:val="24"/>
                          <w:sz w:val="21"/>
                          <w:szCs w:val="21"/>
                        </w:rPr>
                      </w:pPr>
                    </w:p>
                    <w:p w:rsidR="00FF78D4" w:rsidRDefault="00FF78D4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FF78D4" w:rsidRDefault="004901D7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2013.7 - 2015.9</w:t>
                      </w:r>
                    </w:p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92D050"/>
                        </w:rPr>
                      </w:pPr>
                      <w:r w:rsidRPr="002E3C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92D050"/>
                          <w:kern w:val="24"/>
                          <w:sz w:val="21"/>
                          <w:szCs w:val="21"/>
                        </w:rPr>
                        <w:t>体育部部长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5217795</wp:posOffset>
                </wp:positionV>
                <wp:extent cx="144780" cy="146685"/>
                <wp:effectExtent l="0" t="0" r="7620" b="635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" cy="146553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739C908A" id="KSO_Shape" o:spid="_x0000_s1026" style="position:absolute;left:0;text-align:left;margin-left:212.15pt;margin-top:410.85pt;width:11.4pt;height:11.5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9600,1901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B8eAQAAFASAAAOAAAAZHJzL2Uyb0RvYy54bWysWEuP2zYQvhfIfyB0DNCVKOtprDeHLraH&#10;Bk2ATYH0FHD1sARIokAqtvffZ0hK9khFKmoRH2Q95uM3M5wZDnn/4dI25FQIWfPu4NA7zyFFl/G8&#10;7o4H558vT78nDpED63LW8K44OK+FdD48vPvt/tzvC59XvMkLQWCQTu7P/cGphqHfu67MqqJl8o73&#10;RQcfSy5aNsCjOLq5YGcYvW1c3/Mi98xF3gueFVLC20fz0XnQ45dlkQ2fylIWA2kODug26KvQ1xd1&#10;dR/u2f4oWF/V2agGe4MWLas7IL0O9cgGRr6L+j9DtXUmuOTlcJfx1uVlWWeFtgGsod7CmueK9YW2&#10;BZwj+6ub5K8bNvv79FmQOj84YeCQjrUwR389f/pmqME7517uQei5/yzGJwm3ytRLKVr1D0aQi/bo&#10;69WjxWUgGbykQZAEO4dk8IkGURjulMfdGzj7Loc/C64HYqePcjATksOddmc+6pTxrpP1UHyFSSzb&#10;BubovUuSOAp9n5wJTeI08qbZXGL+xRjq+VFKQ1IRmno09rVCMG9L0FeKiMbx15lmIG8X7qi3zuS/&#10;hWkGMpasM8FMbHYextA4DhO6WyeCWLoSeetuw+LUo4GXWLgtRBwxjcMgXSfCGBUJCU3WjYneQIQx&#10;oNuORvE6UYyILLyGxWkU+JRacEA9vs6MrdcwhobpLknXbUnfwIMxSbJLYrrOQ3FyWzhtJp96CU0D&#10;CxKc1zYkWN4PoyixIZmltKlo6xFNMcoia+gsn61ZMCqJIdR8C6/htAamII0t7JmBEi+KbIzCeW27&#10;KlAMivxoR20mCSe2NRMGwZIY0kVgw4J4nJY8Vk2rYHbpxmUQ7ghTHZWnm4yeS7Xi4jUR1tfpEZY7&#10;s8YCSq2hK2AIVQymm8AQfBjsbwJDTGHw1BrYqQ1hgsHBJmaYeQwON4FhMjE42gSGmo3B8SYw1GEM&#10;TjaBobhicLoJrKomRsPzphhbBtm2KFM1bsa+Lc5UyZvBt0UaXYQaPG+yfRFsUHY2wRfhRmfxBoUD&#10;0mWsEgJ2O2qf0+h9zuAQ2OcIh8A+50VRsn3PBlVcpltyhqZ87JxJBfdjQ6y+t/xUfOFaclC1xpQ6&#10;7cexgx6tuAk2HQZcBwbPU9MJj4hJbvrvNcFM/taZg4GT3PRv5LFCpitdDJ81XBba7JuKBmpieewz&#10;V8wwLdLVbugXFzRzrbC46fr+V3zUxPRuC8mf649JdDdmb4PpqhZMcxOMTqYzshA03c1C8Oe642me&#10;ashtfuaaYFnTcyxo5uKmw9BTlei+YUVa7R21tFn7baXN+r2QngyGcFVJpre412xTSYq2uZI3df5U&#10;N43KLvkq/2gEOTHIWzjWyPnZIQ2TA7w8OE/6N1LNYE2nk9ePYdNLMgYHJ2XDIOOztoetvOyODmHN&#10;EU5kskHolqHjitFUASGHRyYrQ6qHVRSQ87C/FqSpW0h3T/2uRqqvhT5NMb2Jq04FzDmAunvh+Suc&#10;IrAuqziorThhQC0ExxbaGeMRizoXwc9a6nYQ9PADAAD//wMAUEsDBBQABgAIAAAAIQBoN7y44AAA&#10;AAsBAAAPAAAAZHJzL2Rvd25yZXYueG1sTI/LTsMwEEX3SPyDNZXYUedhtVGIU0VIsGJBWyS2bmyS&#10;qPE4ip1H+XqGFSxn5urMucVhtT2bzeg7hxLibQTMYO10h42Ej/PLYwbMB4Va9Q6NhJvxcCjv7wqV&#10;a7fg0cyn0DCCoM+VhDaEIefc162xym/dYJBuX260KtA4NlyPaiG47XkSRTtuVYf0oVWDeW5NfT1N&#10;VoLA2M1Vs3s9pil/+5za6v37tkj5sFmrJ2DBrOEvDL/6pA4lOV3chNqznhiJSCkqIUviPTBKCLGP&#10;gV1oI0QGvCz4/w7lDwAAAP//AwBQSwECLQAUAAYACAAAACEAtoM4kv4AAADhAQAAEwAAAAAAAAAA&#10;AAAAAAAAAAAAW0NvbnRlbnRfVHlwZXNdLnhtbFBLAQItABQABgAIAAAAIQA4/SH/1gAAAJQBAAAL&#10;AAAAAAAAAAAAAAAAAC8BAABfcmVscy8ucmVsc1BLAQItABQABgAIAAAAIQC8naB8eAQAAFASAAAO&#10;AAAAAAAAAAAAAAAAAC4CAABkcnMvZTJvRG9jLnhtbFBLAQItABQABgAIAAAAIQBoN7y44AAAAAsB&#10;AAAPAAAAAAAAAAAAAAAAANIGAABkcnMvZG93bnJldi54bWxQSwUGAAAAAAQABADzAAAA3wcAAAAA&#10;" path="m876522,1026915r1003078,8395l1879600,1901723,876522,1775813r,-748898xm,1014080r717549,12738l717549,1753167,,1642117,,1014080xm717549,159389r,724482l,908194,,256684,717549,159389xm1879600,r,872112l879497,880660,876522,626314r,-481803l1879600,xe" fillcolor="window" stroked="f" strokeweight="1pt">
                <v:stroke joinstyle="miter"/>
                <v:path arrowok="t" o:connecttype="custom" o:connectlocs="67545,79137;144843,79784;144843,146553;67545,136850;0,78148;55295,79130;55295,135105;0,126547;55295,12283;55295,68114;0,69988;0,19781;144843,0;144843,67208;67775,67867;67545,48266;67545,11136" o:connectangles="0,0,0,0,0,0,0,0,0,0,0,0,0,0,0,0,0"/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9118600</wp:posOffset>
                </wp:positionV>
                <wp:extent cx="979805" cy="294640"/>
                <wp:effectExtent l="0" t="0" r="0" b="0"/>
                <wp:wrapNone/>
                <wp:docPr id="55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F78D4" w:rsidRPr="002E3CFB" w:rsidRDefault="004901D7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color w:val="92D050"/>
                              </w:rPr>
                            </w:pPr>
                            <w:r w:rsidRPr="002E3CFB">
                              <w:rPr>
                                <w:rFonts w:eastAsia="微软雅黑" w:hAnsi="微软雅黑" w:cs="Times New Roman" w:hint="eastAsia"/>
                                <w:b/>
                                <w:bCs/>
                                <w:color w:val="92D050"/>
                                <w:kern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234.6pt;margin-top:718pt;width:77.15pt;height:23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GFqQEAABgDAAAOAAAAZHJzL2Uyb0RvYy54bWysUktu2zAQ3RfoHQjuaylCPrZgOWgTJJug&#10;KZD2ADRFWgREDsuhLfkC6Q2yyqb7nsvnyJBx7KLdFd3wMzN8894bzi9H27ONCmjANfxkUnKmnITW&#10;uFXDv329+TDlDKNwrejBqYZvFfLLxft388HXqoIO+lYFRiAO68E3vIvR10WBslNW4AS8cpTUEKyI&#10;dA2rog1iIHTbF1VZnhcDhNYHkAqRotevSb7I+ForGe+1RhVZ33DiFvMa8rpMa7GYi3oVhO+M3NMQ&#10;/8DCCuOo6QHqWkTB1sH8BWWNDICg40SCLUBrI1XWQGpOyj/UPHTCq6yFzEF/sAn/H6z8vPkSmGkb&#10;fnbGmROWZrR7+rF7/rX7+cimVTJo8FhT3YOnyjh+gpEG/RZHCibdow427aSIUZ6s3h7sVWNkkoKz&#10;i9m0pC6SUtXs9Pw0218cH/uA8VaBZenQ8EDTy6aKzR1GIkKlbyWpl4Mb0/cpnhi+MkmnOC7HLKnK&#10;DVJoCe2W2A806Ibj97UIirMQ+yvI/yKhof+4joSYGx3f7NHJ/tx//1XSfH+/56rjh168AAAA//8D&#10;AFBLAwQUAAYACAAAACEAnI5PjeAAAAANAQAADwAAAGRycy9kb3ducmV2LnhtbEyPzU7DMBCE70i8&#10;g7VI3KjTNI1KiFNV/EgcuFDCfRubOCJeR7HbpG/P9kSPO/Npdqbczq4XJzOGzpOC5SIBYajxuqNW&#10;Qf319rABESKSxt6TUXA2AbbV7U2JhfYTfZrTPraCQygUqMDGOBRShsYah2HhB0Ps/fjRYeRzbKUe&#10;ceJw18s0SXLpsCP+YHEwz9Y0v/ujUxCj3i3P9asL79/zx8tkk2aNtVL3d/PuCUQ0c/yH4VKfq0PF&#10;nQ7+SDqIXkGWP6aMspGtcl7FSJ6u1iAOF2mTZiCrUl6vqP4AAAD//wMAUEsBAi0AFAAGAAgAAAAh&#10;ALaDOJL+AAAA4QEAABMAAAAAAAAAAAAAAAAAAAAAAFtDb250ZW50X1R5cGVzXS54bWxQSwECLQAU&#10;AAYACAAAACEAOP0h/9YAAACUAQAACwAAAAAAAAAAAAAAAAAvAQAAX3JlbHMvLnJlbHNQSwECLQAU&#10;AAYACAAAACEAyTvhhakBAAAYAwAADgAAAAAAAAAAAAAAAAAuAgAAZHJzL2Uyb0RvYy54bWxQSwEC&#10;LQAUAAYACAAAACEAnI5PjeAAAAANAQAADwAAAAAAAAAAAAAAAAADBAAAZHJzL2Rvd25yZXYueG1s&#10;UEsFBgAAAAAEAAQA8wAAABAFAAAAAA==&#10;" filled="f" stroked="f">
                <v:textbox style="mso-fit-shape-to-text:t">
                  <w:txbxContent>
                    <w:p w:rsidR="00FF78D4" w:rsidRPr="002E3CFB" w:rsidRDefault="004901D7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color w:val="92D050"/>
                        </w:rPr>
                      </w:pPr>
                      <w:r w:rsidRPr="002E3CFB">
                        <w:rPr>
                          <w:rFonts w:eastAsia="微软雅黑" w:hAnsi="微软雅黑" w:cs="Times New Roman" w:hint="eastAsia"/>
                          <w:b/>
                          <w:bCs/>
                          <w:color w:val="92D050"/>
                          <w:kern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9189720</wp:posOffset>
                </wp:positionV>
                <wp:extent cx="122555" cy="154940"/>
                <wp:effectExtent l="0" t="0" r="0" b="0"/>
                <wp:wrapNone/>
                <wp:docPr id="5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2278" cy="15478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B95D2" id="KSO_Shape" o:spid="_x0000_s1026" style="position:absolute;left:0;text-align:left;margin-left:212.3pt;margin-top:723.6pt;width:9.65pt;height:12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5MnlSAAAGGUAAAOAAAAZHJzL2Uyb0RvYy54bWysnUuPJEdugO8G/B8KfTRgTb4fA432YEF7&#10;8GOFlXw2St010w10dzWqShrp3/tjBFkTMdokC4a1wJZGw2QySAbfEfntX35/ed79djidn46vH+7a&#10;b5q73eH1/vjw9Prpw91///zDvy53u/Nl//qwfz6+Hj7c/XE43/3lu3/+p28/v70/dMfH4/PD4bQD&#10;yev5/ee3D3ePl8vb+3fvzvePh5f9+Zvj2+GVv/x4PL3sL/zx9Ondw2n/Gewvz++6ppnefT6eHt5O&#10;x/vD+cx//T7/5d13Cf/Hj4f7y98+fjwfLrvnD3fQdkn/f0r//4v8/7vvvt2//3Tavz0+3SsZ+/8D&#10;FS/7p1deekX1/f6y3/16evoTqpen+9PxfPx4+eb++PLu+PHj0/0hrYHVtM1Xq/npcf92SGuBOee3&#10;K5vO/39o7//rtx9Pu6eHD3fjdLd73b8go3//6W//k18Ndz6/nd8D9NPbjyf905l/3f3y+T+PD8Du&#10;f70c08J//3h6EQawpN3vib9/XPl7+P2yu+c/tl3XzSjEPX/VjsO8JP6/27+3h+9/PV/+ejgmRPvf&#10;/uN8yeJ54N8Scx+Uwp8R5ceXZyT1L+92Y7MM87r7vGuneR3nUWV6hW0L2LXvx37ePe66thunqfsa&#10;titgp2Hsh2Ebb1/Atk0z9MO6jXgogKd+Xod5G/FYwLbNMC5zs40YqV05MXXr0DbbiOcCtm3WEUK2&#10;ESOnL4iHcW37bcRrAdu2wzL2/TbithTe2vVTt2xjbkvpiYDnaXJQl/JblqmZPNSVANt+HobOQV1K&#10;cFmncXUk2NYiXPqhWRzUpQyXZexaR+vaWoj92qCjm/rcllJc27lZHCm2pRjXdZ1XR6G7Uopo6TIO&#10;DuquFOPazd3iqHRXSrFtp2Vtxm0N6Uoxsr+XzpFiV0oREzD3nhi7Woxd26Kqm7zuSjG2fd9Po0d2&#10;Jce2XTBdDu5Sji1E92vnsKQUJEZ3HoHepLuvJDkM09o4kuxLSbbYvKYbHdyVKIela5dpm+6+FCVm&#10;pB8HR036SpZj0y6dY/v6SpZTD1ecfdNXshxg+OrhrmQ5D13ftw5PKll2Qzc1rcOTSpZLhwl06B4q&#10;WTY9Cu5YwKGS5bK0KPg23UMpS3aZLHLT6Q6VKMVI9R7qUpTjOg2eBg6VJBdcnsuRUpL93De9o4BD&#10;JUjCigX2bW6coRLkuLrRwlDJES82Lw7qsZSjo3ljJcFpntgy2wSPpQTbEQO1LcCxEuDYLmPreIOx&#10;FOAwd73jwcZKfj2saJ3dImHpNQ5ZsU6OPo+V+Lph7RonWBhr8SE/j9GV+FrZWI7Zm0rxdX0ze5ye&#10;KhmyZ/vB0Qxi1i/86Fs01BHiVApxHaYeuWyq81TJsEMuTlA9lUIk0Bq84HcqZbj07cICNy3HVApx&#10;xEc7FJcSJKpoR8cpTqUE+xY+byOeS/m1Dc58dFziXAoQUeMqNpk8l+JrG0J7T35zKb+2x9Z5RJfy&#10;Iwof+9ExdeRJX/Sog3OjR3UpQGKVaWqc6HcuJYjBHYlntxlSyrDtGtybYzvmUohD07aeEye9/LJE&#10;UI+9F/0upRRHYqzOoXqpxNhi8BZH9ZZSjFOH7XfSo6UWY9sJIZu7ZSnFOHfYaSeKXCoxNtgl7OM2&#10;6lKMSzNM3lZcSjGuqFPjEV1KcZnmbnJYvZZSXHrW6GzFtRTissyzi7kU4jz2kkltcmMtZbjg60fH&#10;SK+lDKcRQhxTupYiJAhjM25vl7UU4YjeEfts01xJUCJkZ4+vpQQHChReWr5WEmw6UsttmimOFBtx&#10;6AaqCdtEY24L6JkgZXaceNuUQuzxWV5ihNUvcE9j20LJpmkiqy2g+74ZZ8dvtU0pxxHr2zjcbptS&#10;kPhxCVU2Bdk2pSQJgubOpbsUZd8to5d0UQgqVzmMExtsmydV9aafWqpTDt1V+YadK4G9g7uU5dB2&#10;lPM83KUs25nkxdmR+MNildQL2cEe7lKWaOTqJXSUKArcI74R6WzLsqrgDMs6O4kRaypQT2M3eTlu&#10;W1VwcGHEQ9vcrio4M1Wn1cnnsEoFIZ5iV9WbZjc1/LOjFEJKrdVcK+K2VekmAC3FF4CWsgtAS8EF&#10;oOUODEBLmQWg5d7zQasyTQBay8oTQV9uuQBrud8C0NulVdVlAqy3S6u/XVr97dLqb5dWVYjxl1VV&#10;YQLQ26VVFWACrLdLq6q9BFhvl1ZVdgmw3i6tquLiY/2q3OJtmKriEmC9XVpVtSXAeru0qkpLgPV2&#10;aVVVlgDr7dIab99bVXXFJ6CqrQSgt0urKqsEWG+XVlVSCbDeLq2qnBJgvV1aVTHFx1rVUgLQ2/1W&#10;VUcJsN7ut+bbpVXVTwICbpdWVToJsN4urapq4mOtaiYB6O3Sqsolf8LKAMAna/HvH63rf//7q7b9&#10;+bfdXuZJfqaXlYYN3o5nGTKQMQBGCX5uJbIEC4AyJlDC9xU8W1zg+234oYJHHQQ+jRT8Y/xjBY+g&#10;BX7exj9V8IhQ4Ndt+LmCl+RLHiCt2lzxUj+hS26dNa/1E7poethb7yAUFT6bFCT9SVRtr5uuYfWE&#10;Lpx8ZfMdtaQlWZF3kIZsPvGVrHXlJBmbT9TSluZweoez8lre0vJNTzgrryXe6co7Z+W1zCXul3fA&#10;ws111DKXmD494ay8lrm0UtMT2ysnoC0lKA3S9MT2yolrqyd05QTRW+ugw1g+ITG0vANEm0/UMpcW&#10;ZXpie+VDLXP+mJ9wVl7LfNCVE7RuUlXLXPqEiSpn5bXMJR6VJwg2N99Ry1xae+kJZ+W1zKVll57Y&#10;XjlklPKQVlx6YnvlEFw9oSsnuNtaB4SXT0hsJ+8gcNt8opa5NMTSE9srZ6nVO3TlBFyb76hlLg2s&#10;9A5n5bXMJ105gdLmO2qZS5wk76CbtPlELXOJgdITzsprmUt8k57YXjkCKHk168oJTLaoQlTVE7py&#10;go7NJ2qZS8whVNGB2XyilrnEE+mJ7ZXTzSypkq5KesJZeS1zaZakJ5yV1zKXHkh6wll5LXPpbcgT&#10;tC02V17LfNWV047YfKKWufQi0ju2V47qlbySHkN6YnvlKGn1hK6ctsAWVShr+UTqCchLpNy/+Uwt&#10;9VTrz89srx4Vr9+jy5fy/OZ7asmn2nx+j8OBWva0cjPTpJy++Z5a+u2XcM7hQS1/JnT0PU5Ex9ar&#10;eCC177QeJ6ZjE9bPqBLQYt1cDxu2fsZ44MR1bN3qGQvspMBc8C1H25oAnBjj/nqA+3S3Y4D7F3mG&#10;SHR/kbzB/nX3mfliHQbePX64s2Ff+fuX42+Hn48J8iI5xLC0g9S24Q8TeNTXlYovcM+vNfywKj/X&#10;ib6MjTAblP2+Zexrs6r7X6eF/yl2g7Jfg6ZzQB1EaJkZTzbOG5T9ZuiRbpYU/AWaKTwMXuafQdmv&#10;QjNoK5UboNl7jI2amhqY/Sp4mlFWcOlvB7SMzIMZ9g7G2AY1rPar2Kd5UKtPkw1RmewNzH4VfKE3&#10;m00l27hnctlf6spAShYpW7lfsP0eZ+hhpe5Q4sxMh8rnzNS3U2dLZfqGMSIXOxOS0jtO2Fc00VeB&#10;iaF0KQgLuMjp6neNI/abOTMtA/OXBi5dLZeYWVrAeZPSLhtEITzaaUp2muJgdxim9mln1pCZeSWG&#10;2VrKZC52eujSC0tL7Rni97cSo3uMKxj42DFU4WJnyBgtzNgHGc8PwOlNZtMqozNDoO9wZtTUgR5y&#10;M14Nq4nHfrOY5pY+tvF9ZEDIV7EZCtQ30FtsUX6fdvp+Gj0CjowDMaFXMuuV+D6jbQHfm4UuuYEv&#10;zML6xDTMiRj2ZWBvBeDDKuMxiRjGRJlCcKWKHZAJ5Aw+dSHtjLEpOLo8ksH42JlNUGK6hrHzQGca&#10;cSyZGJmgouFwM/YOJkVLReFVZ7qOVm6EnQMoBo6pDzkzTuo82m5g/iBQMXratvlYJ2OxwVJXC1Tk&#10;nM1yjQdsW9ivbY+W1rYyUuxrIKaWkV8T07QyI+gT085iuZLOMAo/UiRwxYTkrzqD6ge+iQ2ED1Ds&#10;C0Mzgc50DD8a7Sve3ndlc98xHavYhe2BEvQzQyoZnMG7OfB8TKozVGjgnJcJ9qocDVBiemYiA7PE&#10;kArsztiXeegDw8EBEgshMK7NzOyjJyaCn2aRwSIxBTeg57QTRljXGhNPCEM0eGWNGHuPmpWJSBnV&#10;EGJg/BBoMOZ6lnlDAe/Whc3lY5+JOXWpjANGSrPO6KGBLxNnlXzsC4M5Rkys8BJcaaWUCR3ivoAz&#10;C/9c9/baBgq/ElzLWEjiDCfDApu6rkN3ZSSTS7hwV0yI9WoKYjPGEahZSya3GEmOTDFCqLTHJhhw&#10;XqDgiDUwY3htglnjZOw/avjYPdXwsfcT+F4zIYJDUhHferBYUrK8XOIVRrACUaHEFh0yXhgkQ3CS&#10;yTXFjoZikm9VBEJijiAE4Iws6vZu0floe3Oq0SxfO60sJMDeIB6lfYIx0Y6asQEKPq7Etj52TmPi&#10;NtKO4tAtZ2sC8LTpMvggZ0R98Hm9ur92IKmLwKfBdF6OsRE+uWIi6JchTLEGnLmInOsKr6+ciTMK&#10;BDNpOYVoZeqD2BOFJxhQ20S5osfGesRTruJ4nOlky1ygr/GSCXMuUlfbrF9qERYt2W+OmkiFF6yf&#10;wbdrICqKFSNJWYanLDEFfoFKlgTBCs+eQnDueqmB4RoUnpgrMPXwXBRG4ZmJZ8v4+CWNU0fVjHJM&#10;MYAn3rd4hfF1SfJ9/HPTIaOkbeLDqc768IRylsBKooxx9uFXTpQZfxpydT+IRsUwTZkebOeKqF30&#10;uIRWJqnYLESK0V6hlU62nrnP6UZMSoC970hKFTsVHj9El6O1ncUgDWy9Vl9Nh+1XdRkvTryqvO84&#10;8xvwnuCTg/wKTzoQBMatJBVmSRo5YR3oTt/Ns+VHZLREgz57OHe8yPFVsVTNTC0h0DUsgxUG2TYp&#10;n3GFy6Q1ZCj+ldAlEFc/E+hcbcnIYgL6F85zmpcgGwscohyPWSzglUHtINNoSdsJdDP9PMx5eJ+e&#10;gaPFV/q54SHaW3Lm1uRLfY7jeQF+Tq/KgGDyLCQnkW3gboDp6tIXLk6I8BMYmy1EOyl3BvRMJLUW&#10;hKMRDPy7+jBQC9OyNTuZI3URPYhIJwkYu2ZoP9i/A1VT42fH4f5rH9P2rf3q/sXRkXZkfrJbQt9F&#10;zWy0mIeT2BTr/PVyIMtsIU5yZkIzgO8oaSg9xBCSRLv8pLwyLWpPUIZQfzA+BBh5vdhazrUH+Dkg&#10;afzvB/ZmIC+YQ/Sg+KkxB2XjlqLi1R72IoqIHurMVtDpKepxjsznz0yAb+kz1jayPyNnNywXYi/z&#10;xwD/gjorfknpIv3kRoNOJzEIO+VUWIAfii3W4OhWFAW3E20Ai90GCtuR/ZToyGJJOdMR+Xa2O5Fz&#10;li97AZX26UdakmAle4X74vB2BE/srsUX0dWgnt1ObBKd6UGXCLWD/TJx2N3S+pFDrEFxB/xUl9Qf&#10;wf6o2N9OA8etNFYVWUT6MHEwXEZdxZ7DqyiHwsM1kwxbJnh6XexNV/+nceD2FIWHQZG9lVNrVmQn&#10;tI3lRcoqJ2cSPfQHrlNrZmftV+3tNMkuz/BzQ1kukhf73Up95NVEn8F6EZFVQcmsMXABPP5IZyzY&#10;u4O0jXx+smMtt+AMe5RR09aA/7rehcQqiie5CqEx/YR4Wk0RPRzoV/4TjrHZInjcqRU3uWcoyNml&#10;G82Cs7wWsmS6QQF/0lVWSR9W/FfQBxT8cvWVwmPOI32e5eS5wYf9LvYLONVerdRbo9wRe8KZecVP&#10;eyHK7eSqJmsbcQI8ahtx7FDq24p/ZMcH8sKF0iNXeGFWwB+OKpLBKjzmIeiPQC8VMLVXlAGxd758&#10;CalwQgk/yRGFvUA/2YwWH8pFcVxHE+DnKKxOQxKHEisG/gXkUqYS/QE+7KkQjXGBSdYfan8LBtqn&#10;h/yFAE7xk1pH+sONC4xAKPyIAQrsDxc64IYUnvg/iuc5FCttprxedm9Uq+gotGlrEO9COhjoG+kI&#10;KY/ip8BOrOXud0GqhWyKLmy1QB9aemralUX3ycYCeiRA1HwWeCxKIC/aEpIDJv5IZh6UX5lVoBym&#10;+ox6LlE5gf4OPl7xU9uL4kk6QpRpDX5YovyLFgU5v8HPzNW4/C8q/QRXNFj87UWsJx40c4fYH8vl&#10;SRfV4dS7gRM5+cpMtZuGj4HT0/B9xUJvSLsU0o/WWw0ZoLKQwX5z6IDZIbS9Yg/BSRY10b8JO70s&#10;jTMAH+CTy5l5XmwqCfCeJ3zwkVBQrQLlMcl4PL5TgqJKq0uVM9z+JpyoyMnBJrGBMkgR+Fzqp3gt&#10;A++lvOQRQ81A2gy6o7hfwZcqCYUUpBUce+A7FIREQczAGy4zcomRCFZHFzAHXO3kbw9uhyFoydgp&#10;CbP9XOxSntJgCmMmV2X44FLLMF9I8BjE+thh6zvh2ELTzXhZr5USwPFy/lLplUgwnfjOrBlXarq0&#10;AyCxYgaXkqS/VLlI6OpG8InBUikxTBqF4JVF4VxiqEP0V9olxfGLKszDUDRQ2huyLH+vMoTCJaAJ&#10;HH3hci1fxQgLZN5GOEMBTOqdLu3YvGsBFfMa2UjpZ1qrB0fYRPEEKY+qGLfFsRV9zhD/X6djuFJS&#10;urre1iYatsYsTlasqwfN0JtVcrnYMpo060geNe+UezAjphNWZpYvtCmDjqyhpXJ9HcI2X2G/2WcY&#10;JNMl12NIBmG/GZI5JX0/2kdC6zGCv1d1omsnquUBo0AG3KyRrR3NdLYEynghFzNNQ1VTcqKo8EdL&#10;LO922sBYQn+3y/VUBo0NCjY7gw96HoDLTJiv8fc6MFbfxAYOQbybcowsGMmMg2xJ+pZKt9QxAsfW&#10;yZ07ihu+U7V05chVscpuKn4zNTwXGqlnY0xFDv4EOkKdXSm5ocZE0V9PbNCbZSLHp5tynba/CKWJ&#10;soI9LpfRZZ7gQ8ht3VXSnrFaI644miNkKsYqIYRDzC64uEmrbePA+JGY2+M398palVE6DIF+M39l&#10;84/DSMrl80SmMlSriECj/iRsMLtH7MyErUt3auVnfg8NpsTf8eSKlBczeI+9jopJjLdY7woHT/bk&#10;0kL+cB0l7iXY9pWWXgmcVmK4oyvYyZSyyP8VnNg82G5UDa5DQ5igsI5NIkypOzltxk+jQWVm5K6D&#10;ytw9Hp1BICQhBs7YqcavoYmDj2r0YVLkzrj/l5qBYscDRCUYRlRtqegaAYIrVSyoFTCkdc6lvQH4&#10;eq1vkqhEZxBEMmZyb5ilgoDGuk+0BRhn9IlBa80vc2PoHIz94zCvtWXSoGienGYrxfHMd7GNQakP&#10;SVJ6VHBmZyPaGZS0Qi7JnJyZ8gxYxxSrRVc3HFmgJ71YXEhKH7WpOHoiUxtpe2ASaAy5xFASoaqs&#10;4NRMgyY5aY3UbTP2eH6GRAI9VHCp9gXE8MEF80k0X8WbeYykfmjTJAwmwRjfpHJQha6XEsPFo8GQ&#10;NVkWtzwrOMllYIExeYQ7Ck7tLfCnRENWnmFoa6JT5S4Vu7XonNANczYYdJshlb5+MMjAzIwZVIZJ&#10;GYX1KZFCVd4bxLhy+Zsnoq2jaxaR3z8fzwcQ/PnQG/ValCHx07bT1nk3+RzBV6CG336trjRKlVO0&#10;13AagP0q4MxF7RmQJpa7QjIeUrssdyIqF5ZxMDZ/guVshZ95cEEpGz/B9kuQeEikogxAkn6Ig+Mf&#10;tItKB9Lfj2RKVliTdNPfXmwWsjRjRKBz8o0Mi5pJwX0lgg9U4zNmeO3zTWZ+r2VwsjefGywLt5ap&#10;xl/igTxtlnFJG2khHw0LwjRodOCKSaGgdIEFm6QlI8opAV9QXCcL5NxQgiazikahiO4Z/srQ1L19&#10;jZbWjQzrCCUyjBtRwpdGtGhI1hYkS3Jg0IagmXaLOAg4TEmUcFQu0Gw5/8dtuhmaWMXf4kQkKbqT&#10;VVIcj7QKc23NZsbgo4iW83b0/hIlJCuB15MbXpn8SNCsV8J+VwkZ1772LSErGCMngmQ0SmOfG6YW&#10;Jf62KUEGjkLacQIWABPCRTMHNGBwjXmp0i/07Y9MMDNnmcEx3dFmppYOAzM4KUVQ5CJG5jBElhLH&#10;hxnf8vnO3l/tIAfTP9EuYnJYEkjRrxYfEdKOF9aqA3F8OIwh1W5zJWLyfMdDAscsW+YMl6iGrXdm&#10;3azwxRwDkU3AGdylYScOCpWAuQ0Vk3QdA79Cmw+3mRVYTpoFQSHgdKoz3/HHUj12dxN2nGJ9EhOh&#10;KuPnETimVIlZ+9C9UOu22gYlWhrGAXY8gDKSeRypuPi0s51UxRgGlmG8ADyVp5KHkeZ4oDPEKnbt&#10;ABdFE4EG2OV4TWakOMmwGw5Oi28o6QRRFiaJaCUrMKRH1UGpQMg5j7RUDq+FxGB0WZ+AU9KRCXif&#10;kTIpmZWAMSLGAiNwzrqq92WCJwoyOCNrVmwgzY1sJIVQTllk2mFMkKsy58h+VtoJIYI+r4Azt5ax&#10;4yaD+pmAS1EjMVKSz2g3fcGO+R2ijj9Lxfcl7ESmMnwRiAkFVnBSohg7yaeCj5JTRNjp72S+U5GX&#10;zmZADOUbBadRGRk9phUZ/0hLxcFOUaDEl7wotGVwhkaCyg+7Ca3NUiUMj8oh1DSIkRX7gALfbmf4&#10;sACJTMAZMdK6VNxw1IKgsWoBihSOoxNOcsZKN580AaKKG3YA+5IYybAs96T7tBfOBtKx2QE4X2XQ&#10;eAaGSuDk6ow0S9W+08ph2QG49HsyI2nfSQ/Dx44H0PCHYQ7KLQG48Fo5w2x4SAxbW/0qhRlqsAH2&#10;QTrfie9UXaXr4dOOSupeZcooLHdLHqhmiUZifJAIFdOIA+WRPMsnBueoBwvYs4R9PjjtV6vl4Mk4&#10;FBqA03NWK8anePioWQCOHmoygZmRgWmXdlJHy1EXMsPIvheJDfaXeCnATgas3kMGhoPOjnwegSA7&#10;KQG6FrWNiPVJf7JZkhPn0ebDEMiMnvgmonG+UOHTzutNTEyT9JFUicSsZsxYmhwydPnOJSE2/CWt&#10;4qijIk003Xwoctjz4NYPay9zoplgPiDmSxGEJiN1zwAcw6Wej1MEczA6Qzma7ZTZLuNFvsrQnLWM&#10;Px358zeHvF6rN6TQcr2Bx3ThnDoaYhMmo3xovuyoASrd9/C6BBmfU9UlCw4iSPkO37U+QMvRV0W2&#10;pWXwaLmcIXBXiQW6loqJS3yXRAZMZylLhz0RdN1xX3JlUtpCOO0g8IUPTOwYtFwk4NFNiIHDVWiq&#10;g77OEnRTbzToaBiyqBBL+TwYnZRjZWpxb4Emy9fQC+goBFg4+mHlc+xEMOnFJ60oTekqSUt8PcGv&#10;cYROoUPJ07SyWIS4iLaOKx3abVb5xNuKu/NkiU2wo0AUb2ll+9B8LEh9P0GvpNcubunHqcbKGWLf&#10;WHH3DWvLPIGbQW1NhlrMzGI2g5ieeS2bZbvBDk40QU06PBkEovgeKp6ZbiokQYWcDih3/Ch0J9US&#10;j4N8/k/6TWkXi6B8O8g2Y9hNoXGDvp7IXXaaXuI1eZNPCWmIZjn0Ipja9KH5KqOOfhBCybCVu0oG&#10;E22VTLoHTdkx12kTT5hnC7qmZDV0RjJPqKkGNlY6k1rVIUhhvtOlmzMCcu9WoiSOmUAnaUSGZvzA&#10;lyWtb8uduPqAXe9TQsHKYvI4NmRqVEpKQgkqwKSFj5vcSncDHUoZyfNkyTwiN5pk3BxVC6bNyYJo&#10;U2dojhEH1l5OuVvAzFRwYKuk2KKpMG6CAQqXbio5poOQRJbgQ6N3unfktG4QFXA1onVS+CAfRSsf&#10;t4zBKE+Ik4KCGHUeGRwUWdILkr62Jx1CHyvq41SiS+NQKvOATFlE03WIBk+fKWGPBlOu2HoRSaJb&#10;7kD1tYojXLSgMnScjYu0rbtEOT3wl4R3dkUbVSWZg/Q4SLBOgzBTIgdVfcvG31tZAKeCxfVxE4Zp&#10;FCaHyoJZPBDbfC5uJ7KxFGWJ2hLdGEFSeJ8SrKBRgicOfDExNAlhxg1wkMMQykgNWSQvI+uBxnLz&#10;lfWISb5opfh0E7Ip3ZxQklMGrixlljLTzccYI3tC6Gg9S+4Gkzagi5v2vuYkmHIO6AXQ8FspYSIk&#10;KPXyWW6zVVLii1bJeKJKnqtpsfcBJZLuJulgWaKyMJQYbpYY1ZwLuomQo4K2DPwrT2hCRdVy/J+M&#10;I4pW3VCKR5aW6XLRJU1anye5W55wy1Vpvo0lK7bh3hs6FMx02k2CHHuMbrlljsoujWLzY1ICugnp&#10;s9UkTIoaN3IHhVo2lhDdKUF2aW1KOglyYbm7GyijW/sr7mcRMYo5E35zlhu7GeCW2x4ydNyJKyzy&#10;DW0+rD0XGyfceMKoh4gnYT9k6LhBSc1CevaySrqf0fASdSc5sJOg49Yq9t3GjG7o28ptNMpBhqOj&#10;pjCDgnzeOFMSd5zp5lhr8oZ2NqU+q+RwG2/UK6eTg7HMlAAb5IDSyVatuqHLT4RMjSDhxmZK8dLT&#10;b+wknj5Dw8pgJIgapdkq5B4NPxAdXa/Zxvbg3jxK6BkyhJYpicc25NSJypIxd9yaj/tLbE/vPro1&#10;gTSAcadMSTzNwplE2w3M+0Q3nhBPXw+syHU8AU/wl1Z7DGd8mDblMHciOx4fGhnZ1Joc7i8osskF&#10;e+rQuEs3ylvJsjWjk+jKd9pERqhUojke1eK4uV0ukP2ap05y+ZVuGgk6fP2QW0S0JkMlIiiBcTKT&#10;YfBEczwWJ18916gEAx5sr6LEEg/zEQBe5zgwfX4agv3gaHqiOR5B5AyQjKMnix1ON+IArEyBcQoU&#10;Se6FVq/EiHxQcEJDGWlKZMixBN+Okbsz25SBwzFSBh5sVJ8mpq8aRDbWFQnnXgnFb56npe8zaYhD&#10;YOZLT8y4hohwwg+dOJIht9yJ8CLP/A/Gn21E2WamOT4vHxVJnxW8fl1EPkry6/ny18PxRaaqz8fn&#10;p4cfnp6f0x/+OP/b82n32/75w93np9eH4+e73fP+fOE/frj7If2jlrp67Dl9sfD1KGhsV/PSz2/n&#10;9+e3H0/ffSv/9svx4Y8fT3wD8f7xCLb7yyl9Q+V8f3g99A/y9vv9y+G0372dzpcPd8fT5fH46bR/&#10;e3y6/+F0fL3Ii7kO4OnT4+XvT592pye+pXh5PB0OP17udg9PoEwgLK9AeX5T1CA4/npiHWmZp0+/&#10;XNdZLeu+gBNM6fG0kEy+rurz+S0xVen7fn/Zl39OUO8P3fHx+PxwOH33vwIAAAD//wMAUEsDBBQA&#10;BgAIAAAAIQBIEsXA4wAAAA0BAAAPAAAAZHJzL2Rvd25yZXYueG1sTI/LTsMwEEX3SPyDNUhsqtZp&#10;cFMIcSoEQkJC0Ad8gBMPSWg8jmK3CX+Ps4LlzL06cybbjKZlZ+xdY0nCchEBQyqtbqiS8PnxPL8F&#10;5rwirVpLKOEHHWzyy4tMpdoOtMfzwVcsQMilSkLtfZdy7soajXIL2yGF7Mv2Rvkw9hXXvRoC3LQ8&#10;jqKEG9VQuFCrDh9rLI+Hk5ko2/1x9bKa7YZk3OLb9+vT+6yQ8vpqfLgH5nH0f2WY9IM65MGpsCfS&#10;jrUSRCySUA2BEOsYWKgIcXMHrJhW62UCPM/4/y/yXwAAAP//AwBQSwECLQAUAAYACAAAACEAtoM4&#10;kv4AAADhAQAAEwAAAAAAAAAAAAAAAAAAAAAAW0NvbnRlbnRfVHlwZXNdLnhtbFBLAQItABQABgAI&#10;AAAAIQA4/SH/1gAAAJQBAAALAAAAAAAAAAAAAAAAAC8BAABfcmVscy8ucmVsc1BLAQItABQABgAI&#10;AAAAIQD9y5MnlSAAAGGUAAAOAAAAAAAAAAAAAAAAAC4CAABkcnMvZTJvRG9jLnhtbFBLAQItABQA&#10;BgAIAAAAIQBIEsXA4wAAAA0BAAAPAAAAAAAAAAAAAAAAAO8iAABkcnMvZG93bnJldi54bWxQSwUG&#10;AAAAAAQABADzAAAA/yM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7019,67975;46983,73132;46444,76155;45823,79779;47024,83630;67243,122312;64508,82823;65275,78888;64446,75658;66766,72800;76337,67520;85100,67996;91542,74353;97094,81477;101734,89387;105339,98229;107908,108024;109337,118854;104821,126868;90465,133018;75405,136973;59868,138671;43420,137926;27158,134550;11601,128649;0,122064;1119,110571;3439,100238;6878,90961;11352,82699;16800,75389;23139,68907;31136,62654;60561,373;67499,2260;73775,5577;79139,10117;83385,15673;86388,22100;87942,29211;87755,37421;85353,45631;81024,52804;75038,58589;66630,63150;60954,64643;54824,65057;47968,64166;41672,61906;36018,58464;30902,53634;26718,47414;24067,40303;23094,32529;23922,25169;26325,18452;30053,12460;34941,7422;40823,3566;47513,1016;54762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-250825</wp:posOffset>
                </wp:positionV>
                <wp:extent cx="1645285" cy="2178050"/>
                <wp:effectExtent l="318" t="0" r="0" b="0"/>
                <wp:wrapNone/>
                <wp:docPr id="58" name="流程图: 延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5073" cy="2178102"/>
                        </a:xfrm>
                        <a:prstGeom prst="flowChartDelay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0BAFB1" id="流程图: 延期 58" o:spid="_x0000_s1026" type="#_x0000_t135" style="position:absolute;left:0;text-align:left;margin-left:34.25pt;margin-top:-19.75pt;width:129.55pt;height:171.5pt;rotation:9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r9AAIAAKwDAAAOAAAAZHJzL2Uyb0RvYy54bWysU82O0zAQviPxDpbvNGnYbkvUdA+NlguC&#10;lRYeYOrYiSX/yTZNe+TMI4DElReACxJvs8trMHZK+bshcrA8nvH3zXz+sr46aEX23AdpTUPns5IS&#10;bpjtpOkb+url9aMVJSGC6UBZwxt65IFebR4+WI+u5pUdrOq4JwhiQj26hg4xurooAhu4hjCzjhtM&#10;Cus1RAx9X3QeRkTXqqjK8rIYre+ct4yHgKftlKSbjC8EZ/GFEIFHohqKvcW8+rzu0lps1lD3Htwg&#10;2akN+IcuNEiDpGeoFiKQ117+BaUl8zZYEWfM6sIKIRnPM+A08/KPaW4HcDzPguIEd5Yp/D9Y9nx/&#10;44nsGrrAlzKg8Y3uP7359vHt3buvNbn78vn+/QeCORRqdKHG+lt3409RwG2a+iC8Jt6iuouLMn1Z&#10;C5yOHLLUx7PU/BAJw8P55cWiXD6mhGGumi9X87JKHMUElkCdD/Ept5qkTUOFsuN2AB9bruCYCWD/&#10;LMTp0o/idDFYJbtrqVQOfL/bKk/2gA54UrXlIj868vxWpgwZsatqib0TBuhEoSDiVjvUJpieElA9&#10;WpxFn7mNTQxIPjXaQhgmjgw7+UrLiOZWUjd0NckyNatMusazPU8TJG0nNdNuZ7sjPouPamsn44Jh&#10;g0XfJvoEkqrQElmwk32T536Nc9XPn2zzHQAA//8DAFBLAwQUAAYACAAAACEAqxO2gt8AAAAIAQAA&#10;DwAAAGRycy9kb3ducmV2LnhtbEyPzU7DMBCE70i8g7VI3KjTQK0S4lQIxA0htQWpvbnxEof6J8Ru&#10;k/L0bE9wWs3OaPbbcjE6y47YxzZ4CdNJBgx9HXTrGwnv65ebObCYlNfKBo8SThhhUV1elKrQYfBL&#10;PK5Sw6jEx0JJMCl1BeexNuhUnIQOPXmfoXcqkewbrns1ULmzPM8ywZ1qPV0wqsMng/V+dXAShu36&#10;I+XPm7effZxtTt+vS/sljJTXV+PjA7CEY/oLwxmf0KEipl04eB2ZlZALQUmad8DIvhX3pHfn/XQG&#10;vCr5/weqXwAAAP//AwBQSwECLQAUAAYACAAAACEAtoM4kv4AAADhAQAAEwAAAAAAAAAAAAAAAAAA&#10;AAAAW0NvbnRlbnRfVHlwZXNdLnhtbFBLAQItABQABgAIAAAAIQA4/SH/1gAAAJQBAAALAAAAAAAA&#10;AAAAAAAAAC8BAABfcmVscy8ucmVsc1BLAQItABQABgAIAAAAIQBGzKr9AAIAAKwDAAAOAAAAAAAA&#10;AAAAAAAAAC4CAABkcnMvZTJvRG9jLnhtbFBLAQItABQABgAIAAAAIQCrE7aC3wAAAAgBAAAPAAAA&#10;AAAAAAAAAAAAAFoEAABkcnMvZG93bnJldi54bWxQSwUGAAAAAAQABADzAAAAZgUAAAAA&#10;" fillcolor="#92d050" stroked="f" strokeweight="1pt"/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4733290</wp:posOffset>
                </wp:positionV>
                <wp:extent cx="2178050" cy="8509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8538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2197B4" id="矩形 59" o:spid="_x0000_s1026" style="position:absolute;left:0;text-align:left;margin-left:13.3pt;margin-top:372.7pt;width:171.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mq3wEAAIcDAAAOAAAAZHJzL2Uyb0RvYy54bWysU0tu2zAQ3RfoHQjua30CN45gOYsY6aZo&#10;A6Q5wJiiJAL8Ycha9mkKdNdD9DhFr9EhpTr97IpqQc2Qozd8b562tyej2VFiUM62vFqVnEkrXKfs&#10;0PKnD/evNpyFCLYD7axs+VkGfrt7+WI7+UbWbnS6k8gIxIZm8i0fY/RNUQQxSgNh5by0dNg7NBAp&#10;xaHoECZCN7qoy/J1MTnsPDohQ6Dd/XzIdxm/76WI7/s+yMh0y+luMa+Y10Nai90WmgHBj0os14B/&#10;uIUBZanpBWoPEdhHVH9BGSXQBdfHlXCmcH2vhMwciE1V/sHmcQQvMxcSJ/iLTOH/wYp3xwdkqmv5&#10;+oYzC4Zm9P3Tl29fPzPaIHUmHxoqevQPuGSBwkT11KNJbyLBTlnR80VReYpM0GZdXW+q8oozQWeb&#10;9dWmSpjF88ceQ3wjnWEpaDnSwLKOcHwb4lz6syT1Ck6r7l5pnRMcDnca2RFouDf1vlzneRL6b2Xa&#10;somsWV+XZAABZLJeQ6TQeKId7MAZ6IHcKyLm3talDtQcmtR7D2Gce2TY2TJGRfKtVoZolelZeGmb&#10;PpPZeQuDpOCsWYoOrjuT4hj1nZs9CVaMjiyZ2ifGqYqmnWVanJns9Gueq57/n90PAAAA//8DAFBL&#10;AwQUAAYACAAAACEAjM/eJt4AAAAKAQAADwAAAGRycy9kb3ducmV2LnhtbEyPy07DMBBF90j8gzVI&#10;7KhDSdM0jVNBJNiiBj7AjScPNR6H2G1Tvp5hBcu5c3TnTL6b7SDOOPnekYLHRQQCqXamp1bB58fr&#10;QwrCB01GD45QwRU97Irbm1xnxl1oj+cqtIJLyGdaQRfCmEnp6w6t9gs3IvGucZPVgceplWbSFy63&#10;g1xGUSKt7okvdHrEssP6WJ2sgqaM3t/2/ms8fsvY11NTrl+ulVL3d/PzFkTAOfzB8KvP6lCw08Gd&#10;yHgxKFgmCZMK1vEqBsHAU7Lh5MDJKk1BFrn8/0LxAwAA//8DAFBLAQItABQABgAIAAAAIQC2gziS&#10;/gAAAOEBAAATAAAAAAAAAAAAAAAAAAAAAABbQ29udGVudF9UeXBlc10ueG1sUEsBAi0AFAAGAAgA&#10;AAAhADj9If/WAAAAlAEAAAsAAAAAAAAAAAAAAAAALwEAAF9yZWxzLy5yZWxzUEsBAi0AFAAGAAgA&#10;AAAhAFXPKarfAQAAhwMAAA4AAAAAAAAAAAAAAAAALgIAAGRycy9lMm9Eb2MueG1sUEsBAi0AFAAG&#10;AAgAAAAhAIzP3ibeAAAACgEAAA8AAAAAAAAAAAAAAAAAOQQAAGRycy9kb3ducmV2LnhtbFBLBQYA&#10;AAAABAAEAPMAAABEBQAAAAA=&#10;" fillcolor="#92d050" stroked="f" strokeweight="1pt"/>
            </w:pict>
          </mc:Fallback>
        </mc:AlternateContent>
      </w:r>
      <w:r w:rsidR="004901D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10470515</wp:posOffset>
                </wp:positionV>
                <wp:extent cx="2178050" cy="8509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103" cy="8538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86CB665" id="矩形 60" o:spid="_x0000_s1026" style="position:absolute;left:0;text-align:left;margin-left:13.3pt;margin-top:824.45pt;width:171.5pt;height:6.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qU3gEAAIcDAAAOAAAAZHJzL2Uyb0RvYy54bWysU0tu2zAQ3RfoHQjua32CJK5gOYsY6aZo&#10;A6Q5wJiiJAL8Ycha9mkKdNdD9DhFr9EhpTptsiuqBTVDjt7Me3za3ByNZgeJQTnb8mpVciatcJ2y&#10;Q8sfP929WXMWItgOtLOy5ScZ+M329avN5BtZu9HpTiIjEBuaybd8jNE3RRHEKA2ElfPS0mHv0ECk&#10;FIeiQ5gI3eiiLsurYnLYeXRChkC7u/mQbzN+30sRP/Z9kJHpltNsMa+Y131ai+0GmgHBj0osY8A/&#10;TGFAWWp6htpBBPYZ1QsoowS64Pq4Es4Uru+VkJkDsanKZ2weRvAycyFxgj/LFP4frPhwuEemupZf&#10;kTwWDN3Rzy/ffnz/ymiD1Jl8aKjowd/jkgUKE9Vjjya9iQQ7ZkVPZ0XlMTJBm3V1va7KC84Ena0v&#10;L9ZVwiyePvYY4jvpDEtBy5EuLOsIh/chzqW/S1Kv4LTq7pTWOcFhf6uRHYAu9229Ky/zxIT+V5m2&#10;bCJr1tclMRRAJus1RAqNJ9rBDpyBHsi9ImLubV3qQM2hSb13EMa5R4adLWNUJN9qZYhWmZ6Fl7bp&#10;M5mdtzBICs6apWjvuhMpjlHfutmTYMXoyJKpfWKcqui2s0yLM5Od/sxz1dP/s/0FAAD//wMAUEsD&#10;BBQABgAIAAAAIQBgxrG63gAAAAwBAAAPAAAAZHJzL2Rvd25yZXYueG1sTI/LTsMwEEX3SPyDNUjs&#10;qENamTbEqSASbFEDH+DGk4caj0Pstilfz3QFyzlzdedMvp3dIE44hd6ThsdFAgKp9ranVsPX59vD&#10;GkSIhqwZPKGGCwbYFrc3ucmsP9MOT1VsBZdQyIyGLsYxkzLUHToTFn5E4l3jJ2cij1Mr7WTOXO4G&#10;mSaJks70xBc6M2LZYX2ojk5DUyYf77vwPR5+5CrUU1M+vV4qre/v5pdnEBHn+BeGqz6rQ8FOe38k&#10;G8SgIVWKk8zVar0BwYml2jDaX5FKlyCLXP5/ovgFAAD//wMAUEsBAi0AFAAGAAgAAAAhALaDOJL+&#10;AAAA4QEAABMAAAAAAAAAAAAAAAAAAAAAAFtDb250ZW50X1R5cGVzXS54bWxQSwECLQAUAAYACAAA&#10;ACEAOP0h/9YAAACUAQAACwAAAAAAAAAAAAAAAAAvAQAAX3JlbHMvLnJlbHNQSwECLQAUAAYACAAA&#10;ACEA7BmqlN4BAACHAwAADgAAAAAAAAAAAAAAAAAuAgAAZHJzL2Uyb0RvYy54bWxQSwECLQAUAAYA&#10;CAAAACEAYMaxut4AAAAMAQAADwAAAAAAAAAAAAAAAAA4BAAAZHJzL2Rvd25yZXYueG1sUEsFBgAA&#10;AAAEAAQA8wAAAEMFAAAAAA==&#10;" fillcolor="#92d050" stroked="f" strokeweight="1pt"/>
            </w:pict>
          </mc:Fallback>
        </mc:AlternateContent>
      </w:r>
    </w:p>
    <w:sectPr w:rsidR="00FF78D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482" w:rsidRDefault="00970482" w:rsidP="005C30A9">
      <w:r>
        <w:separator/>
      </w:r>
    </w:p>
  </w:endnote>
  <w:endnote w:type="continuationSeparator" w:id="0">
    <w:p w:rsidR="00970482" w:rsidRDefault="00970482" w:rsidP="005C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  <w:embedRegular r:id="rId1" w:subsetted="1" w:fontKey="{BBCC3AA0-DD0C-4066-861B-E19293C7B766}"/>
    <w:embedBold r:id="rId2" w:subsetted="1" w:fontKey="{18C81E60-918D-4ADE-8CD2-0BB9901357BB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482" w:rsidRDefault="00970482" w:rsidP="005C30A9">
      <w:r>
        <w:separator/>
      </w:r>
    </w:p>
  </w:footnote>
  <w:footnote w:type="continuationSeparator" w:id="0">
    <w:p w:rsidR="00970482" w:rsidRDefault="00970482" w:rsidP="005C3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TrueTypeFonts/>
  <w:saveSubset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C2483"/>
    <w:rsid w:val="00066555"/>
    <w:rsid w:val="00085480"/>
    <w:rsid w:val="000C141A"/>
    <w:rsid w:val="000E04DC"/>
    <w:rsid w:val="001D03C0"/>
    <w:rsid w:val="00237EF8"/>
    <w:rsid w:val="002A12DA"/>
    <w:rsid w:val="002E3CFB"/>
    <w:rsid w:val="00311ACF"/>
    <w:rsid w:val="0034508D"/>
    <w:rsid w:val="00347CA8"/>
    <w:rsid w:val="003736EF"/>
    <w:rsid w:val="003B0124"/>
    <w:rsid w:val="003D3936"/>
    <w:rsid w:val="003E3849"/>
    <w:rsid w:val="00455B6E"/>
    <w:rsid w:val="004901D7"/>
    <w:rsid w:val="004D73DA"/>
    <w:rsid w:val="00572D69"/>
    <w:rsid w:val="005C30A9"/>
    <w:rsid w:val="006008D0"/>
    <w:rsid w:val="0065426F"/>
    <w:rsid w:val="00663D21"/>
    <w:rsid w:val="0067395E"/>
    <w:rsid w:val="0069529A"/>
    <w:rsid w:val="00735C23"/>
    <w:rsid w:val="00742B27"/>
    <w:rsid w:val="00792947"/>
    <w:rsid w:val="007C0F92"/>
    <w:rsid w:val="008D7B16"/>
    <w:rsid w:val="009436B7"/>
    <w:rsid w:val="00970482"/>
    <w:rsid w:val="00A10A36"/>
    <w:rsid w:val="00A965D0"/>
    <w:rsid w:val="00A971AA"/>
    <w:rsid w:val="00B0303F"/>
    <w:rsid w:val="00B11153"/>
    <w:rsid w:val="00B46441"/>
    <w:rsid w:val="00BE1A19"/>
    <w:rsid w:val="00C034BA"/>
    <w:rsid w:val="00D15042"/>
    <w:rsid w:val="00D46F8C"/>
    <w:rsid w:val="00D71AD9"/>
    <w:rsid w:val="00D81927"/>
    <w:rsid w:val="00D97681"/>
    <w:rsid w:val="00DF4281"/>
    <w:rsid w:val="00E11C41"/>
    <w:rsid w:val="00E66734"/>
    <w:rsid w:val="00FA0C1A"/>
    <w:rsid w:val="00FD17ED"/>
    <w:rsid w:val="00FF78D4"/>
    <w:rsid w:val="211C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E0FD5AE-2E34-4D57-A3F0-7DDA4741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C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C30A9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3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C30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2017&#31179;&#25307;&#31616;&#21382;&#12305;&#21307;&#25252;&#31616;&#21382;+&#27714;&#32844;&#25351;&#23548;+&#20351;&#29992;&#35828;&#26126;&#22871;&#3501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【2017秋招简历】医护简历+求职指导+使用说明套装</Template>
  <TotalTime>17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yuhua</dc:creator>
  <cp:lastModifiedBy>Microsoft 帐户</cp:lastModifiedBy>
  <cp:revision>27</cp:revision>
  <cp:lastPrinted>2017-10-09T03:29:00Z</cp:lastPrinted>
  <dcterms:created xsi:type="dcterms:W3CDTF">2017-09-27T05:18:00Z</dcterms:created>
  <dcterms:modified xsi:type="dcterms:W3CDTF">2017-11-03T08:58:00Z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