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9216390</wp:posOffset>
                </wp:positionV>
                <wp:extent cx="2973705" cy="344170"/>
                <wp:effectExtent l="0" t="0" r="0" b="1778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705" cy="344170"/>
                          <a:chOff x="4817" y="14261"/>
                          <a:chExt cx="4683" cy="542"/>
                        </a:xfrm>
                      </wpg:grpSpPr>
                      <wps:wsp>
                        <wps:cNvPr id="38" name="矩形 30"/>
                        <wps:cNvSpPr/>
                        <wps:spPr>
                          <a:xfrm>
                            <a:off x="5240" y="14261"/>
                            <a:ext cx="4260" cy="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4"/>
                                  <w:szCs w:val="24"/>
                                  <w:lang w:val="en-US" w:eastAsia="zh-CN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4817" y="14353"/>
                            <a:ext cx="390" cy="390"/>
                            <a:chOff x="1255" y="14353"/>
                            <a:chExt cx="390" cy="390"/>
                          </a:xfrm>
                        </wpg:grpSpPr>
                        <wps:wsp>
                          <wps:cNvPr id="25" name="椭圆 5"/>
                          <wps:cNvSpPr/>
                          <wps:spPr>
                            <a:xfrm>
                              <a:off x="1255" y="14353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60A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对话框"/>
                          <wps:cNvSpPr/>
                          <wps:spPr bwMode="auto">
                            <a:xfrm>
                              <a:off x="1326" y="14442"/>
                              <a:ext cx="248" cy="248"/>
                            </a:xfrm>
                            <a:custGeom>
                              <a:avLst/>
                              <a:gdLst>
                                <a:gd name="T0" fmla="*/ 1678361 w 3644"/>
                                <a:gd name="T1" fmla="*/ 0 h 3384"/>
                                <a:gd name="T2" fmla="*/ 122036 w 3644"/>
                                <a:gd name="T3" fmla="*/ 0 h 3384"/>
                                <a:gd name="T4" fmla="*/ 0 w 3644"/>
                                <a:gd name="T5" fmla="*/ 122102 h 3384"/>
                                <a:gd name="T6" fmla="*/ 0 w 3644"/>
                                <a:gd name="T7" fmla="*/ 1180975 h 3384"/>
                                <a:gd name="T8" fmla="*/ 122036 w 3644"/>
                                <a:gd name="T9" fmla="*/ 1303077 h 3384"/>
                                <a:gd name="T10" fmla="*/ 1012847 w 3644"/>
                                <a:gd name="T11" fmla="*/ 1303077 h 3384"/>
                                <a:gd name="T12" fmla="*/ 1269764 w 3644"/>
                                <a:gd name="T13" fmla="*/ 1672842 h 3384"/>
                                <a:gd name="T14" fmla="*/ 1253954 w 3644"/>
                                <a:gd name="T15" fmla="*/ 1303077 h 3384"/>
                                <a:gd name="T16" fmla="*/ 1678361 w 3644"/>
                                <a:gd name="T17" fmla="*/ 1303077 h 3384"/>
                                <a:gd name="T18" fmla="*/ 1800397 w 3644"/>
                                <a:gd name="T19" fmla="*/ 1180975 h 3384"/>
                                <a:gd name="T20" fmla="*/ 1800397 w 3644"/>
                                <a:gd name="T21" fmla="*/ 122102 h 3384"/>
                                <a:gd name="T22" fmla="*/ 1678361 w 3644"/>
                                <a:gd name="T23" fmla="*/ 0 h 3384"/>
                                <a:gd name="T24" fmla="*/ 1069171 w 3644"/>
                                <a:gd name="T25" fmla="*/ 932817 h 3384"/>
                                <a:gd name="T26" fmla="*/ 369566 w 3644"/>
                                <a:gd name="T27" fmla="*/ 932817 h 3384"/>
                                <a:gd name="T28" fmla="*/ 313241 w 3644"/>
                                <a:gd name="T29" fmla="*/ 876957 h 3384"/>
                                <a:gd name="T30" fmla="*/ 369566 w 3644"/>
                                <a:gd name="T31" fmla="*/ 820602 h 3384"/>
                                <a:gd name="T32" fmla="*/ 1069171 w 3644"/>
                                <a:gd name="T33" fmla="*/ 820602 h 3384"/>
                                <a:gd name="T34" fmla="*/ 1125495 w 3644"/>
                                <a:gd name="T35" fmla="*/ 876957 h 3384"/>
                                <a:gd name="T36" fmla="*/ 1069171 w 3644"/>
                                <a:gd name="T37" fmla="*/ 932817 h 3384"/>
                                <a:gd name="T38" fmla="*/ 1430831 w 3644"/>
                                <a:gd name="T39" fmla="*/ 691580 h 3384"/>
                                <a:gd name="T40" fmla="*/ 369566 w 3644"/>
                                <a:gd name="T41" fmla="*/ 691580 h 3384"/>
                                <a:gd name="T42" fmla="*/ 313241 w 3644"/>
                                <a:gd name="T43" fmla="*/ 635225 h 3384"/>
                                <a:gd name="T44" fmla="*/ 369566 w 3644"/>
                                <a:gd name="T45" fmla="*/ 579365 h 3384"/>
                                <a:gd name="T46" fmla="*/ 1430831 w 3644"/>
                                <a:gd name="T47" fmla="*/ 579365 h 3384"/>
                                <a:gd name="T48" fmla="*/ 1487156 w 3644"/>
                                <a:gd name="T49" fmla="*/ 635225 h 3384"/>
                                <a:gd name="T50" fmla="*/ 1430831 w 3644"/>
                                <a:gd name="T51" fmla="*/ 691580 h 3384"/>
                                <a:gd name="T52" fmla="*/ 1430831 w 3644"/>
                                <a:gd name="T53" fmla="*/ 450343 h 3384"/>
                                <a:gd name="T54" fmla="*/ 369566 w 3644"/>
                                <a:gd name="T55" fmla="*/ 450343 h 3384"/>
                                <a:gd name="T56" fmla="*/ 313241 w 3644"/>
                                <a:gd name="T57" fmla="*/ 393988 h 3384"/>
                                <a:gd name="T58" fmla="*/ 369566 w 3644"/>
                                <a:gd name="T59" fmla="*/ 337633 h 3384"/>
                                <a:gd name="T60" fmla="*/ 1430831 w 3644"/>
                                <a:gd name="T61" fmla="*/ 337633 h 3384"/>
                                <a:gd name="T62" fmla="*/ 1487156 w 3644"/>
                                <a:gd name="T63" fmla="*/ 393988 h 3384"/>
                                <a:gd name="T64" fmla="*/ 1430831 w 3644"/>
                                <a:gd name="T65" fmla="*/ 450343 h 3384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644" h="3384">
                                  <a:moveTo>
                                    <a:pt x="3397" y="0"/>
                                  </a:moveTo>
                                  <a:cubicBezTo>
                                    <a:pt x="247" y="0"/>
                                    <a:pt x="247" y="0"/>
                                    <a:pt x="247" y="0"/>
                                  </a:cubicBezTo>
                                  <a:cubicBezTo>
                                    <a:pt x="110" y="0"/>
                                    <a:pt x="0" y="111"/>
                                    <a:pt x="0" y="247"/>
                                  </a:cubicBezTo>
                                  <a:cubicBezTo>
                                    <a:pt x="0" y="2389"/>
                                    <a:pt x="0" y="2389"/>
                                    <a:pt x="0" y="2389"/>
                                  </a:cubicBezTo>
                                  <a:cubicBezTo>
                                    <a:pt x="0" y="2525"/>
                                    <a:pt x="110" y="2636"/>
                                    <a:pt x="247" y="2636"/>
                                  </a:cubicBezTo>
                                  <a:cubicBezTo>
                                    <a:pt x="2050" y="2636"/>
                                    <a:pt x="2050" y="2636"/>
                                    <a:pt x="2050" y="2636"/>
                                  </a:cubicBezTo>
                                  <a:cubicBezTo>
                                    <a:pt x="2570" y="3384"/>
                                    <a:pt x="2570" y="3384"/>
                                    <a:pt x="2570" y="3384"/>
                                  </a:cubicBezTo>
                                  <a:cubicBezTo>
                                    <a:pt x="2538" y="2636"/>
                                    <a:pt x="2538" y="2636"/>
                                    <a:pt x="2538" y="2636"/>
                                  </a:cubicBezTo>
                                  <a:cubicBezTo>
                                    <a:pt x="3397" y="2636"/>
                                    <a:pt x="3397" y="2636"/>
                                    <a:pt x="3397" y="2636"/>
                                  </a:cubicBezTo>
                                  <a:cubicBezTo>
                                    <a:pt x="3534" y="2636"/>
                                    <a:pt x="3644" y="2525"/>
                                    <a:pt x="3644" y="2389"/>
                                  </a:cubicBezTo>
                                  <a:cubicBezTo>
                                    <a:pt x="3644" y="247"/>
                                    <a:pt x="3644" y="247"/>
                                    <a:pt x="3644" y="247"/>
                                  </a:cubicBezTo>
                                  <a:cubicBezTo>
                                    <a:pt x="3644" y="111"/>
                                    <a:pt x="3534" y="0"/>
                                    <a:pt x="3397" y="0"/>
                                  </a:cubicBezTo>
                                  <a:close/>
                                  <a:moveTo>
                                    <a:pt x="2164" y="1887"/>
                                  </a:moveTo>
                                  <a:cubicBezTo>
                                    <a:pt x="748" y="1887"/>
                                    <a:pt x="748" y="1887"/>
                                    <a:pt x="748" y="1887"/>
                                  </a:cubicBezTo>
                                  <a:cubicBezTo>
                                    <a:pt x="685" y="1887"/>
                                    <a:pt x="634" y="1837"/>
                                    <a:pt x="634" y="1774"/>
                                  </a:cubicBezTo>
                                  <a:cubicBezTo>
                                    <a:pt x="634" y="1711"/>
                                    <a:pt x="685" y="1660"/>
                                    <a:pt x="748" y="1660"/>
                                  </a:cubicBezTo>
                                  <a:cubicBezTo>
                                    <a:pt x="2164" y="1660"/>
                                    <a:pt x="2164" y="1660"/>
                                    <a:pt x="2164" y="1660"/>
                                  </a:cubicBezTo>
                                  <a:cubicBezTo>
                                    <a:pt x="2227" y="1660"/>
                                    <a:pt x="2278" y="1711"/>
                                    <a:pt x="2278" y="1774"/>
                                  </a:cubicBezTo>
                                  <a:cubicBezTo>
                                    <a:pt x="2278" y="1837"/>
                                    <a:pt x="2227" y="1887"/>
                                    <a:pt x="2164" y="1887"/>
                                  </a:cubicBezTo>
                                  <a:close/>
                                  <a:moveTo>
                                    <a:pt x="2896" y="1399"/>
                                  </a:moveTo>
                                  <a:cubicBezTo>
                                    <a:pt x="748" y="1399"/>
                                    <a:pt x="748" y="1399"/>
                                    <a:pt x="748" y="1399"/>
                                  </a:cubicBezTo>
                                  <a:cubicBezTo>
                                    <a:pt x="685" y="1399"/>
                                    <a:pt x="634" y="1348"/>
                                    <a:pt x="634" y="1285"/>
                                  </a:cubicBezTo>
                                  <a:cubicBezTo>
                                    <a:pt x="634" y="1223"/>
                                    <a:pt x="685" y="1172"/>
                                    <a:pt x="748" y="1172"/>
                                  </a:cubicBezTo>
                                  <a:cubicBezTo>
                                    <a:pt x="2896" y="1172"/>
                                    <a:pt x="2896" y="1172"/>
                                    <a:pt x="2896" y="1172"/>
                                  </a:cubicBezTo>
                                  <a:cubicBezTo>
                                    <a:pt x="2959" y="1172"/>
                                    <a:pt x="3010" y="1223"/>
                                    <a:pt x="3010" y="1285"/>
                                  </a:cubicBezTo>
                                  <a:cubicBezTo>
                                    <a:pt x="3010" y="1348"/>
                                    <a:pt x="2959" y="1399"/>
                                    <a:pt x="2896" y="1399"/>
                                  </a:cubicBezTo>
                                  <a:close/>
                                  <a:moveTo>
                                    <a:pt x="2896" y="911"/>
                                  </a:moveTo>
                                  <a:cubicBezTo>
                                    <a:pt x="748" y="911"/>
                                    <a:pt x="748" y="911"/>
                                    <a:pt x="748" y="911"/>
                                  </a:cubicBezTo>
                                  <a:cubicBezTo>
                                    <a:pt x="685" y="911"/>
                                    <a:pt x="634" y="860"/>
                                    <a:pt x="634" y="797"/>
                                  </a:cubicBezTo>
                                  <a:cubicBezTo>
                                    <a:pt x="634" y="734"/>
                                    <a:pt x="685" y="683"/>
                                    <a:pt x="748" y="683"/>
                                  </a:cubicBezTo>
                                  <a:cubicBezTo>
                                    <a:pt x="2896" y="683"/>
                                    <a:pt x="2896" y="683"/>
                                    <a:pt x="2896" y="683"/>
                                  </a:cubicBezTo>
                                  <a:cubicBezTo>
                                    <a:pt x="2959" y="683"/>
                                    <a:pt x="3010" y="734"/>
                                    <a:pt x="3010" y="797"/>
                                  </a:cubicBezTo>
                                  <a:cubicBezTo>
                                    <a:pt x="3010" y="860"/>
                                    <a:pt x="2959" y="911"/>
                                    <a:pt x="2896" y="9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pt;margin-top:725.7pt;height:27.1pt;width:234.15pt;z-index:251867136;mso-width-relative:page;mso-height-relative:page;" coordorigin="4817,14261" coordsize="4683,542" o:gfxdata="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">
                <o:lock v:ext="edit" aspectratio="f"/>
                <v:rect id="矩形 30" o:spid="_x0000_s1026" o:spt="1" style="position:absolute;left:5240;top:14261;height:542;width:4260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4"/>
                            <w:szCs w:val="24"/>
                            <w:lang w:val="en-US" w:eastAsia="zh-CN"/>
                          </w:rPr>
                          <w:t>Self Evaluation</w:t>
                        </w:r>
                      </w:p>
                    </w:txbxContent>
                  </v:textbox>
                </v:rect>
                <v:group id="_x0000_s1026" o:spid="_x0000_s1026" o:spt="203" style="position:absolute;left:4817;top:14353;height:390;width:390;" coordorigin="1255,14353" coordsize="390,39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1255;top:14353;height:390;width:390;v-text-anchor:middle;" fillcolor="#60A6B2" filled="t" stroked="f" coordsize="21600,21600" o:gfxdata="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SC8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对话框" o:spid="_x0000_s1026" o:spt="100" style="position:absolute;left:1326;top:14442;height:248;width:248;v-text-anchor:middle-center;" fillcolor="#FFFFFF" filled="t" stroked="f" coordsize="3644,3384" o:gfxdata="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rGjbsAAADb&#10;AAAADwAAAAAAAAABACAAAAAiAAAAZHJzL2Rvd25yZXYueG1sUEsBAhQAFAAAAAgAh07iQDMvBZ47&#10;AAAAOQAAABAAAAAAAAAAAQAgAAAACgEAAGRycy9zaGFwZXhtbC54bWxQSwUGAAAAAAYABgBbAQAA&#10;tAMAAAAA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  <v:path o:connectlocs="114224,0;8305,0;0,8948;0,86548;8305,95497;68931,95497;86416,122595;85340,95497;114224,95497;122529,86548;122529,8948;114224,0;72764,68362;25151,68362;21318,64268;25151,60138;72764,60138;76597,64268;72764,68362;97378,50683;25151,50683;21318,46553;25151,42459;97378,42459;101211,46553;97378,50683;97378,33003;25151,33003;21318,28873;25151,24743;97378,24743;101211,28873;97378,33003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9572625</wp:posOffset>
                </wp:positionV>
                <wp:extent cx="6012180" cy="905510"/>
                <wp:effectExtent l="0" t="0" r="0" b="0"/>
                <wp:wrapNone/>
                <wp:docPr id="3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90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拥有较强的学习能力及表达沟通能力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能适应各种环境，并融入其中，能在压力环境下完成挑战性工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工作态度认真负责，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不以自我为中心，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具有团队合作精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有自制力，做事情坚持有始有终，从不半途而废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喜欢与人相交，并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虚心向他人学习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会用100%的热情和精力投入到工作中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70.95pt;margin-top:753.75pt;height:71.3pt;width:473.4pt;z-index:251859968;mso-width-relative:page;mso-height-relative:page;" filled="f" stroked="f" coordsize="21600,21600" o:gfxdata="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BX/g1vZAAAADgEAAA8AAAAAAAAAAQAg&#10;AAAAIgAAAGRycy9kb3ducmV2LnhtbFBLAQIUABQAAAAIAIdO4kAvq8P2mwEAAAs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拥有较强的学习能力及表达沟通能力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能适应各种环境，并融入其中，能在压力环境下完成挑战性工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工作态度认真负责，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不以自我为中心，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具有团队合作精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有自制力，做事情坚持有始有终，从不半途而废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喜欢与人相交，并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虚心向他人学习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会用100%的热情和精力投入到工作中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76" w:lineRule="auto"/>
                        <w:jc w:val="left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3634048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8101965</wp:posOffset>
                </wp:positionV>
                <wp:extent cx="4545965" cy="859155"/>
                <wp:effectExtent l="0" t="0" r="0" b="0"/>
                <wp:wrapNone/>
                <wp:docPr id="5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965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计算机能力：获得全国计算机二级证书，并熟练OFFIC办公软件。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语言能力：通过全国英语四级考试，具有良好的听说读写能力。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其它能力：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b w:val="0"/>
                                <w:bCs w:val="0"/>
                                <w:color w:val="808080" w:themeColor="text1" w:themeTint="8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获得会计从业资格证、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熟悉金融相关业务，沟通能力。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70.95pt;margin-top:637.95pt;height:67.65pt;width:357.95pt;z-index:536340480;mso-width-relative:page;mso-height-relative:page;" filled="f" stroked="f" coordsize="21600,21600" o:gfxdata="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7dpVbNYAAAANAQAADwAAAAAAAAABACAAAAAi&#10;AAAAZHJzL2Rvd25yZXYueG1sUEsBAhQAFAAAAAgAh07iQE97GgyaAQAACgMAAA4AAAAAAAAAAQAg&#10;AAAAJQ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计算机能力：获得全国计算机二级证书，并熟练OFFIC办公软件。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语言能力：通过全国英语四级考试，具有良好的听说读写能力。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其它能力：</w:t>
                      </w:r>
                      <w:r>
                        <w:rPr>
                          <w:rFonts w:hint="eastAsia" w:hAnsi="微软雅黑" w:eastAsia="微软雅黑" w:cs="Times New Roman"/>
                          <w:b w:val="0"/>
                          <w:bCs w:val="0"/>
                          <w:color w:val="808080" w:themeColor="text1" w:themeTint="80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获得会计从业资格证、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熟悉金融相关业务，沟通能力。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7735570</wp:posOffset>
                </wp:positionV>
                <wp:extent cx="2419985" cy="344170"/>
                <wp:effectExtent l="0" t="0" r="0" b="1778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5" cy="344170"/>
                          <a:chOff x="4817" y="11312"/>
                          <a:chExt cx="3811" cy="542"/>
                        </a:xfrm>
                      </wpg:grpSpPr>
                      <wpg:grpSp>
                        <wpg:cNvPr id="44" name="组合 35"/>
                        <wpg:cNvGrpSpPr/>
                        <wpg:grpSpPr>
                          <a:xfrm>
                            <a:off x="4817" y="11387"/>
                            <a:ext cx="390" cy="390"/>
                            <a:chOff x="1255" y="11387"/>
                            <a:chExt cx="390" cy="390"/>
                          </a:xfrm>
                        </wpg:grpSpPr>
                        <wps:wsp>
                          <wps:cNvPr id="45" name="椭圆 5"/>
                          <wps:cNvSpPr/>
                          <wps:spPr>
                            <a:xfrm>
                              <a:off x="1255" y="11387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60A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奖杯"/>
                          <wps:cNvSpPr/>
                          <wps:spPr bwMode="auto">
                            <a:xfrm>
                              <a:off x="1327" y="11459"/>
                              <a:ext cx="246" cy="246"/>
                            </a:xfrm>
                            <a:custGeom>
                              <a:avLst/>
                              <a:gdLst>
                                <a:gd name="T0" fmla="*/ 2147483646 w 4409"/>
                                <a:gd name="T1" fmla="*/ 2147483646 h 4408"/>
                                <a:gd name="T2" fmla="*/ 2147483646 w 4409"/>
                                <a:gd name="T3" fmla="*/ 2147483646 h 4408"/>
                                <a:gd name="T4" fmla="*/ 2147483646 w 4409"/>
                                <a:gd name="T5" fmla="*/ 2147483646 h 4408"/>
                                <a:gd name="T6" fmla="*/ 2147483646 w 4409"/>
                                <a:gd name="T7" fmla="*/ 2147483646 h 4408"/>
                                <a:gd name="T8" fmla="*/ 2147483646 w 4409"/>
                                <a:gd name="T9" fmla="*/ 2147483646 h 4408"/>
                                <a:gd name="T10" fmla="*/ 2147483646 w 4409"/>
                                <a:gd name="T11" fmla="*/ 2147483646 h 4408"/>
                                <a:gd name="T12" fmla="*/ 2147483646 w 4409"/>
                                <a:gd name="T13" fmla="*/ 2147483646 h 4408"/>
                                <a:gd name="T14" fmla="*/ 2147483646 w 4409"/>
                                <a:gd name="T15" fmla="*/ 2147483646 h 4408"/>
                                <a:gd name="T16" fmla="*/ 481718167 w 4409"/>
                                <a:gd name="T17" fmla="*/ 2147483646 h 4408"/>
                                <a:gd name="T18" fmla="*/ 321145301 w 4409"/>
                                <a:gd name="T19" fmla="*/ 2147483646 h 4408"/>
                                <a:gd name="T20" fmla="*/ 2147483646 w 4409"/>
                                <a:gd name="T21" fmla="*/ 2147483646 h 4408"/>
                                <a:gd name="T22" fmla="*/ 2147483646 w 4409"/>
                                <a:gd name="T23" fmla="*/ 2147483646 h 4408"/>
                                <a:gd name="T24" fmla="*/ 2147483646 w 4409"/>
                                <a:gd name="T25" fmla="*/ 2147483646 h 4408"/>
                                <a:gd name="T26" fmla="*/ 2147483646 w 4409"/>
                                <a:gd name="T27" fmla="*/ 2147483646 h 4408"/>
                                <a:gd name="T28" fmla="*/ 2147483646 w 4409"/>
                                <a:gd name="T29" fmla="*/ 2147483646 h 4408"/>
                                <a:gd name="T30" fmla="*/ 2147483646 w 4409"/>
                                <a:gd name="T31" fmla="*/ 2147483646 h 4408"/>
                                <a:gd name="T32" fmla="*/ 2147483646 w 4409"/>
                                <a:gd name="T33" fmla="*/ 2147483646 h 4408"/>
                                <a:gd name="T34" fmla="*/ 2147483646 w 4409"/>
                                <a:gd name="T35" fmla="*/ 2147483646 h 4408"/>
                                <a:gd name="T36" fmla="*/ 2147483646 w 4409"/>
                                <a:gd name="T37" fmla="*/ 2147483646 h 4408"/>
                                <a:gd name="T38" fmla="*/ 2147483646 w 4409"/>
                                <a:gd name="T39" fmla="*/ 2147483646 h 4408"/>
                                <a:gd name="T40" fmla="*/ 2147483646 w 4409"/>
                                <a:gd name="T41" fmla="*/ 2147483646 h 4408"/>
                                <a:gd name="T42" fmla="*/ 2147483646 w 4409"/>
                                <a:gd name="T43" fmla="*/ 2147483646 h 4408"/>
                                <a:gd name="T44" fmla="*/ 2147483646 w 4409"/>
                                <a:gd name="T45" fmla="*/ 2147483646 h 4408"/>
                                <a:gd name="T46" fmla="*/ 2147483646 w 4409"/>
                                <a:gd name="T47" fmla="*/ 2147483646 h 4408"/>
                                <a:gd name="T48" fmla="*/ 2147483646 w 4409"/>
                                <a:gd name="T49" fmla="*/ 2147483646 h 4408"/>
                                <a:gd name="T50" fmla="*/ 2147483646 w 4409"/>
                                <a:gd name="T51" fmla="*/ 2147483646 h 4408"/>
                                <a:gd name="T52" fmla="*/ 2147483646 w 4409"/>
                                <a:gd name="T53" fmla="*/ 2147483646 h 4408"/>
                                <a:gd name="T54" fmla="*/ 2147483646 w 4409"/>
                                <a:gd name="T55" fmla="*/ 2147483646 h 4408"/>
                                <a:gd name="T56" fmla="*/ 2147483646 w 4409"/>
                                <a:gd name="T57" fmla="*/ 2147483646 h 4408"/>
                                <a:gd name="T58" fmla="*/ 2147483646 w 4409"/>
                                <a:gd name="T59" fmla="*/ 2147483646 h 4408"/>
                                <a:gd name="T60" fmla="*/ 2147483646 w 4409"/>
                                <a:gd name="T61" fmla="*/ 2147483646 h 4408"/>
                                <a:gd name="T62" fmla="*/ 2147483646 w 4409"/>
                                <a:gd name="T63" fmla="*/ 2147483646 h 4408"/>
                                <a:gd name="T64" fmla="*/ 2147483646 w 4409"/>
                                <a:gd name="T65" fmla="*/ 2147483646 h 4408"/>
                                <a:gd name="T66" fmla="*/ 2147483646 w 4409"/>
                                <a:gd name="T67" fmla="*/ 2147483646 h 4408"/>
                                <a:gd name="T68" fmla="*/ 2147483646 w 4409"/>
                                <a:gd name="T69" fmla="*/ 2147483646 h 4408"/>
                                <a:gd name="T70" fmla="*/ 2147483646 w 4409"/>
                                <a:gd name="T71" fmla="*/ 2147483646 h 4408"/>
                                <a:gd name="T72" fmla="*/ 2147483646 w 4409"/>
                                <a:gd name="T73" fmla="*/ 2147483646 h 4408"/>
                                <a:gd name="T74" fmla="*/ 2147483646 w 4409"/>
                                <a:gd name="T75" fmla="*/ 2147483646 h 4408"/>
                                <a:gd name="T76" fmla="*/ 2147483646 w 4409"/>
                                <a:gd name="T77" fmla="*/ 2147483646 h 4408"/>
                                <a:gd name="T78" fmla="*/ 2147483646 w 4409"/>
                                <a:gd name="T79" fmla="*/ 2147483646 h 4408"/>
                                <a:gd name="T80" fmla="*/ 2147483646 w 4409"/>
                                <a:gd name="T81" fmla="*/ 2147483646 h 4408"/>
                                <a:gd name="T82" fmla="*/ 2147483646 w 4409"/>
                                <a:gd name="T83" fmla="*/ 2147483646 h 4408"/>
                                <a:gd name="T84" fmla="*/ 2147483646 w 4409"/>
                                <a:gd name="T85" fmla="*/ 2147483646 h 4408"/>
                                <a:gd name="T86" fmla="*/ 2147483646 w 4409"/>
                                <a:gd name="T87" fmla="*/ 2147483646 h 4408"/>
                                <a:gd name="T88" fmla="*/ 2147483646 w 4409"/>
                                <a:gd name="T89" fmla="*/ 2147483646 h 4408"/>
                                <a:gd name="T90" fmla="*/ 2147483646 w 4409"/>
                                <a:gd name="T91" fmla="*/ 2147483646 h 4408"/>
                                <a:gd name="T92" fmla="*/ 2147483646 w 4409"/>
                                <a:gd name="T93" fmla="*/ 2147483646 h 4408"/>
                                <a:gd name="T94" fmla="*/ 2147483646 w 4409"/>
                                <a:gd name="T95" fmla="*/ 2147483646 h 4408"/>
                                <a:gd name="T96" fmla="*/ 2147483646 w 4409"/>
                                <a:gd name="T97" fmla="*/ 2147483646 h 4408"/>
                                <a:gd name="T98" fmla="*/ 2147483646 w 4409"/>
                                <a:gd name="T99" fmla="*/ 2147483646 h 4408"/>
                                <a:gd name="T100" fmla="*/ 2147483646 w 4409"/>
                                <a:gd name="T101" fmla="*/ 2147483646 h 4408"/>
                                <a:gd name="T102" fmla="*/ 2147483646 w 4409"/>
                                <a:gd name="T103" fmla="*/ 2147483646 h 4408"/>
                                <a:gd name="T104" fmla="*/ 2147483646 w 4409"/>
                                <a:gd name="T105" fmla="*/ 2147483646 h 4408"/>
                                <a:gd name="T106" fmla="*/ 2147483646 w 4409"/>
                                <a:gd name="T107" fmla="*/ 2147483646 h 4408"/>
                                <a:gd name="T108" fmla="*/ 2147483646 w 4409"/>
                                <a:gd name="T109" fmla="*/ 2147483646 h 4408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47" name="矩形 27"/>
                        <wps:cNvSpPr/>
                        <wps:spPr>
                          <a:xfrm>
                            <a:off x="5240" y="11312"/>
                            <a:ext cx="3389" cy="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  <w:t>专业能力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4"/>
                                  <w:szCs w:val="24"/>
                                  <w:lang w:val="en-US" w:eastAsia="zh-CN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pt;margin-top:609.1pt;height:27.1pt;width:190.55pt;z-index:252076032;mso-width-relative:page;mso-height-relative:page;" coordorigin="4817,11312" coordsize="3811,542" o:gfxdata="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">
                <o:lock v:ext="edit" aspectratio="f"/>
                <v:group id="组合 35" o:spid="_x0000_s1026" o:spt="203" style="position:absolute;left:4817;top:11387;height:390;width:390;" coordorigin="1255,11387" coordsize="390,39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1255;top:11387;height:390;width:390;v-text-anchor:middle;" fillcolor="#60A6B2" filled="t" stroked="f" coordsize="21600,21600" o:gfxdata="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43uZ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奖杯" o:spid="_x0000_s1026" o:spt="100" style="position:absolute;left:1327;top:11459;height:246;width:246;v-text-anchor:middle;" fillcolor="#FFFFFF" filled="t" stroked="f" coordsize="4409,4408" o:gfxdata="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TORy8AAAA&#10;2wAAAA8AAAAAAAAAAQAgAAAAIgAAAGRycy9kb3ducmV2LnhtbFBLAQIUABQAAAAIAIdO4kAzLwWe&#10;OwAAADkAAAAQAAAAAAAAAAEAIAAAAAsBAABkcnMvc2hhcGV4bWwueG1sUEsFBgAAAAAGAAYAWwEA&#10;ALUDAAAAAA=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119818774,119845956;119818774,119845956;119818774,119845956;119818774,119845956;119818774,119845956;119818774,119845956;119818774,119845956;119818774,119845956;26877448,119845956;17918290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7" o:spid="_x0000_s1026" o:spt="1" style="position:absolute;left:5240;top:11312;height:542;width:3389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  <w:t>专业能力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4"/>
                            <w:szCs w:val="24"/>
                            <w:lang w:val="en-US" w:eastAsia="zh-CN"/>
                          </w:rPr>
                          <w:t>Expertise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6030595</wp:posOffset>
                </wp:positionV>
                <wp:extent cx="2419985" cy="344170"/>
                <wp:effectExtent l="0" t="0" r="0" b="1778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85" cy="344170"/>
                          <a:chOff x="4817" y="11312"/>
                          <a:chExt cx="3811" cy="542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4817" y="11387"/>
                            <a:ext cx="390" cy="390"/>
                            <a:chOff x="1255" y="11387"/>
                            <a:chExt cx="390" cy="390"/>
                          </a:xfrm>
                        </wpg:grpSpPr>
                        <wps:wsp>
                          <wps:cNvPr id="36" name="椭圆 5"/>
                          <wps:cNvSpPr/>
                          <wps:spPr>
                            <a:xfrm>
                              <a:off x="1255" y="11387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60A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奖杯"/>
                          <wps:cNvSpPr/>
                          <wps:spPr bwMode="auto">
                            <a:xfrm>
                              <a:off x="1327" y="11459"/>
                              <a:ext cx="246" cy="246"/>
                            </a:xfrm>
                            <a:custGeom>
                              <a:avLst/>
                              <a:gdLst>
                                <a:gd name="T0" fmla="*/ 2147483646 w 4409"/>
                                <a:gd name="T1" fmla="*/ 2147483646 h 4408"/>
                                <a:gd name="T2" fmla="*/ 2147483646 w 4409"/>
                                <a:gd name="T3" fmla="*/ 2147483646 h 4408"/>
                                <a:gd name="T4" fmla="*/ 2147483646 w 4409"/>
                                <a:gd name="T5" fmla="*/ 2147483646 h 4408"/>
                                <a:gd name="T6" fmla="*/ 2147483646 w 4409"/>
                                <a:gd name="T7" fmla="*/ 2147483646 h 4408"/>
                                <a:gd name="T8" fmla="*/ 2147483646 w 4409"/>
                                <a:gd name="T9" fmla="*/ 2147483646 h 4408"/>
                                <a:gd name="T10" fmla="*/ 2147483646 w 4409"/>
                                <a:gd name="T11" fmla="*/ 2147483646 h 4408"/>
                                <a:gd name="T12" fmla="*/ 2147483646 w 4409"/>
                                <a:gd name="T13" fmla="*/ 2147483646 h 4408"/>
                                <a:gd name="T14" fmla="*/ 2147483646 w 4409"/>
                                <a:gd name="T15" fmla="*/ 2147483646 h 4408"/>
                                <a:gd name="T16" fmla="*/ 481718167 w 4409"/>
                                <a:gd name="T17" fmla="*/ 2147483646 h 4408"/>
                                <a:gd name="T18" fmla="*/ 321145301 w 4409"/>
                                <a:gd name="T19" fmla="*/ 2147483646 h 4408"/>
                                <a:gd name="T20" fmla="*/ 2147483646 w 4409"/>
                                <a:gd name="T21" fmla="*/ 2147483646 h 4408"/>
                                <a:gd name="T22" fmla="*/ 2147483646 w 4409"/>
                                <a:gd name="T23" fmla="*/ 2147483646 h 4408"/>
                                <a:gd name="T24" fmla="*/ 2147483646 w 4409"/>
                                <a:gd name="T25" fmla="*/ 2147483646 h 4408"/>
                                <a:gd name="T26" fmla="*/ 2147483646 w 4409"/>
                                <a:gd name="T27" fmla="*/ 2147483646 h 4408"/>
                                <a:gd name="T28" fmla="*/ 2147483646 w 4409"/>
                                <a:gd name="T29" fmla="*/ 2147483646 h 4408"/>
                                <a:gd name="T30" fmla="*/ 2147483646 w 4409"/>
                                <a:gd name="T31" fmla="*/ 2147483646 h 4408"/>
                                <a:gd name="T32" fmla="*/ 2147483646 w 4409"/>
                                <a:gd name="T33" fmla="*/ 2147483646 h 4408"/>
                                <a:gd name="T34" fmla="*/ 2147483646 w 4409"/>
                                <a:gd name="T35" fmla="*/ 2147483646 h 4408"/>
                                <a:gd name="T36" fmla="*/ 2147483646 w 4409"/>
                                <a:gd name="T37" fmla="*/ 2147483646 h 4408"/>
                                <a:gd name="T38" fmla="*/ 2147483646 w 4409"/>
                                <a:gd name="T39" fmla="*/ 2147483646 h 4408"/>
                                <a:gd name="T40" fmla="*/ 2147483646 w 4409"/>
                                <a:gd name="T41" fmla="*/ 2147483646 h 4408"/>
                                <a:gd name="T42" fmla="*/ 2147483646 w 4409"/>
                                <a:gd name="T43" fmla="*/ 2147483646 h 4408"/>
                                <a:gd name="T44" fmla="*/ 2147483646 w 4409"/>
                                <a:gd name="T45" fmla="*/ 2147483646 h 4408"/>
                                <a:gd name="T46" fmla="*/ 2147483646 w 4409"/>
                                <a:gd name="T47" fmla="*/ 2147483646 h 4408"/>
                                <a:gd name="T48" fmla="*/ 2147483646 w 4409"/>
                                <a:gd name="T49" fmla="*/ 2147483646 h 4408"/>
                                <a:gd name="T50" fmla="*/ 2147483646 w 4409"/>
                                <a:gd name="T51" fmla="*/ 2147483646 h 4408"/>
                                <a:gd name="T52" fmla="*/ 2147483646 w 4409"/>
                                <a:gd name="T53" fmla="*/ 2147483646 h 4408"/>
                                <a:gd name="T54" fmla="*/ 2147483646 w 4409"/>
                                <a:gd name="T55" fmla="*/ 2147483646 h 4408"/>
                                <a:gd name="T56" fmla="*/ 2147483646 w 4409"/>
                                <a:gd name="T57" fmla="*/ 2147483646 h 4408"/>
                                <a:gd name="T58" fmla="*/ 2147483646 w 4409"/>
                                <a:gd name="T59" fmla="*/ 2147483646 h 4408"/>
                                <a:gd name="T60" fmla="*/ 2147483646 w 4409"/>
                                <a:gd name="T61" fmla="*/ 2147483646 h 4408"/>
                                <a:gd name="T62" fmla="*/ 2147483646 w 4409"/>
                                <a:gd name="T63" fmla="*/ 2147483646 h 4408"/>
                                <a:gd name="T64" fmla="*/ 2147483646 w 4409"/>
                                <a:gd name="T65" fmla="*/ 2147483646 h 4408"/>
                                <a:gd name="T66" fmla="*/ 2147483646 w 4409"/>
                                <a:gd name="T67" fmla="*/ 2147483646 h 4408"/>
                                <a:gd name="T68" fmla="*/ 2147483646 w 4409"/>
                                <a:gd name="T69" fmla="*/ 2147483646 h 4408"/>
                                <a:gd name="T70" fmla="*/ 2147483646 w 4409"/>
                                <a:gd name="T71" fmla="*/ 2147483646 h 4408"/>
                                <a:gd name="T72" fmla="*/ 2147483646 w 4409"/>
                                <a:gd name="T73" fmla="*/ 2147483646 h 4408"/>
                                <a:gd name="T74" fmla="*/ 2147483646 w 4409"/>
                                <a:gd name="T75" fmla="*/ 2147483646 h 4408"/>
                                <a:gd name="T76" fmla="*/ 2147483646 w 4409"/>
                                <a:gd name="T77" fmla="*/ 2147483646 h 4408"/>
                                <a:gd name="T78" fmla="*/ 2147483646 w 4409"/>
                                <a:gd name="T79" fmla="*/ 2147483646 h 4408"/>
                                <a:gd name="T80" fmla="*/ 2147483646 w 4409"/>
                                <a:gd name="T81" fmla="*/ 2147483646 h 4408"/>
                                <a:gd name="T82" fmla="*/ 2147483646 w 4409"/>
                                <a:gd name="T83" fmla="*/ 2147483646 h 4408"/>
                                <a:gd name="T84" fmla="*/ 2147483646 w 4409"/>
                                <a:gd name="T85" fmla="*/ 2147483646 h 4408"/>
                                <a:gd name="T86" fmla="*/ 2147483646 w 4409"/>
                                <a:gd name="T87" fmla="*/ 2147483646 h 4408"/>
                                <a:gd name="T88" fmla="*/ 2147483646 w 4409"/>
                                <a:gd name="T89" fmla="*/ 2147483646 h 4408"/>
                                <a:gd name="T90" fmla="*/ 2147483646 w 4409"/>
                                <a:gd name="T91" fmla="*/ 2147483646 h 4408"/>
                                <a:gd name="T92" fmla="*/ 2147483646 w 4409"/>
                                <a:gd name="T93" fmla="*/ 2147483646 h 4408"/>
                                <a:gd name="T94" fmla="*/ 2147483646 w 4409"/>
                                <a:gd name="T95" fmla="*/ 2147483646 h 4408"/>
                                <a:gd name="T96" fmla="*/ 2147483646 w 4409"/>
                                <a:gd name="T97" fmla="*/ 2147483646 h 4408"/>
                                <a:gd name="T98" fmla="*/ 2147483646 w 4409"/>
                                <a:gd name="T99" fmla="*/ 2147483646 h 4408"/>
                                <a:gd name="T100" fmla="*/ 2147483646 w 4409"/>
                                <a:gd name="T101" fmla="*/ 2147483646 h 4408"/>
                                <a:gd name="T102" fmla="*/ 2147483646 w 4409"/>
                                <a:gd name="T103" fmla="*/ 2147483646 h 4408"/>
                                <a:gd name="T104" fmla="*/ 2147483646 w 4409"/>
                                <a:gd name="T105" fmla="*/ 2147483646 h 4408"/>
                                <a:gd name="T106" fmla="*/ 2147483646 w 4409"/>
                                <a:gd name="T107" fmla="*/ 2147483646 h 4408"/>
                                <a:gd name="T108" fmla="*/ 2147483646 w 4409"/>
                                <a:gd name="T109" fmla="*/ 2147483646 h 4408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8" name="矩形 27"/>
                        <wps:cNvSpPr/>
                        <wps:spPr>
                          <a:xfrm>
                            <a:off x="5240" y="11312"/>
                            <a:ext cx="3389" cy="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  <w:t>获得荣誉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4"/>
                                  <w:szCs w:val="24"/>
                                  <w:lang w:val="en-US" w:eastAsia="zh-CN"/>
                                </w:rPr>
                                <w:t>Gain Honor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pt;margin-top:474.85pt;height:27.1pt;width:190.55pt;z-index:251866112;mso-width-relative:page;mso-height-relative:page;" coordorigin="4817,11312" coordsize="3811,542" o:gfxdata="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">
                <o:lock v:ext="edit" aspectratio="f"/>
                <v:group id="_x0000_s1026" o:spid="_x0000_s1026" o:spt="203" style="position:absolute;left:4817;top:11387;height:390;width:390;" coordorigin="1255,11387" coordsize="390,39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1255;top:11387;height:390;width:390;v-text-anchor:middle;" fillcolor="#60A6B2" filled="t" stroked="f" coordsize="21600,21600" o:gfxdata="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ZA2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奖杯" o:spid="_x0000_s1026" o:spt="100" style="position:absolute;left:1327;top:11459;height:246;width:246;v-text-anchor:middle;" fillcolor="#FFFFFF" filled="t" stroked="f" coordsize="4409,4408" o:gfxdata="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PWivQAA&#10;ANsAAAAPAAAAAAAAAAEAIAAAACIAAABkcnMvZG93bnJldi54bWxQSwECFAAUAAAACACHTuJAMy8F&#10;njsAAAA5AAAAEAAAAAAAAAABACAAAAAMAQAAZHJzL3NoYXBleG1sLnhtbFBLBQYAAAAABgAGAFsB&#10;AAC2Aw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119818774,119845956;119818774,119845956;119818774,119845956;119818774,119845956;119818774,119845956;119818774,119845956;119818774,119845956;119818774,119845956;26877448,119845956;17918290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;119818774,119845956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7" o:spid="_x0000_s1026" o:spt="1" style="position:absolute;left:5240;top:11312;height:542;width:3389;" filled="f" stroked="f" coordsize="21600,21600" o:gfxdata="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Viq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  <w:t>获得荣誉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4"/>
                            <w:szCs w:val="24"/>
                            <w:lang w:val="en-US" w:eastAsia="zh-CN"/>
                          </w:rPr>
                          <w:t>Gain Honor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6376670</wp:posOffset>
                </wp:positionV>
                <wp:extent cx="6012180" cy="1248410"/>
                <wp:effectExtent l="0" t="0" r="0" b="0"/>
                <wp:wrapNone/>
                <wp:docPr id="2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1248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20xx.09 - 20xx.06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深圳大学在校期间获得国家奖学金；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20xx.09 - 20xx.06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深圳大学在校获“三好学生”称号；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20xx.09 - 20xx.06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深圳大学在校创意营销大赛一等奖；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20xx.09 - 20xx.06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深圳大学生程序大赛比赛一等奖。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70.95pt;margin-top:502.1pt;height:98.3pt;width:473.4pt;z-index:251858944;mso-width-relative:page;mso-height-relative:page;" filled="f" stroked="f" coordsize="21600,21600" o:gfxdata="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7m98BNgAAAAOAQAADwAAAAAAAAABACAA&#10;AAAiAAAAZHJzL2Rvd25yZXYueG1sUEsBAhQAFAAAAAgAh07iQCKLOpK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20xx.09 - 20xx.06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深圳大学在校期间获得国家奖学金；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20xx.09 - 20xx.06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深圳大学在校获“三好学生”称号；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20xx.09 - 20xx.06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深圳大学在校创意营销大赛一等奖；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20xx.09 - 20xx.06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深圳大学生程序大赛比赛一等奖。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3773805</wp:posOffset>
                </wp:positionV>
                <wp:extent cx="6012180" cy="2160270"/>
                <wp:effectExtent l="0" t="0" r="0" b="0"/>
                <wp:wrapNone/>
                <wp:docPr id="32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216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20xx.09 - 20xx.06              深圳科技网络公司                        职位：产品运营总监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职责：负责技术方向、技术规划与运筹实施，业务发展提供全面技术；研究决策公司技术发展路线，规划公司服务产品技术构架；技术团队的梯队化建设及管理，培养、业绩评估和激励等；领导技术团队并组织实施年度工作计划，完成年度目标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20xx.09 - 20xx.06              深圳科技网络公司                        职位：产品运营总监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工作职责：负责基于LBS的手机交友客户产品功能策划；管理后台的功能策划，并跟进技术实施；跟踪并分析用户操作记录、各种日常运；提出产品优化建议及调整产品运营策略。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70.95pt;margin-top:297.15pt;height:170.1pt;width:473.4pt;z-index:251809792;mso-width-relative:page;mso-height-relative:page;" filled="f" stroked="f" coordsize="21600,21600" o:gfxdata="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AMyP42AAAAAwBAAAPAAAAAAAAAAEAIAAA&#10;ACIAAABkcnMvZG93bnJldi54bWxQSwECFAAUAAAACACHTuJAmpXJZpoBAAAM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20xx.09 - 20xx.06              深圳科技网络公司                        职位：产品运营总监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职责：负责技术方向、技术规划与运筹实施，业务发展提供全面技术；研究决策公司技术发展路线，规划公司服务产品技术构架；技术团队的梯队化建设及管理，培养、业绩评估和激励等；领导技术团队并组织实施年度工作计划，完成年度目标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20xx.09 - 20xx.06              深圳科技网络公司                        职位：产品运营总监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工作职责：负责基于LBS的手机交友客户产品功能策划；管理后台的功能策划，并跟进技术实施；跟踪并分析用户操作记录、各种日常运；提出产品优化建议及调整产品运营策略。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3419475</wp:posOffset>
                </wp:positionV>
                <wp:extent cx="3477895" cy="344170"/>
                <wp:effectExtent l="0" t="0" r="0" b="1778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344170"/>
                          <a:chOff x="4817" y="6183"/>
                          <a:chExt cx="5477" cy="542"/>
                        </a:xfrm>
                      </wpg:grpSpPr>
                      <wps:wsp>
                        <wps:cNvPr id="33" name="矩形 18"/>
                        <wps:cNvSpPr/>
                        <wps:spPr>
                          <a:xfrm>
                            <a:off x="5240" y="6183"/>
                            <a:ext cx="5055" cy="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/>
                                  <w:bCs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W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60A6B2"/>
                                  <w:sz w:val="24"/>
                                  <w:szCs w:val="24"/>
                                  <w:lang w:val="en-US" w:eastAsia="zh-CN"/>
                                </w:rPr>
                                <w:t>ork Experience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4817" y="6265"/>
                            <a:ext cx="390" cy="390"/>
                            <a:chOff x="3592" y="6265"/>
                            <a:chExt cx="390" cy="390"/>
                          </a:xfrm>
                        </wpg:grpSpPr>
                        <wps:wsp>
                          <wps:cNvPr id="30" name="椭圆 5"/>
                          <wps:cNvSpPr/>
                          <wps:spPr>
                            <a:xfrm>
                              <a:off x="3592" y="6265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60A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图片 21" descr="工作经历 (1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19" y="6292"/>
                              <a:ext cx="336" cy="3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pt;margin-top:269.25pt;height:27.1pt;width:273.85pt;z-index:251860992;mso-width-relative:page;mso-height-relative:page;" coordorigin="4817,6183" coordsize="5477,542" o:gfxdata="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">
                <o:lock v:ext="edit" aspectratio="f"/>
                <v:rect id="矩形 18" o:spid="_x0000_s1026" o:spt="1" style="position:absolute;left:5240;top:6183;height:542;width:5055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/>
                            <w:bCs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  <w:t>工作经历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8"/>
                            <w:szCs w:val="28"/>
                            <w:lang w:val="en-US" w:eastAsia="zh-CN"/>
                          </w:rPr>
                          <w:t xml:space="preserve"> W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60A6B2"/>
                            <w:sz w:val="24"/>
                            <w:szCs w:val="24"/>
                            <w:lang w:val="en-US" w:eastAsia="zh-CN"/>
                          </w:rPr>
                          <w:t>ork Experience</w:t>
                        </w:r>
                      </w:p>
                    </w:txbxContent>
                  </v:textbox>
                </v:rect>
                <v:group id="_x0000_s1026" o:spid="_x0000_s1026" o:spt="203" style="position:absolute;left:4817;top:6265;height:390;width:390;" coordorigin="3592,6265" coordsize="390,39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3592;top:6265;height:390;width:390;v-text-anchor:middle;" fillcolor="#60A6B2" filled="t" stroked="f" coordsize="21600,21600" o:gfxdata="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/w+g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图片 21" o:spid="_x0000_s1026" o:spt="75" alt="工作经历 (1)" type="#_x0000_t75" style="position:absolute;left:3619;top:6292;height:336;width:336;" filled="f" o:preferrelative="t" stroked="f" coordsize="21600,21600" o:gfxdata="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fz0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2303145</wp:posOffset>
                </wp:positionV>
                <wp:extent cx="6447155" cy="99377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155" cy="993775"/>
                          <a:chOff x="8736" y="4360"/>
                          <a:chExt cx="10153" cy="1565"/>
                        </a:xfrm>
                      </wpg:grpSpPr>
                      <wps:wsp>
                        <wps:cNvPr id="20" name="文本框 11"/>
                        <wps:cNvSpPr txBox="1"/>
                        <wps:spPr>
                          <a:xfrm>
                            <a:off x="9163" y="4933"/>
                            <a:ext cx="9726" cy="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20xx.09 - 20xx.06             深圳大学             信息管理与产品运营             大专学位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20xx.09 - 20xx.06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           深圳大学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           信息管理与产品运营             本科学位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12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808080" w:themeColor="text1" w:themeTint="8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808080" w:themeColor="text1" w:themeTint="8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8736" y="4360"/>
                            <a:ext cx="6405" cy="542"/>
                            <a:chOff x="8736" y="4360"/>
                            <a:chExt cx="6405" cy="542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8736" y="4445"/>
                              <a:ext cx="390" cy="390"/>
                              <a:chOff x="3754" y="5015"/>
                              <a:chExt cx="390" cy="390"/>
                            </a:xfrm>
                          </wpg:grpSpPr>
                          <wps:wsp>
                            <wps:cNvPr id="19" name="椭圆 5"/>
                            <wps:cNvSpPr/>
                            <wps:spPr>
                              <a:xfrm>
                                <a:off x="3754" y="5015"/>
                                <a:ext cx="390" cy="3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A6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学士帽"/>
                            <wps:cNvSpPr/>
                            <wps:spPr bwMode="auto">
                              <a:xfrm>
                                <a:off x="3788" y="5085"/>
                                <a:ext cx="322" cy="250"/>
                              </a:xfrm>
                              <a:custGeom>
                                <a:avLst/>
                                <a:gdLst>
                                  <a:gd name="T0" fmla="*/ 1395067 w 3931"/>
                                  <a:gd name="T1" fmla="*/ 589725 h 2392"/>
                                  <a:gd name="T2" fmla="*/ 928365 w 3931"/>
                                  <a:gd name="T3" fmla="*/ 389484 h 2392"/>
                                  <a:gd name="T4" fmla="*/ 403040 w 3931"/>
                                  <a:gd name="T5" fmla="*/ 589725 h 2392"/>
                                  <a:gd name="T6" fmla="*/ 256480 w 3931"/>
                                  <a:gd name="T7" fmla="*/ 528782 h 2392"/>
                                  <a:gd name="T8" fmla="*/ 256480 w 3931"/>
                                  <a:gd name="T9" fmla="*/ 708403 h 2392"/>
                                  <a:gd name="T10" fmla="*/ 296326 w 3931"/>
                                  <a:gd name="T11" fmla="*/ 763389 h 2392"/>
                                  <a:gd name="T12" fmla="*/ 255564 w 3931"/>
                                  <a:gd name="T13" fmla="*/ 818375 h 2392"/>
                                  <a:gd name="T14" fmla="*/ 299074 w 3931"/>
                                  <a:gd name="T15" fmla="*/ 1011742 h 2392"/>
                                  <a:gd name="T16" fmla="*/ 170834 w 3931"/>
                                  <a:gd name="T17" fmla="*/ 1011742 h 2392"/>
                                  <a:gd name="T18" fmla="*/ 214802 w 3931"/>
                                  <a:gd name="T19" fmla="*/ 817458 h 2392"/>
                                  <a:gd name="T20" fmla="*/ 179078 w 3931"/>
                                  <a:gd name="T21" fmla="*/ 763389 h 2392"/>
                                  <a:gd name="T22" fmla="*/ 213428 w 3931"/>
                                  <a:gd name="T23" fmla="*/ 709777 h 2392"/>
                                  <a:gd name="T24" fmla="*/ 213428 w 3931"/>
                                  <a:gd name="T25" fmla="*/ 510911 h 2392"/>
                                  <a:gd name="T26" fmla="*/ 0 w 3931"/>
                                  <a:gd name="T27" fmla="*/ 421559 h 2392"/>
                                  <a:gd name="T28" fmla="*/ 938899 w 3931"/>
                                  <a:gd name="T29" fmla="*/ 0 h 2392"/>
                                  <a:gd name="T30" fmla="*/ 1800397 w 3931"/>
                                  <a:gd name="T31" fmla="*/ 427058 h 2392"/>
                                  <a:gd name="T32" fmla="*/ 1395067 w 3931"/>
                                  <a:gd name="T33" fmla="*/ 589725 h 2392"/>
                                  <a:gd name="T34" fmla="*/ 917831 w 3931"/>
                                  <a:gd name="T35" fmla="*/ 491208 h 2392"/>
                                  <a:gd name="T36" fmla="*/ 1341481 w 3931"/>
                                  <a:gd name="T37" fmla="*/ 635088 h 2392"/>
                                  <a:gd name="T38" fmla="*/ 1341481 w 3931"/>
                                  <a:gd name="T39" fmla="*/ 983791 h 2392"/>
                                  <a:gd name="T40" fmla="*/ 896306 w 3931"/>
                                  <a:gd name="T41" fmla="*/ 1096054 h 2392"/>
                                  <a:gd name="T42" fmla="*/ 503342 w 3931"/>
                                  <a:gd name="T43" fmla="*/ 983791 h 2392"/>
                                  <a:gd name="T44" fmla="*/ 503342 w 3931"/>
                                  <a:gd name="T45" fmla="*/ 635088 h 2392"/>
                                  <a:gd name="T46" fmla="*/ 917831 w 3931"/>
                                  <a:gd name="T47" fmla="*/ 491208 h 2392"/>
                                  <a:gd name="T48" fmla="*/ 912335 w 3931"/>
                                  <a:gd name="T49" fmla="*/ 1031904 h 2392"/>
                                  <a:gd name="T50" fmla="*/ 1254003 w 3931"/>
                                  <a:gd name="T51" fmla="*/ 946675 h 2392"/>
                                  <a:gd name="T52" fmla="*/ 912335 w 3931"/>
                                  <a:gd name="T53" fmla="*/ 860989 h 2392"/>
                                  <a:gd name="T54" fmla="*/ 571126 w 3931"/>
                                  <a:gd name="T55" fmla="*/ 946675 h 2392"/>
                                  <a:gd name="T56" fmla="*/ 912335 w 3931"/>
                                  <a:gd name="T57" fmla="*/ 1031904 h 2392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3931" h="2392">
                                    <a:moveTo>
                                      <a:pt x="3046" y="1287"/>
                                    </a:moveTo>
                                    <a:cubicBezTo>
                                      <a:pt x="3046" y="1287"/>
                                      <a:pt x="2618" y="850"/>
                                      <a:pt x="2027" y="850"/>
                                    </a:cubicBezTo>
                                    <a:cubicBezTo>
                                      <a:pt x="1450" y="850"/>
                                      <a:pt x="880" y="1287"/>
                                      <a:pt x="880" y="1287"/>
                                    </a:cubicBezTo>
                                    <a:cubicBezTo>
                                      <a:pt x="560" y="1154"/>
                                      <a:pt x="560" y="1154"/>
                                      <a:pt x="560" y="1154"/>
                                    </a:cubicBezTo>
                                    <a:cubicBezTo>
                                      <a:pt x="560" y="1546"/>
                                      <a:pt x="560" y="1546"/>
                                      <a:pt x="560" y="1546"/>
                                    </a:cubicBezTo>
                                    <a:cubicBezTo>
                                      <a:pt x="610" y="1563"/>
                                      <a:pt x="647" y="1610"/>
                                      <a:pt x="647" y="1666"/>
                                    </a:cubicBezTo>
                                    <a:cubicBezTo>
                                      <a:pt x="647" y="1723"/>
                                      <a:pt x="609" y="1769"/>
                                      <a:pt x="558" y="1786"/>
                                    </a:cubicBezTo>
                                    <a:cubicBezTo>
                                      <a:pt x="653" y="2208"/>
                                      <a:pt x="653" y="2208"/>
                                      <a:pt x="653" y="2208"/>
                                    </a:cubicBezTo>
                                    <a:cubicBezTo>
                                      <a:pt x="373" y="2208"/>
                                      <a:pt x="373" y="2208"/>
                                      <a:pt x="373" y="2208"/>
                                    </a:cubicBezTo>
                                    <a:cubicBezTo>
                                      <a:pt x="469" y="1784"/>
                                      <a:pt x="469" y="1784"/>
                                      <a:pt x="469" y="1784"/>
                                    </a:cubicBezTo>
                                    <a:cubicBezTo>
                                      <a:pt x="423" y="1764"/>
                                      <a:pt x="391" y="1719"/>
                                      <a:pt x="391" y="1666"/>
                                    </a:cubicBezTo>
                                    <a:cubicBezTo>
                                      <a:pt x="391" y="1614"/>
                                      <a:pt x="422" y="1570"/>
                                      <a:pt x="466" y="1549"/>
                                    </a:cubicBezTo>
                                    <a:cubicBezTo>
                                      <a:pt x="466" y="1115"/>
                                      <a:pt x="466" y="1115"/>
                                      <a:pt x="466" y="1115"/>
                                    </a:cubicBezTo>
                                    <a:cubicBezTo>
                                      <a:pt x="0" y="920"/>
                                      <a:pt x="0" y="920"/>
                                      <a:pt x="0" y="920"/>
                                    </a:cubicBezTo>
                                    <a:cubicBezTo>
                                      <a:pt x="2050" y="0"/>
                                      <a:pt x="2050" y="0"/>
                                      <a:pt x="2050" y="0"/>
                                    </a:cubicBezTo>
                                    <a:cubicBezTo>
                                      <a:pt x="3931" y="932"/>
                                      <a:pt x="3931" y="932"/>
                                      <a:pt x="3931" y="932"/>
                                    </a:cubicBezTo>
                                    <a:lnTo>
                                      <a:pt x="3046" y="1287"/>
                                    </a:lnTo>
                                    <a:close/>
                                    <a:moveTo>
                                      <a:pt x="2004" y="1072"/>
                                    </a:moveTo>
                                    <a:cubicBezTo>
                                      <a:pt x="2598" y="1072"/>
                                      <a:pt x="2929" y="1386"/>
                                      <a:pt x="2929" y="1386"/>
                                    </a:cubicBezTo>
                                    <a:cubicBezTo>
                                      <a:pt x="2929" y="2147"/>
                                      <a:pt x="2929" y="2147"/>
                                      <a:pt x="2929" y="2147"/>
                                    </a:cubicBezTo>
                                    <a:cubicBezTo>
                                      <a:pt x="2929" y="2147"/>
                                      <a:pt x="2586" y="2392"/>
                                      <a:pt x="1957" y="2392"/>
                                    </a:cubicBezTo>
                                    <a:cubicBezTo>
                                      <a:pt x="1328" y="2392"/>
                                      <a:pt x="1099" y="2147"/>
                                      <a:pt x="1099" y="2147"/>
                                    </a:cubicBezTo>
                                    <a:cubicBezTo>
                                      <a:pt x="1099" y="1386"/>
                                      <a:pt x="1099" y="1386"/>
                                      <a:pt x="1099" y="1386"/>
                                    </a:cubicBezTo>
                                    <a:cubicBezTo>
                                      <a:pt x="1099" y="1386"/>
                                      <a:pt x="1410" y="1072"/>
                                      <a:pt x="2004" y="1072"/>
                                    </a:cubicBezTo>
                                    <a:close/>
                                    <a:moveTo>
                                      <a:pt x="1992" y="2252"/>
                                    </a:moveTo>
                                    <a:cubicBezTo>
                                      <a:pt x="2404" y="2252"/>
                                      <a:pt x="2738" y="2168"/>
                                      <a:pt x="2738" y="2066"/>
                                    </a:cubicBezTo>
                                    <a:cubicBezTo>
                                      <a:pt x="2738" y="1963"/>
                                      <a:pt x="2404" y="1879"/>
                                      <a:pt x="1992" y="1879"/>
                                    </a:cubicBezTo>
                                    <a:cubicBezTo>
                                      <a:pt x="1581" y="1879"/>
                                      <a:pt x="1247" y="1963"/>
                                      <a:pt x="1247" y="2066"/>
                                    </a:cubicBezTo>
                                    <a:cubicBezTo>
                                      <a:pt x="1247" y="2168"/>
                                      <a:pt x="1581" y="2252"/>
                                      <a:pt x="1992" y="22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="ctr" anchorCtr="1"/>
                          </wps:wsp>
                        </wpg:grpSp>
                        <wps:wsp>
                          <wps:cNvPr id="21" name="矩形 15"/>
                          <wps:cNvSpPr/>
                          <wps:spPr>
                            <a:xfrm>
                              <a:off x="9159" y="4360"/>
                              <a:ext cx="5983" cy="5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16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b w:val="0"/>
                                    <w:bCs w:val="0"/>
                                    <w:color w:val="60A6B2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b/>
                                    <w:bCs/>
                                    <w:color w:val="60A6B2"/>
                                    <w:sz w:val="28"/>
                                    <w:szCs w:val="28"/>
                                    <w:lang w:val="en-US" w:eastAsia="zh-CN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b w:val="0"/>
                                    <w:bCs w:val="0"/>
                                    <w:color w:val="60A6B2"/>
                                    <w:sz w:val="28"/>
                                    <w:szCs w:val="28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b w:val="0"/>
                                    <w:bCs w:val="0"/>
                                    <w:color w:val="60A6B2"/>
                                    <w:sz w:val="24"/>
                                    <w:szCs w:val="24"/>
                                    <w:lang w:val="en-US" w:eastAsia="zh-CN"/>
                                  </w:rPr>
                                  <w:t>Educational Background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6pt;margin-top:181.35pt;height:78.25pt;width:507.65pt;z-index:251662336;mso-width-relative:page;mso-height-relative:page;" coordorigin="8736,4360" coordsize="10153,1565" o:gfxdata="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">
                <o:lock v:ext="edit" aspectratio="f"/>
                <v:shape id="文本框 11" o:spid="_x0000_s1026" o:spt="202" type="#_x0000_t202" style="position:absolute;left:9163;top:4933;height:993;width:9726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20xx.09 - 20xx.06             深圳大学             信息管理与产品运营             大专学位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20xx.09 - 20xx.06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           深圳大学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           信息管理与产品运营             本科学位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12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808080" w:themeColor="text1" w:themeTint="8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808080" w:themeColor="text1" w:themeTint="8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_x0000_s1026" o:spid="_x0000_s1026" o:spt="203" style="position:absolute;left:8736;top:4360;height:542;width:6405;" coordorigin="8736,4360" coordsize="6405,54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8736;top:4445;height:390;width:390;" coordorigin="3754,5015" coordsize="390,3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5" o:spid="_x0000_s1026" o:spt="3" type="#_x0000_t3" style="position:absolute;left:3754;top:5015;height:390;width:390;v-text-anchor:middle;" fillcolor="#60A6B2" filled="t" stroked="f" coordsize="21600,21600" o:gfxdata="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zy3+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学士帽" o:spid="_x0000_s1026" o:spt="100" style="position:absolute;left:3788;top:5085;height:250;width:322;v-text-anchor:middle-center;" fillcolor="#FFFFFF" filled="t" stroked="f" coordsize="3931,2392" o:gfxdata="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MMy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  <v:path o:connectlocs="114274,61635;76045,40706;33014,61635;21009,55265;21009,74038;24272,79785;20934,85532;24498,105742;13993,105742;17595,85436;14668,79785;17482,74182;17482,53397;0,44059;76908,0;147475,44633;114274,61635;75182,51338;109884,66376;109884,102820;73419,114554;41230,102820;41230,66376;75182,51338;74732,107849;102719,98941;74732,89986;46782,98941;74732,107849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矩形 15" o:spid="_x0000_s1026" o:spt="1" style="position:absolute;left:9159;top:4360;height:542;width:5983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16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b w:val="0"/>
                              <w:bCs w:val="0"/>
                              <w:color w:val="60A6B2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b/>
                              <w:bCs/>
                              <w:color w:val="60A6B2"/>
                              <w:sz w:val="28"/>
                              <w:szCs w:val="28"/>
                              <w:lang w:val="en-US" w:eastAsia="zh-CN"/>
                            </w:rPr>
                            <w:t>教育背景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b w:val="0"/>
                              <w:bCs w:val="0"/>
                              <w:color w:val="60A6B2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b w:val="0"/>
                              <w:bCs w:val="0"/>
                              <w:color w:val="60A6B2"/>
                              <w:sz w:val="24"/>
                              <w:szCs w:val="24"/>
                              <w:lang w:val="en-US" w:eastAsia="zh-CN"/>
                            </w:rPr>
                            <w:t>Educational Background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2087880</wp:posOffset>
                </wp:positionV>
                <wp:extent cx="8999855" cy="635"/>
                <wp:effectExtent l="0" t="0" r="0" b="0"/>
                <wp:wrapNone/>
                <wp:docPr id="3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9855" cy="6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6.1pt;margin-top:164.4pt;height:0.05pt;width:708.65pt;z-index:251656192;mso-width-relative:page;mso-height-relative:page;" filled="f" stroked="t" coordsize="21600,21600" o:gfxdata="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asFQv2gAA&#10;AAwBAAAPAAAAAAAAAAEAIAAAACIAAABkcnMvZG93bnJldi54bWxQSwECFAAUAAAACACHTuJAltcW&#10;YeMBAACyAwAADgAAAAAAAAABACAAAAApAQAAZHJzL2Uyb0RvYy54bWxQSwUGAAAAAAYABgBZAQAA&#10;fgUAAAAA&#10;">
                <v:fill on="f" focussize="0,0"/>
                <v:stroke weight="3pt" color="#F2F2F2 [305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1223010</wp:posOffset>
                </wp:positionV>
                <wp:extent cx="3417570" cy="53086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94890" y="1486535"/>
                          <a:ext cx="3417570" cy="530860"/>
                          <a:chOff x="4074" y="1690"/>
                          <a:chExt cx="5382" cy="836"/>
                        </a:xfrm>
                        <a:effectLst/>
                      </wpg:grpSpPr>
                      <wpg:grpSp>
                        <wpg:cNvPr id="12" name="组合 10"/>
                        <wpg:cNvGrpSpPr/>
                        <wpg:grpSpPr>
                          <a:xfrm>
                            <a:off x="6816" y="1690"/>
                            <a:ext cx="2641" cy="836"/>
                            <a:chOff x="6776" y="2435"/>
                            <a:chExt cx="2641" cy="836"/>
                          </a:xfrm>
                          <a:effectLst/>
                        </wpg:grpSpPr>
                        <wps:wsp>
                          <wps:cNvPr id="8" name="文本框 11"/>
                          <wps:cNvSpPr txBox="1"/>
                          <wps:spPr>
                            <a:xfrm>
                              <a:off x="7047" y="2435"/>
                              <a:ext cx="2370" cy="8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5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60A6B2"/>
                                    <w:spacing w:val="0"/>
                                    <w:sz w:val="21"/>
                                    <w:szCs w:val="21"/>
                                    <w:shd w:val="clear" w:color="auto" w:fill="FFFFFF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60A6B2"/>
                                    <w:spacing w:val="0"/>
                                    <w:sz w:val="21"/>
                                    <w:szCs w:val="21"/>
                                    <w:shd w:val="clear" w:color="auto" w:fill="FFFFFF"/>
                                    <w:lang w:val="en-US" w:eastAsia="zh-CN"/>
                                  </w:rPr>
                                  <w:t>138-xxxx-8888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5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60A6B2"/>
                                    <w:spacing w:val="0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60A6B2"/>
                                    <w:spacing w:val="0"/>
                                    <w:sz w:val="21"/>
                                    <w:szCs w:val="21"/>
                                    <w:shd w:val="clear" w:color="auto" w:fill="FFFFFF"/>
                                    <w:lang w:val="en-US" w:eastAsia="zh-CN"/>
                                  </w:rPr>
                                  <w:t>xxxx@qq.com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5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60A6B2"/>
                                    <w:spacing w:val="0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11" name="组合 12"/>
                          <wpg:cNvGrpSpPr/>
                          <wpg:grpSpPr>
                            <a:xfrm>
                              <a:off x="6776" y="2585"/>
                              <a:ext cx="226" cy="567"/>
                              <a:chOff x="3913" y="3295"/>
                              <a:chExt cx="226" cy="567"/>
                            </a:xfrm>
                            <a:effectLst/>
                          </wpg:grpSpPr>
                          <wps:wsp>
                            <wps:cNvPr id="9" name="Freeform 127"/>
                            <wps:cNvSpPr>
                              <a:spLocks noChangeAspect="1"/>
                            </wps:cNvSpPr>
                            <wps:spPr>
                              <a:xfrm>
                                <a:off x="3913" y="3295"/>
                                <a:ext cx="226" cy="22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0151" y="83358"/>
                                  </a:cxn>
                                  <a:cxn ang="0">
                                    <a:pos x="41111" y="50141"/>
                                  </a:cxn>
                                  <a:cxn ang="0">
                                    <a:pos x="41963" y="18345"/>
                                  </a:cxn>
                                  <a:cxn ang="0">
                                    <a:pos x="9314" y="22165"/>
                                  </a:cxn>
                                  <a:cxn ang="0">
                                    <a:pos x="43100" y="100409"/>
                                  </a:cxn>
                                  <a:cxn ang="0">
                                    <a:pos x="121344" y="134195"/>
                                  </a:cxn>
                                  <a:cxn ang="0">
                                    <a:pos x="125164" y="101577"/>
                                  </a:cxn>
                                  <a:cxn ang="0">
                                    <a:pos x="93368" y="102398"/>
                                  </a:cxn>
                                  <a:cxn ang="0">
                                    <a:pos x="60151" y="83358"/>
                                  </a:cxn>
                                  <a:cxn ang="0">
                                    <a:pos x="60151" y="83358"/>
                                  </a:cxn>
                                </a:cxnLst>
                                <a:pathLst>
                                  <a:path w="4545" h="4545">
                                    <a:moveTo>
                                      <a:pt x="1905" y="2640"/>
                                    </a:moveTo>
                                    <a:cubicBezTo>
                                      <a:pt x="1502" y="2238"/>
                                      <a:pt x="1118" y="1772"/>
                                      <a:pt x="1302" y="1588"/>
                                    </a:cubicBezTo>
                                    <a:cubicBezTo>
                                      <a:pt x="1566" y="1324"/>
                                      <a:pt x="1795" y="1162"/>
                                      <a:pt x="1329" y="581"/>
                                    </a:cubicBezTo>
                                    <a:cubicBezTo>
                                      <a:pt x="862" y="0"/>
                                      <a:pt x="550" y="446"/>
                                      <a:pt x="295" y="702"/>
                                    </a:cubicBezTo>
                                    <a:cubicBezTo>
                                      <a:pt x="0" y="996"/>
                                      <a:pt x="279" y="2095"/>
                                      <a:pt x="1365" y="3180"/>
                                    </a:cubicBezTo>
                                    <a:cubicBezTo>
                                      <a:pt x="2450" y="4265"/>
                                      <a:pt x="3549" y="4545"/>
                                      <a:pt x="3843" y="4250"/>
                                    </a:cubicBezTo>
                                    <a:cubicBezTo>
                                      <a:pt x="4099" y="3995"/>
                                      <a:pt x="4545" y="3684"/>
                                      <a:pt x="3964" y="3217"/>
                                    </a:cubicBezTo>
                                    <a:cubicBezTo>
                                      <a:pt x="3383" y="2750"/>
                                      <a:pt x="3221" y="2979"/>
                                      <a:pt x="2957" y="3243"/>
                                    </a:cubicBezTo>
                                    <a:cubicBezTo>
                                      <a:pt x="2773" y="3426"/>
                                      <a:pt x="2307" y="3042"/>
                                      <a:pt x="1905" y="2640"/>
                                    </a:cubicBezTo>
                                    <a:cubicBezTo>
                                      <a:pt x="1905" y="2640"/>
                                      <a:pt x="1905" y="2640"/>
                                      <a:pt x="1905" y="26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0A6B2"/>
                              </a:solidFill>
                              <a:ln w="9525">
                                <a:noFill/>
                              </a:ln>
                              <a:effectLst/>
                            </wps:spPr>
                            <wps:bodyPr upright="1"/>
                          </wps:wsp>
                          <wps:wsp>
                            <wps:cNvPr id="10" name="Freeform 190"/>
                            <wps:cNvSpPr>
                              <a:spLocks noChangeAspect="1"/>
                            </wps:cNvSpPr>
                            <wps:spPr>
                              <a:xfrm>
                                <a:off x="3913" y="3678"/>
                                <a:ext cx="226" cy="18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5514" y="117475"/>
                                  </a:cxn>
                                  <a:cxn ang="0">
                                    <a:pos x="17995" y="117475"/>
                                  </a:cxn>
                                  <a:cxn ang="0">
                                    <a:pos x="0" y="100682"/>
                                  </a:cxn>
                                  <a:cxn ang="0">
                                    <a:pos x="0" y="31485"/>
                                  </a:cxn>
                                  <a:cxn ang="0">
                                    <a:pos x="66415" y="70457"/>
                                  </a:cxn>
                                  <a:cxn ang="0">
                                    <a:pos x="67186" y="71261"/>
                                  </a:cxn>
                                  <a:cxn ang="0">
                                    <a:pos x="75693" y="71261"/>
                                  </a:cxn>
                                  <a:cxn ang="0">
                                    <a:pos x="143510" y="31695"/>
                                  </a:cxn>
                                  <a:cxn ang="0">
                                    <a:pos x="143510" y="100682"/>
                                  </a:cxn>
                                  <a:cxn ang="0">
                                    <a:pos x="125514" y="117475"/>
                                  </a:cxn>
                                  <a:cxn ang="0">
                                    <a:pos x="71737" y="63530"/>
                                  </a:cxn>
                                  <a:cxn ang="0">
                                    <a:pos x="4201" y="23928"/>
                                  </a:cxn>
                                  <a:cxn ang="0">
                                    <a:pos x="0" y="22284"/>
                                  </a:cxn>
                                  <a:cxn ang="0">
                                    <a:pos x="0" y="16757"/>
                                  </a:cxn>
                                  <a:cxn ang="0">
                                    <a:pos x="17995" y="0"/>
                                  </a:cxn>
                                  <a:cxn ang="0">
                                    <a:pos x="125514" y="0"/>
                                  </a:cxn>
                                  <a:cxn ang="0">
                                    <a:pos x="143510" y="16757"/>
                                  </a:cxn>
                                  <a:cxn ang="0">
                                    <a:pos x="143510" y="22389"/>
                                  </a:cxn>
                                  <a:cxn ang="0">
                                    <a:pos x="139448" y="23998"/>
                                  </a:cxn>
                                  <a:cxn ang="0">
                                    <a:pos x="71737" y="63530"/>
                                  </a:cxn>
                                </a:cxnLst>
                                <a:pathLst>
                                  <a:path w="4099" h="3358">
                                    <a:moveTo>
                                      <a:pt x="3585" y="3358"/>
                                    </a:moveTo>
                                    <a:cubicBezTo>
                                      <a:pt x="514" y="3358"/>
                                      <a:pt x="514" y="3358"/>
                                      <a:pt x="514" y="3358"/>
                                    </a:cubicBezTo>
                                    <a:cubicBezTo>
                                      <a:pt x="230" y="3358"/>
                                      <a:pt x="0" y="3143"/>
                                      <a:pt x="0" y="2878"/>
                                    </a:cubicBezTo>
                                    <a:cubicBezTo>
                                      <a:pt x="0" y="900"/>
                                      <a:pt x="0" y="900"/>
                                      <a:pt x="0" y="900"/>
                                    </a:cubicBezTo>
                                    <a:cubicBezTo>
                                      <a:pt x="1897" y="2014"/>
                                      <a:pt x="1897" y="2014"/>
                                      <a:pt x="1897" y="2014"/>
                                    </a:cubicBezTo>
                                    <a:cubicBezTo>
                                      <a:pt x="1904" y="2021"/>
                                      <a:pt x="1910" y="2028"/>
                                      <a:pt x="1919" y="2037"/>
                                    </a:cubicBezTo>
                                    <a:cubicBezTo>
                                      <a:pt x="1986" y="2100"/>
                                      <a:pt x="2095" y="2100"/>
                                      <a:pt x="2162" y="2037"/>
                                    </a:cubicBezTo>
                                    <a:cubicBezTo>
                                      <a:pt x="4099" y="906"/>
                                      <a:pt x="4099" y="906"/>
                                      <a:pt x="4099" y="906"/>
                                    </a:cubicBezTo>
                                    <a:cubicBezTo>
                                      <a:pt x="4099" y="2878"/>
                                      <a:pt x="4099" y="2878"/>
                                      <a:pt x="4099" y="2878"/>
                                    </a:cubicBezTo>
                                    <a:cubicBezTo>
                                      <a:pt x="4099" y="3143"/>
                                      <a:pt x="3869" y="3358"/>
                                      <a:pt x="3585" y="3358"/>
                                    </a:cubicBezTo>
                                    <a:close/>
                                    <a:moveTo>
                                      <a:pt x="2049" y="1816"/>
                                    </a:moveTo>
                                    <a:cubicBezTo>
                                      <a:pt x="120" y="684"/>
                                      <a:pt x="120" y="684"/>
                                      <a:pt x="120" y="684"/>
                                    </a:cubicBezTo>
                                    <a:cubicBezTo>
                                      <a:pt x="87" y="653"/>
                                      <a:pt x="43" y="637"/>
                                      <a:pt x="0" y="637"/>
                                    </a:cubicBezTo>
                                    <a:cubicBezTo>
                                      <a:pt x="0" y="479"/>
                                      <a:pt x="0" y="479"/>
                                      <a:pt x="0" y="479"/>
                                    </a:cubicBezTo>
                                    <a:cubicBezTo>
                                      <a:pt x="0" y="214"/>
                                      <a:pt x="230" y="0"/>
                                      <a:pt x="514" y="0"/>
                                    </a:cubicBezTo>
                                    <a:cubicBezTo>
                                      <a:pt x="3585" y="0"/>
                                      <a:pt x="3585" y="0"/>
                                      <a:pt x="3585" y="0"/>
                                    </a:cubicBezTo>
                                    <a:cubicBezTo>
                                      <a:pt x="3869" y="0"/>
                                      <a:pt x="4099" y="214"/>
                                      <a:pt x="4099" y="479"/>
                                    </a:cubicBezTo>
                                    <a:cubicBezTo>
                                      <a:pt x="4099" y="640"/>
                                      <a:pt x="4099" y="640"/>
                                      <a:pt x="4099" y="640"/>
                                    </a:cubicBezTo>
                                    <a:cubicBezTo>
                                      <a:pt x="4057" y="641"/>
                                      <a:pt x="4015" y="656"/>
                                      <a:pt x="3983" y="686"/>
                                    </a:cubicBezTo>
                                    <a:lnTo>
                                      <a:pt x="2049" y="18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0A6B2"/>
                              </a:solidFill>
                              <a:ln w="9525">
                                <a:noFill/>
                              </a:ln>
                              <a:effectLst/>
                            </wps:spPr>
                            <wps:bodyPr upright="1"/>
                          </wps:wsp>
                        </wpg:grpSp>
                      </wpg:grpSp>
                      <wpg:grpSp>
                        <wpg:cNvPr id="17" name="组合 15"/>
                        <wpg:cNvGrpSpPr/>
                        <wpg:grpSpPr>
                          <a:xfrm>
                            <a:off x="4074" y="1690"/>
                            <a:ext cx="2637" cy="820"/>
                            <a:chOff x="3926" y="2435"/>
                            <a:chExt cx="2637" cy="820"/>
                          </a:xfrm>
                          <a:effectLst/>
                        </wpg:grpSpPr>
                        <wps:wsp>
                          <wps:cNvPr id="13" name="文本框 16"/>
                          <wps:cNvSpPr txBox="1"/>
                          <wps:spPr>
                            <a:xfrm>
                              <a:off x="4193" y="2435"/>
                              <a:ext cx="2370" cy="8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5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60A6B2"/>
                                    <w:spacing w:val="0"/>
                                    <w:sz w:val="21"/>
                                    <w:szCs w:val="21"/>
                                    <w:shd w:val="clear" w:color="auto" w:fil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60A6B2"/>
                                    <w:spacing w:val="0"/>
                                    <w:sz w:val="21"/>
                                    <w:szCs w:val="21"/>
                                    <w:shd w:val="clear" w:color="auto" w:fill="FFFFFF"/>
                                    <w:lang w:val="en-US" w:eastAsia="zh-CN"/>
                                  </w:rPr>
                                  <w:t>21岁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5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60A6B2"/>
                                    <w:spacing w:val="0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60A6B2"/>
                                    <w:spacing w:val="0"/>
                                    <w:sz w:val="21"/>
                                    <w:szCs w:val="21"/>
                                    <w:shd w:val="clear" w:color="auto" w:fill="FFFFFF"/>
                                    <w:lang w:val="zh-CN" w:eastAsia="zh-CN"/>
                                  </w:rPr>
                                  <w:t>广东省深圳市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16" name="组合 17"/>
                          <wpg:cNvGrpSpPr/>
                          <wpg:grpSpPr>
                            <a:xfrm>
                              <a:off x="3926" y="2585"/>
                              <a:ext cx="198" cy="575"/>
                              <a:chOff x="3926" y="2585"/>
                              <a:chExt cx="198" cy="575"/>
                            </a:xfrm>
                            <a:effectLst/>
                          </wpg:grpSpPr>
                          <wps:wsp>
                            <wps:cNvPr id="14" name="Freeform 81"/>
                            <wps:cNvSpPr>
                              <a:spLocks noChangeAspect="1"/>
                            </wps:cNvSpPr>
                            <wps:spPr>
                              <a:xfrm>
                                <a:off x="3936" y="2934"/>
                                <a:ext cx="178" cy="22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6515" y="0"/>
                                  </a:cxn>
                                  <a:cxn ang="0">
                                    <a:pos x="0" y="56510"/>
                                  </a:cxn>
                                  <a:cxn ang="0">
                                    <a:pos x="44286" y="135570"/>
                                  </a:cxn>
                                  <a:cxn ang="0">
                                    <a:pos x="68798" y="135515"/>
                                  </a:cxn>
                                  <a:cxn ang="0">
                                    <a:pos x="113030" y="56510"/>
                                  </a:cxn>
                                  <a:cxn ang="0">
                                    <a:pos x="56515" y="0"/>
                                  </a:cxn>
                                  <a:cxn ang="0">
                                    <a:pos x="56515" y="80879"/>
                                  </a:cxn>
                                  <a:cxn ang="0">
                                    <a:pos x="30405" y="54746"/>
                                  </a:cxn>
                                  <a:cxn ang="0">
                                    <a:pos x="56515" y="28558"/>
                                  </a:cxn>
                                  <a:cxn ang="0">
                                    <a:pos x="82624" y="54746"/>
                                  </a:cxn>
                                  <a:cxn ang="0">
                                    <a:pos x="56515" y="80879"/>
                                  </a:cxn>
                                </a:cxnLst>
                                <a:pathLst>
                                  <a:path w="2052" h="2603">
                                    <a:moveTo>
                                      <a:pt x="1026" y="0"/>
                                    </a:moveTo>
                                    <a:cubicBezTo>
                                      <a:pt x="460" y="0"/>
                                      <a:pt x="0" y="459"/>
                                      <a:pt x="0" y="1025"/>
                                    </a:cubicBezTo>
                                    <a:cubicBezTo>
                                      <a:pt x="0" y="1592"/>
                                      <a:pt x="804" y="2459"/>
                                      <a:pt x="804" y="2459"/>
                                    </a:cubicBezTo>
                                    <a:cubicBezTo>
                                      <a:pt x="927" y="2602"/>
                                      <a:pt x="1127" y="2603"/>
                                      <a:pt x="1249" y="2458"/>
                                    </a:cubicBezTo>
                                    <a:cubicBezTo>
                                      <a:pt x="1249" y="2458"/>
                                      <a:pt x="2052" y="1592"/>
                                      <a:pt x="2052" y="1025"/>
                                    </a:cubicBezTo>
                                    <a:cubicBezTo>
                                      <a:pt x="2052" y="459"/>
                                      <a:pt x="1592" y="0"/>
                                      <a:pt x="1026" y="0"/>
                                    </a:cubicBezTo>
                                    <a:close/>
                                    <a:moveTo>
                                      <a:pt x="1026" y="1467"/>
                                    </a:moveTo>
                                    <a:cubicBezTo>
                                      <a:pt x="764" y="1467"/>
                                      <a:pt x="552" y="1255"/>
                                      <a:pt x="552" y="993"/>
                                    </a:cubicBezTo>
                                    <a:cubicBezTo>
                                      <a:pt x="552" y="731"/>
                                      <a:pt x="764" y="518"/>
                                      <a:pt x="1026" y="518"/>
                                    </a:cubicBezTo>
                                    <a:cubicBezTo>
                                      <a:pt x="1288" y="518"/>
                                      <a:pt x="1500" y="731"/>
                                      <a:pt x="1500" y="993"/>
                                    </a:cubicBezTo>
                                    <a:cubicBezTo>
                                      <a:pt x="1500" y="1255"/>
                                      <a:pt x="1288" y="1467"/>
                                      <a:pt x="1026" y="146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0A6B2"/>
                              </a:solidFill>
                              <a:ln w="9525">
                                <a:noFill/>
                              </a:ln>
                              <a:effectLst/>
                            </wps:spPr>
                            <wps:bodyPr upright="1"/>
                          </wps:wsp>
                          <wps:wsp>
                            <wps:cNvPr id="15" name="Freeform 5"/>
                            <wps:cNvSpPr>
                              <a:spLocks noChangeAspect="1"/>
                            </wps:cNvSpPr>
                            <wps:spPr>
                              <a:xfrm>
                                <a:off x="3926" y="2585"/>
                                <a:ext cx="198" cy="21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77702" y="194925"/>
                                  </a:cxn>
                                  <a:cxn ang="0">
                                    <a:pos x="6782" y="196850"/>
                                  </a:cxn>
                                  <a:cxn ang="0">
                                    <a:pos x="0" y="190115"/>
                                  </a:cxn>
                                  <a:cxn ang="0">
                                    <a:pos x="2002" y="22321"/>
                                  </a:cxn>
                                  <a:cxn ang="0">
                                    <a:pos x="27646" y="20332"/>
                                  </a:cxn>
                                  <a:cxn ang="0">
                                    <a:pos x="48382" y="47528"/>
                                  </a:cxn>
                                  <a:cxn ang="0">
                                    <a:pos x="69117" y="20332"/>
                                  </a:cxn>
                                  <a:cxn ang="0">
                                    <a:pos x="110587" y="27131"/>
                                  </a:cxn>
                                  <a:cxn ang="0">
                                    <a:pos x="152058" y="27131"/>
                                  </a:cxn>
                                  <a:cxn ang="0">
                                    <a:pos x="172922" y="20332"/>
                                  </a:cxn>
                                  <a:cxn ang="0">
                                    <a:pos x="179705" y="27067"/>
                                  </a:cxn>
                                  <a:cxn ang="0">
                                    <a:pos x="165881" y="67861"/>
                                  </a:cxn>
                                  <a:cxn ang="0">
                                    <a:pos x="13823" y="183316"/>
                                  </a:cxn>
                                  <a:cxn ang="0">
                                    <a:pos x="165881" y="67861"/>
                                  </a:cxn>
                                  <a:cxn ang="0">
                                    <a:pos x="27646" y="101792"/>
                                  </a:cxn>
                                  <a:cxn ang="0">
                                    <a:pos x="48382" y="81459"/>
                                  </a:cxn>
                                  <a:cxn ang="0">
                                    <a:pos x="48382" y="135787"/>
                                  </a:cxn>
                                  <a:cxn ang="0">
                                    <a:pos x="27646" y="115390"/>
                                  </a:cxn>
                                  <a:cxn ang="0">
                                    <a:pos x="48382" y="135787"/>
                                  </a:cxn>
                                  <a:cxn ang="0">
                                    <a:pos x="27646" y="169718"/>
                                  </a:cxn>
                                  <a:cxn ang="0">
                                    <a:pos x="48382" y="149321"/>
                                  </a:cxn>
                                  <a:cxn ang="0">
                                    <a:pos x="82940" y="101792"/>
                                  </a:cxn>
                                  <a:cxn ang="0">
                                    <a:pos x="62205" y="81459"/>
                                  </a:cxn>
                                  <a:cxn ang="0">
                                    <a:pos x="82940" y="101792"/>
                                  </a:cxn>
                                  <a:cxn ang="0">
                                    <a:pos x="62205" y="135787"/>
                                  </a:cxn>
                                  <a:cxn ang="0">
                                    <a:pos x="82940" y="115390"/>
                                  </a:cxn>
                                  <a:cxn ang="0">
                                    <a:pos x="82940" y="169718"/>
                                  </a:cxn>
                                  <a:cxn ang="0">
                                    <a:pos x="62205" y="149321"/>
                                  </a:cxn>
                                  <a:cxn ang="0">
                                    <a:pos x="82940" y="169718"/>
                                  </a:cxn>
                                  <a:cxn ang="0">
                                    <a:pos x="96764" y="101792"/>
                                  </a:cxn>
                                  <a:cxn ang="0">
                                    <a:pos x="117499" y="81459"/>
                                  </a:cxn>
                                  <a:cxn ang="0">
                                    <a:pos x="117499" y="135787"/>
                                  </a:cxn>
                                  <a:cxn ang="0">
                                    <a:pos x="96764" y="115390"/>
                                  </a:cxn>
                                  <a:cxn ang="0">
                                    <a:pos x="117499" y="135787"/>
                                  </a:cxn>
                                  <a:cxn ang="0">
                                    <a:pos x="96764" y="169718"/>
                                  </a:cxn>
                                  <a:cxn ang="0">
                                    <a:pos x="117499" y="149321"/>
                                  </a:cxn>
                                  <a:cxn ang="0">
                                    <a:pos x="152058" y="101792"/>
                                  </a:cxn>
                                  <a:cxn ang="0">
                                    <a:pos x="131322" y="81459"/>
                                  </a:cxn>
                                  <a:cxn ang="0">
                                    <a:pos x="152058" y="101792"/>
                                  </a:cxn>
                                  <a:cxn ang="0">
                                    <a:pos x="131322" y="135787"/>
                                  </a:cxn>
                                  <a:cxn ang="0">
                                    <a:pos x="152058" y="115390"/>
                                  </a:cxn>
                                  <a:cxn ang="0">
                                    <a:pos x="152058" y="169718"/>
                                  </a:cxn>
                                  <a:cxn ang="0">
                                    <a:pos x="131322" y="149321"/>
                                  </a:cxn>
                                  <a:cxn ang="0">
                                    <a:pos x="152058" y="169718"/>
                                  </a:cxn>
                                  <a:cxn ang="0">
                                    <a:pos x="117499" y="27324"/>
                                  </a:cxn>
                                  <a:cxn ang="0">
                                    <a:pos x="131129" y="0"/>
                                  </a:cxn>
                                  <a:cxn ang="0">
                                    <a:pos x="144694" y="27324"/>
                                  </a:cxn>
                                  <a:cxn ang="0">
                                    <a:pos x="48188" y="40729"/>
                                  </a:cxn>
                                  <a:cxn ang="0">
                                    <a:pos x="34558" y="13341"/>
                                  </a:cxn>
                                  <a:cxn ang="0">
                                    <a:pos x="61818" y="13341"/>
                                  </a:cxn>
                                  <a:cxn ang="0">
                                    <a:pos x="48188" y="40729"/>
                                  </a:cxn>
                                </a:cxnLst>
                                <a:pathLst>
                                  <a:path w="2782" h="3069">
                                    <a:moveTo>
                                      <a:pt x="2782" y="2964"/>
                                    </a:moveTo>
                                    <a:cubicBezTo>
                                      <a:pt x="2782" y="2991"/>
                                      <a:pt x="2772" y="3018"/>
                                      <a:pt x="2751" y="3039"/>
                                    </a:cubicBezTo>
                                    <a:cubicBezTo>
                                      <a:pt x="2731" y="3059"/>
                                      <a:pt x="2704" y="3069"/>
                                      <a:pt x="2677" y="3069"/>
                                    </a:cubicBezTo>
                                    <a:cubicBezTo>
                                      <a:pt x="105" y="3069"/>
                                      <a:pt x="105" y="3069"/>
                                      <a:pt x="105" y="3069"/>
                                    </a:cubicBezTo>
                                    <a:cubicBezTo>
                                      <a:pt x="78" y="3069"/>
                                      <a:pt x="51" y="3059"/>
                                      <a:pt x="31" y="3039"/>
                                    </a:cubicBezTo>
                                    <a:cubicBezTo>
                                      <a:pt x="10" y="3018"/>
                                      <a:pt x="0" y="2991"/>
                                      <a:pt x="0" y="2964"/>
                                    </a:cubicBezTo>
                                    <a:cubicBezTo>
                                      <a:pt x="0" y="422"/>
                                      <a:pt x="0" y="422"/>
                                      <a:pt x="0" y="422"/>
                                    </a:cubicBezTo>
                                    <a:cubicBezTo>
                                      <a:pt x="0" y="395"/>
                                      <a:pt x="10" y="368"/>
                                      <a:pt x="31" y="348"/>
                                    </a:cubicBezTo>
                                    <a:cubicBezTo>
                                      <a:pt x="51" y="328"/>
                                      <a:pt x="78" y="317"/>
                                      <a:pt x="105" y="317"/>
                                    </a:cubicBezTo>
                                    <a:cubicBezTo>
                                      <a:pt x="428" y="317"/>
                                      <a:pt x="428" y="317"/>
                                      <a:pt x="428" y="317"/>
                                    </a:cubicBezTo>
                                    <a:cubicBezTo>
                                      <a:pt x="428" y="423"/>
                                      <a:pt x="428" y="423"/>
                                      <a:pt x="428" y="423"/>
                                    </a:cubicBezTo>
                                    <a:cubicBezTo>
                                      <a:pt x="428" y="599"/>
                                      <a:pt x="572" y="741"/>
                                      <a:pt x="749" y="741"/>
                                    </a:cubicBezTo>
                                    <a:cubicBezTo>
                                      <a:pt x="926" y="741"/>
                                      <a:pt x="1070" y="599"/>
                                      <a:pt x="1070" y="423"/>
                                    </a:cubicBezTo>
                                    <a:cubicBezTo>
                                      <a:pt x="1070" y="317"/>
                                      <a:pt x="1070" y="317"/>
                                      <a:pt x="1070" y="317"/>
                                    </a:cubicBezTo>
                                    <a:cubicBezTo>
                                      <a:pt x="1712" y="317"/>
                                      <a:pt x="1712" y="317"/>
                                      <a:pt x="1712" y="317"/>
                                    </a:cubicBezTo>
                                    <a:cubicBezTo>
                                      <a:pt x="1712" y="423"/>
                                      <a:pt x="1712" y="423"/>
                                      <a:pt x="1712" y="423"/>
                                    </a:cubicBezTo>
                                    <a:cubicBezTo>
                                      <a:pt x="1712" y="599"/>
                                      <a:pt x="1856" y="741"/>
                                      <a:pt x="2033" y="741"/>
                                    </a:cubicBezTo>
                                    <a:cubicBezTo>
                                      <a:pt x="2210" y="741"/>
                                      <a:pt x="2354" y="599"/>
                                      <a:pt x="2354" y="423"/>
                                    </a:cubicBezTo>
                                    <a:cubicBezTo>
                                      <a:pt x="2354" y="317"/>
                                      <a:pt x="2354" y="317"/>
                                      <a:pt x="2354" y="317"/>
                                    </a:cubicBezTo>
                                    <a:cubicBezTo>
                                      <a:pt x="2677" y="317"/>
                                      <a:pt x="2677" y="317"/>
                                      <a:pt x="2677" y="317"/>
                                    </a:cubicBezTo>
                                    <a:cubicBezTo>
                                      <a:pt x="2704" y="317"/>
                                      <a:pt x="2731" y="328"/>
                                      <a:pt x="2751" y="348"/>
                                    </a:cubicBezTo>
                                    <a:cubicBezTo>
                                      <a:pt x="2772" y="368"/>
                                      <a:pt x="2782" y="395"/>
                                      <a:pt x="2782" y="422"/>
                                    </a:cubicBezTo>
                                    <a:cubicBezTo>
                                      <a:pt x="2782" y="2964"/>
                                      <a:pt x="2782" y="2964"/>
                                      <a:pt x="2782" y="2964"/>
                                    </a:cubicBezTo>
                                    <a:close/>
                                    <a:moveTo>
                                      <a:pt x="2568" y="1058"/>
                                    </a:moveTo>
                                    <a:cubicBezTo>
                                      <a:pt x="214" y="1058"/>
                                      <a:pt x="214" y="1058"/>
                                      <a:pt x="214" y="1058"/>
                                    </a:cubicBezTo>
                                    <a:cubicBezTo>
                                      <a:pt x="214" y="2858"/>
                                      <a:pt x="214" y="2858"/>
                                      <a:pt x="214" y="2858"/>
                                    </a:cubicBezTo>
                                    <a:cubicBezTo>
                                      <a:pt x="2568" y="2858"/>
                                      <a:pt x="2568" y="2858"/>
                                      <a:pt x="2568" y="2858"/>
                                    </a:cubicBezTo>
                                    <a:cubicBezTo>
                                      <a:pt x="2568" y="1058"/>
                                      <a:pt x="2568" y="1058"/>
                                      <a:pt x="2568" y="1058"/>
                                    </a:cubicBezTo>
                                    <a:close/>
                                    <a:moveTo>
                                      <a:pt x="749" y="1587"/>
                                    </a:moveTo>
                                    <a:cubicBezTo>
                                      <a:pt x="428" y="1587"/>
                                      <a:pt x="428" y="1587"/>
                                      <a:pt x="428" y="1587"/>
                                    </a:cubicBezTo>
                                    <a:cubicBezTo>
                                      <a:pt x="428" y="1270"/>
                                      <a:pt x="428" y="1270"/>
                                      <a:pt x="428" y="1270"/>
                                    </a:cubicBezTo>
                                    <a:cubicBezTo>
                                      <a:pt x="749" y="1270"/>
                                      <a:pt x="749" y="1270"/>
                                      <a:pt x="749" y="1270"/>
                                    </a:cubicBezTo>
                                    <a:lnTo>
                                      <a:pt x="749" y="1587"/>
                                    </a:lnTo>
                                    <a:close/>
                                    <a:moveTo>
                                      <a:pt x="749" y="2117"/>
                                    </a:moveTo>
                                    <a:cubicBezTo>
                                      <a:pt x="428" y="2117"/>
                                      <a:pt x="428" y="2117"/>
                                      <a:pt x="428" y="2117"/>
                                    </a:cubicBezTo>
                                    <a:cubicBezTo>
                                      <a:pt x="428" y="1799"/>
                                      <a:pt x="428" y="1799"/>
                                      <a:pt x="428" y="1799"/>
                                    </a:cubicBezTo>
                                    <a:cubicBezTo>
                                      <a:pt x="749" y="1799"/>
                                      <a:pt x="749" y="1799"/>
                                      <a:pt x="749" y="1799"/>
                                    </a:cubicBezTo>
                                    <a:lnTo>
                                      <a:pt x="749" y="2117"/>
                                    </a:lnTo>
                                    <a:close/>
                                    <a:moveTo>
                                      <a:pt x="749" y="2646"/>
                                    </a:moveTo>
                                    <a:cubicBezTo>
                                      <a:pt x="428" y="2646"/>
                                      <a:pt x="428" y="2646"/>
                                      <a:pt x="428" y="2646"/>
                                    </a:cubicBezTo>
                                    <a:cubicBezTo>
                                      <a:pt x="428" y="2328"/>
                                      <a:pt x="428" y="2328"/>
                                      <a:pt x="428" y="2328"/>
                                    </a:cubicBezTo>
                                    <a:cubicBezTo>
                                      <a:pt x="749" y="2328"/>
                                      <a:pt x="749" y="2328"/>
                                      <a:pt x="749" y="2328"/>
                                    </a:cubicBezTo>
                                    <a:lnTo>
                                      <a:pt x="749" y="2646"/>
                                    </a:lnTo>
                                    <a:close/>
                                    <a:moveTo>
                                      <a:pt x="1284" y="1587"/>
                                    </a:moveTo>
                                    <a:cubicBezTo>
                                      <a:pt x="963" y="1587"/>
                                      <a:pt x="963" y="1587"/>
                                      <a:pt x="963" y="1587"/>
                                    </a:cubicBezTo>
                                    <a:cubicBezTo>
                                      <a:pt x="963" y="1270"/>
                                      <a:pt x="963" y="1270"/>
                                      <a:pt x="963" y="1270"/>
                                    </a:cubicBezTo>
                                    <a:cubicBezTo>
                                      <a:pt x="1284" y="1270"/>
                                      <a:pt x="1284" y="1270"/>
                                      <a:pt x="1284" y="1270"/>
                                    </a:cubicBezTo>
                                    <a:lnTo>
                                      <a:pt x="1284" y="1587"/>
                                    </a:lnTo>
                                    <a:close/>
                                    <a:moveTo>
                                      <a:pt x="1284" y="2117"/>
                                    </a:moveTo>
                                    <a:cubicBezTo>
                                      <a:pt x="963" y="2117"/>
                                      <a:pt x="963" y="2117"/>
                                      <a:pt x="963" y="2117"/>
                                    </a:cubicBezTo>
                                    <a:cubicBezTo>
                                      <a:pt x="963" y="1799"/>
                                      <a:pt x="963" y="1799"/>
                                      <a:pt x="963" y="1799"/>
                                    </a:cubicBezTo>
                                    <a:cubicBezTo>
                                      <a:pt x="1284" y="1799"/>
                                      <a:pt x="1284" y="1799"/>
                                      <a:pt x="1284" y="1799"/>
                                    </a:cubicBezTo>
                                    <a:lnTo>
                                      <a:pt x="1284" y="2117"/>
                                    </a:lnTo>
                                    <a:close/>
                                    <a:moveTo>
                                      <a:pt x="1284" y="2646"/>
                                    </a:moveTo>
                                    <a:cubicBezTo>
                                      <a:pt x="963" y="2646"/>
                                      <a:pt x="963" y="2646"/>
                                      <a:pt x="963" y="2646"/>
                                    </a:cubicBezTo>
                                    <a:cubicBezTo>
                                      <a:pt x="963" y="2328"/>
                                      <a:pt x="963" y="2328"/>
                                      <a:pt x="963" y="2328"/>
                                    </a:cubicBezTo>
                                    <a:cubicBezTo>
                                      <a:pt x="1284" y="2328"/>
                                      <a:pt x="1284" y="2328"/>
                                      <a:pt x="1284" y="2328"/>
                                    </a:cubicBezTo>
                                    <a:lnTo>
                                      <a:pt x="1284" y="2646"/>
                                    </a:lnTo>
                                    <a:close/>
                                    <a:moveTo>
                                      <a:pt x="1819" y="1587"/>
                                    </a:moveTo>
                                    <a:cubicBezTo>
                                      <a:pt x="1498" y="1587"/>
                                      <a:pt x="1498" y="1587"/>
                                      <a:pt x="1498" y="1587"/>
                                    </a:cubicBezTo>
                                    <a:cubicBezTo>
                                      <a:pt x="1498" y="1270"/>
                                      <a:pt x="1498" y="1270"/>
                                      <a:pt x="1498" y="1270"/>
                                    </a:cubicBezTo>
                                    <a:cubicBezTo>
                                      <a:pt x="1819" y="1270"/>
                                      <a:pt x="1819" y="1270"/>
                                      <a:pt x="1819" y="1270"/>
                                    </a:cubicBezTo>
                                    <a:lnTo>
                                      <a:pt x="1819" y="1587"/>
                                    </a:lnTo>
                                    <a:close/>
                                    <a:moveTo>
                                      <a:pt x="1819" y="2117"/>
                                    </a:moveTo>
                                    <a:cubicBezTo>
                                      <a:pt x="1498" y="2117"/>
                                      <a:pt x="1498" y="2117"/>
                                      <a:pt x="1498" y="2117"/>
                                    </a:cubicBezTo>
                                    <a:cubicBezTo>
                                      <a:pt x="1498" y="1799"/>
                                      <a:pt x="1498" y="1799"/>
                                      <a:pt x="1498" y="1799"/>
                                    </a:cubicBezTo>
                                    <a:cubicBezTo>
                                      <a:pt x="1819" y="1799"/>
                                      <a:pt x="1819" y="1799"/>
                                      <a:pt x="1819" y="1799"/>
                                    </a:cubicBezTo>
                                    <a:lnTo>
                                      <a:pt x="1819" y="2117"/>
                                    </a:lnTo>
                                    <a:close/>
                                    <a:moveTo>
                                      <a:pt x="1819" y="2646"/>
                                    </a:moveTo>
                                    <a:cubicBezTo>
                                      <a:pt x="1498" y="2646"/>
                                      <a:pt x="1498" y="2646"/>
                                      <a:pt x="1498" y="2646"/>
                                    </a:cubicBezTo>
                                    <a:cubicBezTo>
                                      <a:pt x="1498" y="2328"/>
                                      <a:pt x="1498" y="2328"/>
                                      <a:pt x="1498" y="2328"/>
                                    </a:cubicBezTo>
                                    <a:cubicBezTo>
                                      <a:pt x="1819" y="2328"/>
                                      <a:pt x="1819" y="2328"/>
                                      <a:pt x="1819" y="2328"/>
                                    </a:cubicBezTo>
                                    <a:lnTo>
                                      <a:pt x="1819" y="2646"/>
                                    </a:lnTo>
                                    <a:close/>
                                    <a:moveTo>
                                      <a:pt x="2354" y="1587"/>
                                    </a:moveTo>
                                    <a:cubicBezTo>
                                      <a:pt x="2033" y="1587"/>
                                      <a:pt x="2033" y="1587"/>
                                      <a:pt x="2033" y="1587"/>
                                    </a:cubicBezTo>
                                    <a:cubicBezTo>
                                      <a:pt x="2033" y="1270"/>
                                      <a:pt x="2033" y="1270"/>
                                      <a:pt x="2033" y="1270"/>
                                    </a:cubicBezTo>
                                    <a:cubicBezTo>
                                      <a:pt x="2354" y="1270"/>
                                      <a:pt x="2354" y="1270"/>
                                      <a:pt x="2354" y="1270"/>
                                    </a:cubicBezTo>
                                    <a:lnTo>
                                      <a:pt x="2354" y="1587"/>
                                    </a:lnTo>
                                    <a:close/>
                                    <a:moveTo>
                                      <a:pt x="2354" y="2117"/>
                                    </a:moveTo>
                                    <a:cubicBezTo>
                                      <a:pt x="2033" y="2117"/>
                                      <a:pt x="2033" y="2117"/>
                                      <a:pt x="2033" y="2117"/>
                                    </a:cubicBezTo>
                                    <a:cubicBezTo>
                                      <a:pt x="2033" y="1799"/>
                                      <a:pt x="2033" y="1799"/>
                                      <a:pt x="2033" y="1799"/>
                                    </a:cubicBezTo>
                                    <a:cubicBezTo>
                                      <a:pt x="2354" y="1799"/>
                                      <a:pt x="2354" y="1799"/>
                                      <a:pt x="2354" y="1799"/>
                                    </a:cubicBezTo>
                                    <a:lnTo>
                                      <a:pt x="2354" y="2117"/>
                                    </a:lnTo>
                                    <a:close/>
                                    <a:moveTo>
                                      <a:pt x="2354" y="2646"/>
                                    </a:moveTo>
                                    <a:cubicBezTo>
                                      <a:pt x="2033" y="2646"/>
                                      <a:pt x="2033" y="2646"/>
                                      <a:pt x="2033" y="2646"/>
                                    </a:cubicBezTo>
                                    <a:cubicBezTo>
                                      <a:pt x="2033" y="2328"/>
                                      <a:pt x="2033" y="2328"/>
                                      <a:pt x="2033" y="2328"/>
                                    </a:cubicBezTo>
                                    <a:cubicBezTo>
                                      <a:pt x="2354" y="2328"/>
                                      <a:pt x="2354" y="2328"/>
                                      <a:pt x="2354" y="2328"/>
                                    </a:cubicBezTo>
                                    <a:lnTo>
                                      <a:pt x="2354" y="2646"/>
                                    </a:lnTo>
                                    <a:close/>
                                    <a:moveTo>
                                      <a:pt x="2030" y="635"/>
                                    </a:moveTo>
                                    <a:cubicBezTo>
                                      <a:pt x="1914" y="635"/>
                                      <a:pt x="1819" y="542"/>
                                      <a:pt x="1819" y="426"/>
                                    </a:cubicBezTo>
                                    <a:cubicBezTo>
                                      <a:pt x="1819" y="208"/>
                                      <a:pt x="1819" y="208"/>
                                      <a:pt x="1819" y="208"/>
                                    </a:cubicBezTo>
                                    <a:cubicBezTo>
                                      <a:pt x="1819" y="93"/>
                                      <a:pt x="1914" y="0"/>
                                      <a:pt x="2030" y="0"/>
                                    </a:cubicBezTo>
                                    <a:cubicBezTo>
                                      <a:pt x="2146" y="0"/>
                                      <a:pt x="2240" y="93"/>
                                      <a:pt x="2240" y="208"/>
                                    </a:cubicBezTo>
                                    <a:cubicBezTo>
                                      <a:pt x="2240" y="426"/>
                                      <a:pt x="2240" y="426"/>
                                      <a:pt x="2240" y="426"/>
                                    </a:cubicBezTo>
                                    <a:cubicBezTo>
                                      <a:pt x="2240" y="542"/>
                                      <a:pt x="2146" y="635"/>
                                      <a:pt x="2030" y="635"/>
                                    </a:cubicBezTo>
                                    <a:close/>
                                    <a:moveTo>
                                      <a:pt x="746" y="635"/>
                                    </a:moveTo>
                                    <a:cubicBezTo>
                                      <a:pt x="630" y="635"/>
                                      <a:pt x="535" y="542"/>
                                      <a:pt x="535" y="426"/>
                                    </a:cubicBezTo>
                                    <a:cubicBezTo>
                                      <a:pt x="535" y="208"/>
                                      <a:pt x="535" y="208"/>
                                      <a:pt x="535" y="208"/>
                                    </a:cubicBezTo>
                                    <a:cubicBezTo>
                                      <a:pt x="535" y="93"/>
                                      <a:pt x="630" y="0"/>
                                      <a:pt x="746" y="0"/>
                                    </a:cubicBezTo>
                                    <a:cubicBezTo>
                                      <a:pt x="862" y="0"/>
                                      <a:pt x="957" y="93"/>
                                      <a:pt x="957" y="208"/>
                                    </a:cubicBezTo>
                                    <a:cubicBezTo>
                                      <a:pt x="957" y="426"/>
                                      <a:pt x="957" y="426"/>
                                      <a:pt x="957" y="426"/>
                                    </a:cubicBezTo>
                                    <a:cubicBezTo>
                                      <a:pt x="957" y="542"/>
                                      <a:pt x="862" y="635"/>
                                      <a:pt x="746" y="6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0A6B2"/>
                              </a:solidFill>
                              <a:ln w="9525">
                                <a:noFill/>
                              </a:ln>
                              <a:effectLst/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7pt;margin-top:96.3pt;height:41.8pt;width:269.1pt;z-index:251659264;mso-width-relative:page;mso-height-relative:page;" coordorigin="4074,1690" coordsize="5382,836" o:gfxdata="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">
                <o:lock v:ext="edit" aspectratio="f"/>
                <v:group id="组合 10" o:spid="_x0000_s1026" o:spt="203" style="position:absolute;left:6816;top:1690;height:836;width:2641;" coordorigin="6776,2435" coordsize="2641,83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11" o:spid="_x0000_s1026" o:spt="202" type="#_x0000_t202" style="position:absolute;left:7047;top:2435;height:837;width:237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5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60A6B2"/>
                              <w:spacing w:val="0"/>
                              <w:sz w:val="21"/>
                              <w:szCs w:val="21"/>
                              <w:shd w:val="clear" w:color="auto" w:fill="FFFFFF"/>
                              <w:lang w:val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60A6B2"/>
                              <w:spacing w:val="0"/>
                              <w:sz w:val="21"/>
                              <w:szCs w:val="21"/>
                              <w:shd w:val="clear" w:color="auto" w:fill="FFFFFF"/>
                              <w:lang w:val="en-US" w:eastAsia="zh-CN"/>
                            </w:rPr>
                            <w:t>138-xxxx-8888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5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60A6B2"/>
                              <w:spacing w:val="0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60A6B2"/>
                              <w:spacing w:val="0"/>
                              <w:sz w:val="21"/>
                              <w:szCs w:val="21"/>
                              <w:shd w:val="clear" w:color="auto" w:fill="FFFFFF"/>
                              <w:lang w:val="en-US" w:eastAsia="zh-CN"/>
                            </w:rPr>
                            <w:t>xxxx@qq.com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5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60A6B2"/>
                              <w:spacing w:val="0"/>
                              <w:sz w:val="21"/>
                              <w:szCs w:val="21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group id="组合 12" o:spid="_x0000_s1026" o:spt="203" style="position:absolute;left:6776;top:2585;height:567;width:226;" coordorigin="3913,3295" coordsize="226,567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Freeform 127" o:spid="_x0000_s1026" o:spt="100" style="position:absolute;left:3913;top:3295;height:226;width:226;" fillcolor="#60A6B2" filled="t" stroked="f" coordsize="4545,4545" o:gfxdata="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IJpttwAAANoAAAAP&#10;AAAAAAAAAAEAIAAAACIAAABkcnMvZG93bnJldi54bWxQSwECFAAUAAAACACHTuJAMy8FnjsAAAA5&#10;AAAAEAAAAAAAAAABACAAAAAGAQAAZHJzL3NoYXBleG1sLnhtbFBLBQYAAAAABgAGAFsBAACwAwAA&#10;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  <v:path o:connectlocs="60151,83358;41111,50141;41963,18345;9314,22165;43100,100409;121344,134195;125164,101577;93368,102398;60151,83358;60151,83358" o:connectangles="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190" o:spid="_x0000_s1026" o:spt="100" style="position:absolute;left:3913;top:3678;height:185;width:226;" fillcolor="#60A6B2" filled="t" stroked="f" coordsize="4099,3358" o:gfxdata="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pq2b4A&#10;AADbAAAADwAAAAAAAAABACAAAAAiAAAAZHJzL2Rvd25yZXYueG1sUEsBAhQAFAAAAAgAh07iQDMv&#10;BZ47AAAAOQAAABAAAAAAAAAAAQAgAAAADQEAAGRycy9zaGFwZXhtbC54bWxQSwUGAAAAAAYABgBb&#10;AQAAtwM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组合 15" o:spid="_x0000_s1026" o:spt="203" style="position:absolute;left:4074;top:1690;height:820;width:2637;" coordorigin="3926,2435" coordsize="2637,82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6" o:spid="_x0000_s1026" o:spt="202" type="#_x0000_t202" style="position:absolute;left:4193;top:2435;height:820;width:237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5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60A6B2"/>
                              <w:spacing w:val="0"/>
                              <w:sz w:val="21"/>
                              <w:szCs w:val="21"/>
                              <w:shd w:val="clear" w:color="auto" w:fil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60A6B2"/>
                              <w:spacing w:val="0"/>
                              <w:sz w:val="21"/>
                              <w:szCs w:val="21"/>
                              <w:shd w:val="clear" w:color="auto" w:fill="FFFFFF"/>
                              <w:lang w:val="en-US" w:eastAsia="zh-CN"/>
                            </w:rPr>
                            <w:t>21岁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5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60A6B2"/>
                              <w:spacing w:val="0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60A6B2"/>
                              <w:spacing w:val="0"/>
                              <w:sz w:val="21"/>
                              <w:szCs w:val="21"/>
                              <w:shd w:val="clear" w:color="auto" w:fill="FFFFFF"/>
                              <w:lang w:val="zh-CN" w:eastAsia="zh-CN"/>
                            </w:rPr>
                            <w:t>广东省深圳市</w:t>
                          </w:r>
                        </w:p>
                      </w:txbxContent>
                    </v:textbox>
                  </v:shape>
                  <v:group id="组合 17" o:spid="_x0000_s1026" o:spt="203" style="position:absolute;left:3926;top:2585;height:575;width:198;" coordorigin="3926,2585" coordsize="198,57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Freeform 81" o:spid="_x0000_s1026" o:spt="100" style="position:absolute;left:3936;top:2934;height:226;width:178;" fillcolor="#60A6B2" filled="t" stroked="f" coordsize="2052,2603" o:gfxdata="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2B6u8AAAA&#10;2w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  <v:path o:connectlocs="56515,0;0,56510;44286,135570;68798,135515;113030,56510;56515,0;56515,80879;30405,54746;56515,28558;82624,54746;56515,80879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5" o:spid="_x0000_s1026" o:spt="100" style="position:absolute;left:3926;top:2585;height:217;width:198;" fillcolor="#60A6B2" filled="t" stroked="f" coordsize="2782,3069" o:gfxdata="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eTc7sAAADb&#10;AAAADwAAAAAAAAABACAAAAAiAAAAZHJzL2Rvd25yZXYueG1sUEsBAhQAFAAAAAgAh07iQDMvBZ47&#10;AAAAOQAAABAAAAAAAAAAAQAgAAAACgEAAGRycy9zaGFwZXhtbC54bWxQSwUGAAAAAAYABgBbAQAA&#10;tAMAAAAA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346075</wp:posOffset>
            </wp:positionV>
            <wp:extent cx="1050290" cy="1424305"/>
            <wp:effectExtent l="102870" t="106680" r="104140" b="107315"/>
            <wp:wrapNone/>
            <wp:docPr id="5" name="图片 2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D:\新建文件夹\头像-logo\1.jpg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424305"/>
                    </a:xfrm>
                    <a:prstGeom prst="rect">
                      <a:avLst/>
                    </a:prstGeom>
                    <a:ln w="38100">
                      <a:solidFill>
                        <a:srgbClr val="F9F6F2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264795</wp:posOffset>
                </wp:positionV>
                <wp:extent cx="2582545" cy="87439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1225" y="470535"/>
                          <a:ext cx="2582545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A6B2"/>
                                <w:spacing w:val="0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A6B2"/>
                                <w:spacing w:val="0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0A6B2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0A6B2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  <w:t>求职意向：产品开发、产品经理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0A6B2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0A6B2"/>
                                <w:spacing w:val="28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5pt;margin-top:20.85pt;height:68.85pt;width:203.35pt;z-index:251658240;mso-width-relative:page;mso-height-relative:page;" filled="f" stroked="f" coordsize="21600,21600" o:gfxdata="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mUqm/XAAAACgEA&#10;AA8AAAAAAAAAAQAgAAAAIgAAAGRycy9kb3ducmV2LnhtbFBLAQIUABQAAAAIAIdO4kBFVfPJqQEA&#10;ACI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A6B2"/>
                          <w:spacing w:val="0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A6B2"/>
                          <w:spacing w:val="0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0A6B2"/>
                          <w:spacing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0A6B2"/>
                          <w:spacing w:val="0"/>
                          <w:sz w:val="21"/>
                          <w:szCs w:val="21"/>
                          <w:lang w:eastAsia="zh-CN"/>
                        </w:rPr>
                        <w:t>求职意向：产品开发、产品经理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0A6B2"/>
                          <w:spacing w:val="0"/>
                          <w:sz w:val="21"/>
                          <w:szCs w:val="21"/>
                          <w:lang w:val="en-US" w:eastAsia="zh-CN"/>
                        </w:rPr>
                        <w:t xml:space="preserve">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0A6B2"/>
                          <w:spacing w:val="28"/>
                          <w:sz w:val="56"/>
                          <w:szCs w:val="5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10562590</wp:posOffset>
                </wp:positionV>
                <wp:extent cx="7715885" cy="147320"/>
                <wp:effectExtent l="0" t="0" r="18415" b="50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5200" y="7308850"/>
                          <a:ext cx="7715885" cy="147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pt;margin-top:831.7pt;height:11.6pt;width:607.55pt;z-index:251663360;v-text-anchor:middle;mso-width-relative:page;mso-height-relative:page;" fillcolor="#F2F2F2 [3052]" filled="t" stroked="f" coordsize="21600,21600" o:gfxdata="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ru9QN0AAAANAQAADwAAAAAAAAABACAAAAAiAAAAZHJzL2Rvd25y&#10;ZXYueG1sUEsBAhQAFAAAAAgAh07iQKZYhvRrAgAArAQAAA4AAAAAAAAAAQAgAAAAL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4445</wp:posOffset>
            </wp:positionV>
            <wp:extent cx="4079875" cy="3264535"/>
            <wp:effectExtent l="0" t="0" r="16510" b="0"/>
            <wp:wrapNone/>
            <wp:docPr id="4" name="图片 4" descr="a916337f2ef042887ff3366812c52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916337f2ef042887ff3366812c52b9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D00FD"/>
    <w:rsid w:val="1B9007B3"/>
    <w:rsid w:val="2E266EA5"/>
    <w:rsid w:val="2FC67359"/>
    <w:rsid w:val="34C50AC5"/>
    <w:rsid w:val="60064A55"/>
    <w:rsid w:val="619B695D"/>
    <w:rsid w:val="6D535020"/>
    <w:rsid w:val="747D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823;&#3859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2018-06-15T06:12:00Z</dcterms:created>
  <dc:creator>Angelina</dc:creator>
  <cp:lastModifiedBy>雍员睿</cp:lastModifiedBy>
  <dcterms:modified xsi:type="dcterms:W3CDTF">2018-06-29T12:16:05Z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