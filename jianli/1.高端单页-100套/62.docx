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6095365</wp:posOffset>
                </wp:positionH>
                <wp:positionV relativeFrom="paragraph">
                  <wp:posOffset>-33020</wp:posOffset>
                </wp:positionV>
                <wp:extent cx="1080135" cy="1800225"/>
                <wp:effectExtent l="0" t="0" r="5715" b="9525"/>
                <wp:wrapNone/>
                <wp:docPr id="4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800225"/>
                          <a:chOff x="9602" y="-22"/>
                          <a:chExt cx="1701" cy="2797"/>
                        </a:xfrm>
                      </wpg:grpSpPr>
                      <wps:wsp>
                        <wps:cNvPr id="2" name="矩形 124"/>
                        <wps:cNvSpPr/>
                        <wps:spPr>
                          <a:xfrm>
                            <a:off x="9602" y="-22"/>
                            <a:ext cx="1701" cy="223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" name="自选图形 125"/>
                        <wps:cNvSpPr/>
                        <wps:spPr>
                          <a:xfrm flipV="1">
                            <a:off x="9602" y="2214"/>
                            <a:ext cx="1701" cy="5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6" o:spid="_x0000_s1026" o:spt="203" style="position:absolute;left:0pt;margin-left:479.95pt;margin-top:-2.6pt;height:141.75pt;width:85.05pt;z-index:-251657216;mso-width-relative:page;mso-height-relative:page;" coordorigin="9602,-22" coordsize="1701,2797" o:gfxdata="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GxjiP2wAAAAsBAAAPAAAAAAAAAAEAIAAA&#10;ACIAAABkcnMvZG93bnJldi54bWxQSwECFAAUAAAACACHTuJAMjC5m3sCAAA2BgAADgAAAAAAAAAB&#10;ACAAAAAqAQAAZHJzL2Uyb0RvYy54bWxQSwUGAAAAAAYABgBZAQAAFwYAAAAA&#10;">
                <o:lock v:ext="edit" aspectratio="f"/>
                <v:rect id="矩形 124" o:spid="_x0000_s1026" o:spt="1" style="position:absolute;left:9602;top:-22;height:2238;width:1701;" fillcolor="#F2F2F2" filled="t" stroked="f" coordsize="21600,21600" o:gfxdata="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aCp+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自选图形 125" o:spid="_x0000_s1026" o:spt="5" type="#_x0000_t5" style="position:absolute;left:9602;top:2214;flip:y;height:561;width:1701;" fillcolor="#F2F2F2" filled="t" stroked="f" coordsize="21600,21600" o:gfxdata="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gbobsAAADa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-13970</wp:posOffset>
                </wp:positionV>
                <wp:extent cx="7595870" cy="1880870"/>
                <wp:effectExtent l="6350" t="635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88087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>
                          <a:solidFill>
                            <a:srgbClr val="2F52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.1pt;height:148.1pt;width:598.1pt;mso-position-horizontal-relative:margin;z-index:-251658240;v-text-anchor:middle;mso-width-relative:page;mso-height-relative:page;" fillcolor="#333F50" filled="t" stroked="t" coordsize="21600,21600" o:gfxdata="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GjGQjZAAAACgEAAA8AAAAAAAAAAQAgAAAAIgAAAGRycy9kb3ducmV2Lnht&#10;bFBLAQIUABQAAAAIAIdO4kDN/F8v+AEAAO0DAAAOAAAAAAAAAAEAIAAAACgBAABkcnMvZTJvRG9j&#10;LnhtbFBLBQYAAAAABgAGAFkBAACSBQAAAAA=&#10;">
                <v:fill on="t" focussize="0,0"/>
                <v:stroke weight="1pt" color="#2F528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148590</wp:posOffset>
            </wp:positionV>
            <wp:extent cx="830580" cy="1246505"/>
            <wp:effectExtent l="9525" t="9525" r="17145" b="20320"/>
            <wp:wrapNone/>
            <wp:docPr id="27" name="图片 33" descr="D:\新建文件夹\头像-logo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D:\新建文件夹\头像-logo\IMG_0940.JPGIMG_094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246505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41910</wp:posOffset>
                </wp:positionV>
                <wp:extent cx="1007745" cy="396240"/>
                <wp:effectExtent l="0" t="0" r="0" b="0"/>
                <wp:wrapNone/>
                <wp:docPr id="3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distribute"/>
                              <w:rPr>
                                <w:rFonts w:ascii="Lucida Sans Typewriter" w:hAnsi="Lucida Sans Typewriter" w:eastAsia="微软雅黑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Sans Typewriter" w:hAnsi="Lucida Sans Typewriter" w:eastAsia="微软雅黑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480" w:firstLineChars="150"/>
                              <w:jc w:val="distribute"/>
                              <w:rPr>
                                <w:rFonts w:ascii="Lucida Sans Typewriter" w:hAnsi="Lucida Sans Typewriter" w:eastAsia="微软雅黑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Sans Typewriter" w:hAnsi="Lucida Sans Typewriter" w:eastAsia="微软雅黑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83.75pt;margin-top:3.3pt;height:31.2pt;width:79.35pt;z-index:251682816;mso-width-relative:page;mso-height-relative:page;" filled="f" stroked="f" coordsize="21600,21600" o:gfxdata="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E2daa1QAAAAkBAAAPAAAA&#10;AAAAAAEAIAAAACIAAABkcnMvZG93bnJldi54bWxQSwECFAAUAAAACACHTuJAbYn6kaYBAAAZAwAA&#10;DgAAAAAAAAABACAAAAAk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distribute"/>
                        <w:rPr>
                          <w:rFonts w:ascii="Lucida Sans Typewriter" w:hAnsi="Lucida Sans Typewriter" w:eastAsia="微软雅黑"/>
                          <w:b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Lucida Sans Typewriter" w:hAnsi="Lucida Sans Typewriter" w:eastAsia="微软雅黑"/>
                          <w:b/>
                          <w:color w:val="000000"/>
                          <w:kern w:val="24"/>
                          <w:sz w:val="32"/>
                          <w:szCs w:val="32"/>
                        </w:rPr>
                        <w:t>RESUME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480" w:firstLineChars="150"/>
                        <w:jc w:val="distribute"/>
                        <w:rPr>
                          <w:rFonts w:ascii="Lucida Sans Typewriter" w:hAnsi="Lucida Sans Typewriter" w:eastAsia="微软雅黑"/>
                          <w:b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Lucida Sans Typewriter" w:hAnsi="Lucida Sans Typewriter" w:eastAsia="微软雅黑"/>
                          <w:b/>
                          <w:color w:val="000000"/>
                          <w:kern w:val="24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51435</wp:posOffset>
                </wp:positionV>
                <wp:extent cx="1289050" cy="665480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60" w:lineRule="exact"/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sz w:val="48"/>
                                <w:szCs w:val="48"/>
                                <w:lang w:eastAsia="zh-CN"/>
                              </w:rPr>
                              <w:t>奈</w:t>
                            </w: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sz w:val="48"/>
                                <w:szCs w:val="48"/>
                                <w:lang w:eastAsia="zh-CN"/>
                              </w:rPr>
                              <w:t>森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720" w:firstLineChars="15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2.15pt;margin-top:4.05pt;height:52.4pt;width:101.5pt;z-index:251668480;mso-width-relative:page;mso-height-relative:page;" filled="f" stroked="f" coordsize="21600,21600" o:gfxdata="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mNPC7WAAAACQEAAA8AAAAA&#10;AAAAAQAgAAAAIgAAAGRycy9kb3ducmV2LnhtbFBLAQIUABQAAAAIAIdO4kBbKZYQpAEAABk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60" w:lineRule="exact"/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sz w:val="48"/>
                          <w:szCs w:val="48"/>
                          <w:lang w:eastAsia="zh-CN"/>
                        </w:rPr>
                        <w:t>奈</w:t>
                      </w: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sz w:val="48"/>
                          <w:szCs w:val="48"/>
                          <w:lang w:eastAsia="zh-CN"/>
                        </w:rPr>
                        <w:t>森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720" w:firstLineChars="150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54610</wp:posOffset>
                </wp:positionV>
                <wp:extent cx="2535555" cy="396240"/>
                <wp:effectExtent l="0" t="0" r="0" b="0"/>
                <wp:wrapNone/>
                <wp:docPr id="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应聘岗位：机械</w:t>
                            </w:r>
                            <w:r>
                              <w:rPr>
                                <w:rFonts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工程师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90" w:firstLineChars="15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00.45pt;margin-top:4.3pt;height:31.2pt;width:199.65pt;z-index:251674624;mso-width-relative:page;mso-height-relative:page;" filled="f" stroked="f" coordsize="21600,21600" o:gfxdata="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rm1VbVAAAACQEAAA8AAAAA&#10;AAAAAQAgAAAAIgAAAGRycy9kb3ducmV2LnhtbFBLAQIUABQAAAAIAIdO4kBRSaC1pQEAABkDAAAO&#10;AAAAAAAAAAEAIAAAACQ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应聘岗位：机械</w:t>
                      </w:r>
                      <w:r>
                        <w:rPr>
                          <w:rFonts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工程师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90" w:firstLineChars="150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6203315</wp:posOffset>
            </wp:positionH>
            <wp:positionV relativeFrom="paragraph">
              <wp:posOffset>130175</wp:posOffset>
            </wp:positionV>
            <wp:extent cx="908685" cy="935355"/>
            <wp:effectExtent l="0" t="0" r="0" b="17145"/>
            <wp:wrapNone/>
            <wp:docPr id="29" name="图片 119" descr="033ce36af305063d9b9cc0c43ddec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9" descr="033ce36af305063d9b9cc0c43ddec61d"/>
                    <pic:cNvPicPr>
                      <a:picLocks noChangeAspect="1"/>
                    </pic:cNvPicPr>
                  </pic:nvPicPr>
                  <pic:blipFill>
                    <a:blip r:embed="rId5"/>
                    <a:srcRect l="14354" t="16080" r="15607" b="11781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69850</wp:posOffset>
                </wp:positionV>
                <wp:extent cx="1967230" cy="80454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  <w:t>138-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  <w:t>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  <w:t>8@qq.com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25pt;margin-top:5.5pt;height:63.35pt;width:154.9pt;z-index:251667456;mso-width-relative:page;mso-height-relative:page;" filled="f" stroked="f" coordsize="21600,21600" o:gfxdata="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pTg252AAAAAoBAAAPAAAAAAAAAAEAIAAAACIAAABkcnMvZG93bnJldi54bWxQSwEC&#10;FAAUAAAACACHTuJAmw85OfQBAADGAwAADgAAAAAAAAABACAAAAAnAQAAZHJzL2Uyb0RvYy54bWxQ&#10;SwUGAAAAAAYABgBZAQAAjQ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  <w:t>138-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  <w:t>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  <w:t>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206375</wp:posOffset>
                </wp:positionV>
                <wp:extent cx="167005" cy="179705"/>
                <wp:effectExtent l="0" t="0" r="4445" b="10795"/>
                <wp:wrapNone/>
                <wp:docPr id="22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7005" cy="179705"/>
                        </a:xfrm>
                        <a:custGeom>
                          <a:avLst/>
                          <a:gdLst>
                            <a:gd name="txL" fmla="*/ 0 w 826"/>
                            <a:gd name="txT" fmla="*/ 0 h 887"/>
                            <a:gd name="txR" fmla="*/ 826 w 826"/>
                            <a:gd name="txB" fmla="*/ 887 h 887"/>
                          </a:gdLst>
                          <a:ahLst/>
                          <a:cxnLst>
                            <a:cxn ang="0">
                              <a:pos x="372052" y="244729"/>
                            </a:cxn>
                            <a:cxn ang="0">
                              <a:pos x="348727" y="222533"/>
                            </a:cxn>
                            <a:cxn ang="0">
                              <a:pos x="121173" y="222533"/>
                            </a:cxn>
                            <a:cxn ang="0">
                              <a:pos x="98986" y="245298"/>
                            </a:cxn>
                            <a:cxn ang="0">
                              <a:pos x="121173" y="268064"/>
                            </a:cxn>
                            <a:cxn ang="0">
                              <a:pos x="349296" y="268064"/>
                            </a:cxn>
                            <a:cxn ang="0">
                              <a:pos x="372052" y="245298"/>
                            </a:cxn>
                            <a:cxn ang="0">
                              <a:pos x="372052" y="244729"/>
                            </a:cxn>
                            <a:cxn ang="0">
                              <a:pos x="182612" y="67727"/>
                            </a:cxn>
                            <a:cxn ang="0">
                              <a:pos x="288425" y="67727"/>
                            </a:cxn>
                            <a:cxn ang="0">
                              <a:pos x="318007" y="34148"/>
                            </a:cxn>
                            <a:cxn ang="0">
                              <a:pos x="287856" y="0"/>
                            </a:cxn>
                            <a:cxn ang="0">
                              <a:pos x="182612" y="0"/>
                            </a:cxn>
                            <a:cxn ang="0">
                              <a:pos x="152462" y="34148"/>
                            </a:cxn>
                            <a:cxn ang="0">
                              <a:pos x="182612" y="67727"/>
                            </a:cxn>
                            <a:cxn ang="0">
                              <a:pos x="349296" y="137731"/>
                            </a:cxn>
                            <a:cxn ang="0">
                              <a:pos x="121173" y="137731"/>
                            </a:cxn>
                            <a:cxn ang="0">
                              <a:pos x="98986" y="160497"/>
                            </a:cxn>
                            <a:cxn ang="0">
                              <a:pos x="121173" y="183262"/>
                            </a:cxn>
                            <a:cxn ang="0">
                              <a:pos x="349296" y="183262"/>
                            </a:cxn>
                            <a:cxn ang="0">
                              <a:pos x="372052" y="160497"/>
                            </a:cxn>
                            <a:cxn ang="0">
                              <a:pos x="349296" y="137731"/>
                            </a:cxn>
                            <a:cxn ang="0">
                              <a:pos x="348727" y="314733"/>
                            </a:cxn>
                            <a:cxn ang="0">
                              <a:pos x="121173" y="314733"/>
                            </a:cxn>
                            <a:cxn ang="0">
                              <a:pos x="98986" y="337499"/>
                            </a:cxn>
                            <a:cxn ang="0">
                              <a:pos x="121173" y="360264"/>
                            </a:cxn>
                            <a:cxn ang="0">
                              <a:pos x="349296" y="360264"/>
                            </a:cxn>
                            <a:cxn ang="0">
                              <a:pos x="372052" y="337499"/>
                            </a:cxn>
                            <a:cxn ang="0">
                              <a:pos x="372052" y="336929"/>
                            </a:cxn>
                            <a:cxn ang="0">
                              <a:pos x="348727" y="314733"/>
                            </a:cxn>
                            <a:cxn ang="0">
                              <a:pos x="452265" y="35287"/>
                            </a:cxn>
                            <a:cxn ang="0">
                              <a:pos x="402203" y="14798"/>
                            </a:cxn>
                            <a:cxn ang="0">
                              <a:pos x="372052" y="14798"/>
                            </a:cxn>
                            <a:cxn ang="0">
                              <a:pos x="346452" y="35856"/>
                            </a:cxn>
                            <a:cxn ang="0">
                              <a:pos x="372052" y="59759"/>
                            </a:cxn>
                            <a:cxn ang="0">
                              <a:pos x="402203" y="59759"/>
                            </a:cxn>
                            <a:cxn ang="0">
                              <a:pos x="425527" y="83663"/>
                            </a:cxn>
                            <a:cxn ang="0">
                              <a:pos x="425527" y="436528"/>
                            </a:cxn>
                            <a:cxn ang="0">
                              <a:pos x="402203" y="459863"/>
                            </a:cxn>
                            <a:cxn ang="0">
                              <a:pos x="75662" y="459863"/>
                            </a:cxn>
                            <a:cxn ang="0">
                              <a:pos x="44373" y="436528"/>
                            </a:cxn>
                            <a:cxn ang="0">
                              <a:pos x="44373" y="83663"/>
                            </a:cxn>
                            <a:cxn ang="0">
                              <a:pos x="67697" y="59759"/>
                            </a:cxn>
                            <a:cxn ang="0">
                              <a:pos x="105813" y="59759"/>
                            </a:cxn>
                            <a:cxn ang="0">
                              <a:pos x="124586" y="35856"/>
                            </a:cxn>
                            <a:cxn ang="0">
                              <a:pos x="105813" y="14798"/>
                            </a:cxn>
                            <a:cxn ang="0">
                              <a:pos x="67697" y="14798"/>
                            </a:cxn>
                            <a:cxn ang="0">
                              <a:pos x="0" y="84232"/>
                            </a:cxn>
                            <a:cxn ang="0">
                              <a:pos x="0" y="433114"/>
                            </a:cxn>
                            <a:cxn ang="0">
                              <a:pos x="71111" y="504825"/>
                            </a:cxn>
                            <a:cxn ang="0">
                              <a:pos x="398789" y="504825"/>
                            </a:cxn>
                            <a:cxn ang="0">
                              <a:pos x="469900" y="433114"/>
                            </a:cxn>
                            <a:cxn ang="0">
                              <a:pos x="469900" y="84232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</a:cxnLst>
                          <a:rect l="txL" t="txT" r="txR" b="txB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308.8pt;margin-top:16.25pt;height:14.15pt;width:13.15pt;z-index:251672576;mso-width-relative:page;mso-height-relative:page;" fillcolor="#FFFFFF" filled="t" stroked="f" coordsize="826,887" o:gfxdata="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372052,244729;348727,222533;121173,222533;98986,245298;121173,268064;349296,268064;372052,245298;372052,244729;182612,67727;288425,67727;318007,34148;287856,0;182612,0;152462,34148;182612,67727;349296,137731;121173,137731;98986,160497;121173,183262;349296,183262;372052,160497;349296,137731;348727,314733;121173,314733;98986,337499;121173,360264;349296,360264;372052,337499;372052,336929;348727,314733;452265,35287;402203,14798;372052,14798;346452,35856;372052,59759;402203,59759;425527,83663;425527,436528;402203,459863;75662,459863;44373,436528;44373,83663;67697,59759;105813,59759;124586,35856;105813,14798;67697,14798;0,84232;0,433114;71111,504825;398789,504825;469900,433114;469900,84232;452265,35287;452265,35287;452265,3528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58420</wp:posOffset>
                </wp:positionV>
                <wp:extent cx="1967230" cy="80454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  <w:t>1994.05.15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  <w:t>上海市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5.2pt;margin-top:4.6pt;height:63.35pt;width:154.9pt;z-index:251673600;mso-width-relative:page;mso-height-relative:page;" filled="f" stroked="f" coordsize="21600,21600" o:gfxdata="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A+JxdcAAAAJAQAADwAAAAAAAAABACAAAAAiAAAAZHJzL2Rvd25yZXYueG1sUEsB&#10;AhQAFAAAAAgAh07iQOqq4B/2AQAAxgMAAA4AAAAAAAAAAQAgAAAAJgEAAGRycy9lMm9Eb2MueG1s&#10;UEsFBgAAAAAGAAYAWQEAAI4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  <w:t>1994.05.15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506730</wp:posOffset>
                </wp:positionV>
                <wp:extent cx="179705" cy="215900"/>
                <wp:effectExtent l="0" t="0" r="10795" b="12700"/>
                <wp:wrapNone/>
                <wp:docPr id="19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08.25pt;margin-top:39.9pt;height:17pt;width:14.15pt;z-index:251669504;mso-width-relative:page;mso-height-relative:page;" fillcolor="#FFFFFF" filled="t" stroked="f" coordsize="82,109" o:gfxdata="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zDcgb2AAAAAoBAAAPAAAAAAAAAAEAIAAAACIAAABkcnMvZG93bnJldi54bWxQSwECFAAUAAAA&#10;CACHTuJAFJDP+AsDAADUCQAADgAAAAAAAAABACAAAAAnAQAAZHJzL2Uyb0RvYy54bWxQSwUGAAAA&#10;AAYABgBZAQAApAYAAAAA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76835</wp:posOffset>
                </wp:positionV>
                <wp:extent cx="179705" cy="180975"/>
                <wp:effectExtent l="0" t="0" r="10795" b="9525"/>
                <wp:wrapNone/>
                <wp:docPr id="21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47.85pt;margin-top:6.05pt;height:14.25pt;width:14.15pt;z-index:251671552;mso-width-relative:page;mso-height-relative:page;" fillcolor="#FFFFFF" filled="t" stroked="f" coordsize="60,60" o:gfxdata="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BPKU42AAAAAkBAAAP&#10;AAAAAAAAAAEAIAAAACIAAABkcnMvZG93bnJldi54bWxQSwECFAAUAAAACACHTuJAuj+yVfwCAACL&#10;CQAADgAAAAAAAAABACAAAAAnAQAAZHJzL2Uyb0RvYy54bWxQSwUGAAAAAAYABgBZAQAAlQ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92075</wp:posOffset>
                </wp:positionV>
                <wp:extent cx="202565" cy="144145"/>
                <wp:effectExtent l="0" t="0" r="6985" b="8255"/>
                <wp:wrapNone/>
                <wp:docPr id="20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02565" cy="144145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3092" y="64834"/>
                            </a:cxn>
                            <a:cxn ang="0">
                              <a:pos x="0" y="40135"/>
                            </a:cxn>
                            <a:cxn ang="0">
                              <a:pos x="43285" y="0"/>
                            </a:cxn>
                            <a:cxn ang="0">
                              <a:pos x="698750" y="9262"/>
                            </a:cxn>
                            <a:cxn ang="0">
                              <a:pos x="708025" y="55572"/>
                            </a:cxn>
                            <a:cxn ang="0">
                              <a:pos x="695658" y="77184"/>
                            </a:cxn>
                            <a:cxn ang="0">
                              <a:pos x="367926" y="262424"/>
                            </a:cxn>
                            <a:cxn ang="0">
                              <a:pos x="321548" y="253162"/>
                            </a:cxn>
                            <a:cxn ang="0">
                              <a:pos x="272079" y="225376"/>
                            </a:cxn>
                            <a:cxn ang="0">
                              <a:pos x="166958" y="163629"/>
                            </a:cxn>
                            <a:cxn ang="0">
                              <a:pos x="677107" y="138930"/>
                            </a:cxn>
                            <a:cxn ang="0">
                              <a:pos x="708025" y="142018"/>
                            </a:cxn>
                            <a:cxn ang="0">
                              <a:pos x="701841" y="466189"/>
                            </a:cxn>
                            <a:cxn ang="0">
                              <a:pos x="658556" y="500150"/>
                            </a:cxn>
                            <a:cxn ang="0">
                              <a:pos x="89663" y="503237"/>
                            </a:cxn>
                            <a:cxn ang="0">
                              <a:pos x="18551" y="478538"/>
                            </a:cxn>
                            <a:cxn ang="0">
                              <a:pos x="0" y="419879"/>
                            </a:cxn>
                            <a:cxn ang="0">
                              <a:pos x="6184" y="129668"/>
                            </a:cxn>
                            <a:cxn ang="0">
                              <a:pos x="52561" y="151280"/>
                            </a:cxn>
                            <a:cxn ang="0">
                              <a:pos x="136040" y="203765"/>
                            </a:cxn>
                            <a:cxn ang="0">
                              <a:pos x="170050" y="231551"/>
                            </a:cxn>
                            <a:cxn ang="0">
                              <a:pos x="154591" y="265512"/>
                            </a:cxn>
                            <a:cxn ang="0">
                              <a:pos x="129856" y="317996"/>
                            </a:cxn>
                            <a:cxn ang="0">
                              <a:pos x="117489" y="345782"/>
                            </a:cxn>
                            <a:cxn ang="0">
                              <a:pos x="129856" y="351957"/>
                            </a:cxn>
                            <a:cxn ang="0">
                              <a:pos x="148407" y="333433"/>
                            </a:cxn>
                            <a:cxn ang="0">
                              <a:pos x="191692" y="287123"/>
                            </a:cxn>
                            <a:cxn ang="0">
                              <a:pos x="216427" y="262424"/>
                            </a:cxn>
                            <a:cxn ang="0">
                              <a:pos x="247345" y="271686"/>
                            </a:cxn>
                            <a:cxn ang="0">
                              <a:pos x="299906" y="305647"/>
                            </a:cxn>
                            <a:cxn ang="0">
                              <a:pos x="340099" y="327258"/>
                            </a:cxn>
                            <a:cxn ang="0">
                              <a:pos x="377201" y="324171"/>
                            </a:cxn>
                            <a:cxn ang="0">
                              <a:pos x="405027" y="308734"/>
                            </a:cxn>
                            <a:cxn ang="0">
                              <a:pos x="460680" y="274774"/>
                            </a:cxn>
                            <a:cxn ang="0">
                              <a:pos x="494690" y="259337"/>
                            </a:cxn>
                            <a:cxn ang="0">
                              <a:pos x="519424" y="280948"/>
                            </a:cxn>
                            <a:cxn ang="0">
                              <a:pos x="559618" y="330346"/>
                            </a:cxn>
                            <a:cxn ang="0">
                              <a:pos x="581261" y="351957"/>
                            </a:cxn>
                            <a:cxn ang="0">
                              <a:pos x="593628" y="342695"/>
                            </a:cxn>
                            <a:cxn ang="0">
                              <a:pos x="584353" y="317996"/>
                            </a:cxn>
                            <a:cxn ang="0">
                              <a:pos x="562710" y="265512"/>
                            </a:cxn>
                            <a:cxn ang="0">
                              <a:pos x="547251" y="225376"/>
                            </a:cxn>
                            <a:cxn ang="0">
                              <a:pos x="575077" y="203765"/>
                            </a:cxn>
                            <a:cxn ang="0">
                              <a:pos x="652372" y="154367"/>
                            </a:cxn>
                            <a:cxn ang="0">
                              <a:pos x="677107" y="138930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46.95pt;margin-top:7.25pt;height:11.35pt;width:15.95pt;z-index:251670528;mso-width-relative:page;mso-height-relative:page;" fillcolor="#FFFFFF" filled="t" stroked="f" coordsize="229,163" o:gfxdata="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23495</wp:posOffset>
                </wp:positionV>
                <wp:extent cx="4211955" cy="0"/>
                <wp:effectExtent l="0" t="0" r="0" b="0"/>
                <wp:wrapNone/>
                <wp:docPr id="25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9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3E4F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2" o:spid="_x0000_s1026" o:spt="32" type="#_x0000_t32" style="position:absolute;left:0pt;flip:y;margin-left:32.9pt;margin-top:1.85pt;height:0pt;width:331.65pt;z-index:251675648;mso-width-relative:page;mso-height-relative:page;" filled="f" stroked="t" coordsize="21600,21600" o:gfxdata="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jlf0/1AAAAAYB&#10;AAAPAAAAAAAAAAEAIAAAACIAAABkcnMvZG93bnJldi54bWxQSwECFAAUAAAACACHTuJA7yn8gOYB&#10;AAChAwAADgAAAAAAAAABACAAAAAjAQAAZHJzL2Uyb0RvYy54bWxQSwUGAAAAAAYABgBZAQAAewUA&#10;AAAA&#10;">
                <v:fill on="f" focussize="0,0"/>
                <v:stroke color="#323E4F" joinstyle="round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50800</wp:posOffset>
                </wp:positionV>
                <wp:extent cx="4211955" cy="0"/>
                <wp:effectExtent l="0" t="0" r="0" b="0"/>
                <wp:wrapNone/>
                <wp:docPr id="26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9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3E4F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3" o:spid="_x0000_s1026" o:spt="32" type="#_x0000_t32" style="position:absolute;left:0pt;flip:y;margin-left:32.9pt;margin-top:4pt;height:0pt;width:331.65pt;z-index:251676672;mso-width-relative:page;mso-height-relative:page;" filled="f" stroked="t" coordsize="21600,21600" o:gfxdata="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siuFDUAAAA&#10;BgEAAA8AAAAAAAAAAQAgAAAAIgAAAGRycy9kb3ducmV2LnhtbFBLAQIUABQAAAAIAIdO4kDzzHQH&#10;6AEAAKEDAAAOAAAAAAAAAAEAIAAAACMBAABkcnMvZTJvRG9jLnhtbFBLBQYAAAAABgAGAFkBAAB9&#10;BQAAAAA=&#10;">
                <v:fill on="f" focussize="0,0"/>
                <v:stroke color="#323E4F" joinstyle="round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398145</wp:posOffset>
                </wp:positionV>
                <wp:extent cx="6659880" cy="62611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机械设计自动化专业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获2014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学年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校一等奖学金，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2~2013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学年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国家奖学金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6.65pt;margin-top:31.35pt;height:49.3pt;width:524.4pt;z-index:251660288;mso-width-relative:page;mso-height-relative:page;" filled="f" stroked="f" coordsize="21600,21600" o:gfxdata="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SSlcZ1wAAAAoBAAAPAAAA&#10;AAAAAAEAIAAAACIAAABkcnMvZG93bnJldi54bWxQSwECFAAUAAAACACHTuJA1+0Op6QBAAAY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.07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机械设计自动化专业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本科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获2014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~2015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学年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校一等奖学金，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2~2013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学年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国家奖学金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19685</wp:posOffset>
            </wp:positionV>
            <wp:extent cx="360045" cy="370205"/>
            <wp:effectExtent l="0" t="0" r="1905" b="10795"/>
            <wp:wrapNone/>
            <wp:docPr id="28" name="图片 118" descr="033ce36af305063d9b9cc0c43ddec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8" descr="033ce36af305063d9b9cc0c43ddec61d"/>
                    <pic:cNvPicPr>
                      <a:picLocks noChangeAspect="1"/>
                    </pic:cNvPicPr>
                  </pic:nvPicPr>
                  <pic:blipFill>
                    <a:blip r:embed="rId5"/>
                    <a:srcRect l="14354" t="16080" r="15607" b="117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12065</wp:posOffset>
                </wp:positionV>
                <wp:extent cx="1970405" cy="36004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教育背景/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oundrect id="文本框 11" o:spid="_x0000_s1026" o:spt="2" style="position:absolute;left:0pt;margin-left:61.15pt;margin-top:0.95pt;height:28.35pt;width:155.15pt;z-index:251662336;mso-width-relative:page;mso-height-relative:page;" filled="f" stroked="f" coordsize="21600,21600" arcsize="0.166666666666667" o:gfxdata="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eQKHtcAAAAIAQAADwAAAAAAAAABACAAAAAiAAAAZHJzL2Rv&#10;d25yZXYueG1sUEsBAhQAFAAAAAgAh07iQEYmOIjJAQAAcw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教育背景/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117475</wp:posOffset>
            </wp:positionV>
            <wp:extent cx="360045" cy="370205"/>
            <wp:effectExtent l="0" t="0" r="1905" b="10795"/>
            <wp:wrapNone/>
            <wp:docPr id="30" name="图片 120" descr="033ce36af305063d9b9cc0c43ddec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0" descr="033ce36af305063d9b9cc0c43ddec61d"/>
                    <pic:cNvPicPr>
                      <a:picLocks noChangeAspect="1"/>
                    </pic:cNvPicPr>
                  </pic:nvPicPr>
                  <pic:blipFill>
                    <a:blip r:embed="rId5"/>
                    <a:srcRect l="14354" t="16080" r="15607" b="117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136525</wp:posOffset>
                </wp:positionV>
                <wp:extent cx="2569845" cy="351155"/>
                <wp:effectExtent l="0" t="0" r="0" b="0"/>
                <wp:wrapNone/>
                <wp:docPr id="1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periences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61.15pt;margin-top:10.75pt;height:27.65pt;width:202.35pt;z-index:251665408;mso-width-relative:page;mso-height-relative:page;" filled="f" stroked="f" coordsize="21600,21600" o:gfxdata="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fx4NLWAAAACQEAAA8AAAAA&#10;AAAAAQAgAAAAIgAAAGRycy9kb3ducmV2LnhtbFBLAQIUABQAAAAIAIdO4kCCgFxjpAEAABk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periences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518160</wp:posOffset>
                </wp:positionV>
                <wp:extent cx="6659880" cy="3649980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3649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     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机器人限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机械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工程师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负责项目机械方案规划与架构，机械设计工作分解与汇总；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负责项目机械设计优化；负责项目机械设计评审；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负责项目BOM、图纸等文件完善；负责项目输出资料的编制、更改、整理更新、归档；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负责生产线体的工艺流程整合，方案概念设计，可行性和风险评估，输出可行的方案制造图和制造成本，及控制制造成本；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输出项目集成的实施加工2D和3D图，并出具装配图及技术文件。并指导及参与设计小组的设计任务，负责与其它部门或客户在技术方面的协调与沟通工作。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3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上海XXX通用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汽车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机械工程师助理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负责机械工程师提供的solidworks零部件工程图纸绘制(主要工作)；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衔接机械工程师和生产部门的技术交流；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理解机械工程师的总装模型，协助产品装配；负责对机械产品的工艺总结，协助完善机械产品设计；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产品相关技术资料、产品专利的填写、完善；产品研发、生产、售后相关技术问题指导、支持。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6.65pt;margin-top:40.8pt;height:287.4pt;width:524.4pt;z-index:251661312;mso-width-relative:page;mso-height-relative:page;" filled="f" stroked="f" coordsize="21600,21600" o:gfxdata="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dvwzs2wAAAAoBAAAPAAAAAAAAAAEA&#10;IAAAACIAAABkcnMvZG93bnJldi54bWxQSwECFAAUAAAACACHTuJA7FlvLJoBAAAMAwAADgAAAAAA&#10;AAABACAAAAAq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     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机器人限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机械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工程师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负责项目机械方案规划与架构，机械设计工作分解与汇总；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负责项目机械设计优化；负责项目机械设计评审；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负责项目BOM、图纸等文件完善；负责项目输出资料的编制、更改、整理更新、归档；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负责生产线体的工艺流程整合，方案概念设计，可行性和风险评估，输出可行的方案制造图和制造成本，及控制制造成本；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输出项目集成的实施加工2D和3D图，并出具装配图及技术文件。并指导及参与设计小组的设计任务，负责与其它部门或客户在技术方面的协调与沟通工作。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3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上海XXX通用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汽车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机械工程师助理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负责机械工程师提供的solidworks零部件工程图纸绘制(主要工作)；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衔接机械工程师和生产部门的技术交流；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理解机械工程师的总装模型，协助产品装配；负责对机械产品的工艺总结，协助完善机械产品设计；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产品相关技术资料、产品专利的填写、完善；产品研发、生产、售后相关技术问题指导、支持。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8391525</wp:posOffset>
                </wp:positionV>
                <wp:extent cx="4276725" cy="362585"/>
                <wp:effectExtent l="0" t="0" r="9525" b="1841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9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11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0pt;margin-top:660.75pt;height:28.55pt;width:336.75pt;z-index:251663360;mso-width-relative:page;mso-height-relative:page;" coordsize="4276725,362585" o:gfxdata="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AN6DK12wAAAAwBAAAPAAAA&#10;AAAAAAEAIAAAACIAAABkcnMvZG93bnJldi54bWxQSwECFAAUAAAACACHTuJAEn43ok0GAADGFgAA&#10;DgAAAAAAAAABACAAAAAqAQAAZHJzL2Uyb0RvYy54bWxQSwUGAAAAAAYABgBZAQAA6QkAAAAA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ZV8l17wAAADb&#10;AAAADwAAAGRycy9kb3ducmV2LnhtbEVPTWvCQBC9F/oflhG81U1qCSG6ehBKPYi0Wuh1yI7ZaHY2&#10;ZNck+uvdQqG3ebzPWa5H24ieOl87VpDOEhDEpdM1Vwq+j+8vOQgfkDU2jknBjTysV89PSyy0G/iL&#10;+kOoRAxhX6ACE0JbSOlLQxb9zLXEkTu5zmKIsKuk7nCI4baRr0mSSYs1xwaDLW0MlZfD1SrY3PcX&#10;fd65n93bPfvMxo/8Os9LpaaTNFmACDSGf/Gfe6vj/BR+f4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Jd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Q/R3iLsAAADb&#10;AAAADwAAAGRycy9kb3ducmV2LnhtbEVPTWsCMRC9F/ofwhS81SSVLbIaPYiFHkSo9eJt3Iy7i5vJ&#10;mqSr/fdNQfA2j/c58+XNdWKgEFvPBvRYgSCuvG25NrD//nidgogJ2WLnmQz8UoTl4vlpjqX1V/6i&#10;YZdqkUM4lmigSakvpYxVQw7j2PfEmTv54DBlGGppA15zuOvkm1Lv0mHLuaHBnlYNVefdjzOwvQxx&#10;o/Q6bCfToi2Ko+4PtTZm9KLVDESiW3qI7+5Pm+dP4P+Xf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R3iLsAAADb&#10;AAAADwAAAAAAAAABACAAAAAiAAAAZHJzL2Rvd25yZXYueG1sUEsBAhQAFAAAAAgAh07iQDMvBZ47&#10;AAAAOQAAABAAAAAAAAAAAQAgAAAACgEAAGRycy9zaGFwZXhtbC54bWxQSwUGAAAAAAYABgBbAQAA&#10;tAMAAAAA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D8M/RbUAAADb&#10;AAAADwAAAGRycy9kb3ducmV2LnhtbEVPSwrCMBDdC94hjOBGNK2LItUooghu/eB6aMa22kxKE1v1&#10;9EYQ3M3jfWexeppKtNS40rKCeBKBIM6sLjlXcD7txjMQziNrrCyTghc5WC37vQWm2nZ8oPbocxFC&#10;2KWooPC+TqV0WUEG3cTWxIG72sagD7DJpW6wC+GmktMoSqTBkkNDgTVtCsrux4dR4OIk0Vsqz5t2&#10;RLfTy3Xry7tTajiIozkIT0//F//cex3mT+H7Szh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8M/Rb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23495</wp:posOffset>
            </wp:positionV>
            <wp:extent cx="360045" cy="370205"/>
            <wp:effectExtent l="0" t="0" r="1905" b="10795"/>
            <wp:wrapNone/>
            <wp:docPr id="31" name="图片 121" descr="033ce36af305063d9b9cc0c43ddec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1" descr="033ce36af305063d9b9cc0c43ddec61d"/>
                    <pic:cNvPicPr>
                      <a:picLocks noChangeAspect="1"/>
                    </pic:cNvPicPr>
                  </pic:nvPicPr>
                  <pic:blipFill>
                    <a:blip r:embed="rId5"/>
                    <a:srcRect l="14354" t="16080" r="15607" b="117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36830</wp:posOffset>
                </wp:positionV>
                <wp:extent cx="1593215" cy="351155"/>
                <wp:effectExtent l="0" t="0" r="0" b="0"/>
                <wp:wrapNone/>
                <wp:docPr id="1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掌握技能/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k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ills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61.15pt;margin-top:2.9pt;height:27.65pt;width:125.45pt;z-index:251666432;mso-width-relative:page;mso-height-relative:page;" filled="f" stroked="f" coordsize="21600,21600" o:gfxdata="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tyA+NUAAAAIAQAADwAAAAAA&#10;AAABACAAAAAiAAAAZHJzL2Rvd25yZXYueG1sUEsBAhQAFAAAAAgAh07iQJIHUZ6kAQAAGQMAAA4A&#10;AAAAAAAAAQAgAAAAJ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掌握技能/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k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92075</wp:posOffset>
                </wp:positionV>
                <wp:extent cx="6659880" cy="1485265"/>
                <wp:effectExtent l="0" t="0" r="0" b="0"/>
                <wp:wrapNone/>
                <wp:docPr id="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48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从事机械设计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年以上；具备单独完成项目开发设计的能力；熟悉机械原理，机械基础知识扎实；如机械设计原理、理论力学、材料力学、机械制图原理、传动过程控制等；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精通计算机辅助设计；熟悉CAD、Slidworks或其他三维软件设计；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工作认真负责，严谨细致，良好的逻辑思维能力，学习能力强；良好的人际沟通能力，善于团队合作。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6.65pt;margin-top:7.25pt;height:116.95pt;width:524.4pt;z-index:-251652096;mso-width-relative:page;mso-height-relative:page;" filled="f" stroked="f" coordsize="21600,21600" o:gfxdata="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bFzMNcAAAAKAQAADwAA&#10;AAAAAAABACAAAAAiAAAAZHJzL2Rvd25yZXYueG1sUEsBAhQAFAAAAAgAh07iQHn3zXC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从事机械设计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年以上；具备单独完成项目开发设计的能力；熟悉机械原理，机械基础知识扎实；如机械设计原理、理论力学、材料力学、机械制图原理、传动过程控制等；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精通计算机辅助设计；熟悉CAD、Slidworks或其他三维软件设计；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工作认真负责，严谨细致，良好的逻辑思维能力，学习能力强；良好的人际沟通能力，善于团队合作。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eastAsia"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2ED"/>
    <w:multiLevelType w:val="multilevel"/>
    <w:tmpl w:val="137762E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25ABA"/>
    <w:rsid w:val="00020CE6"/>
    <w:rsid w:val="00030B24"/>
    <w:rsid w:val="0003398C"/>
    <w:rsid w:val="00035334"/>
    <w:rsid w:val="002442F3"/>
    <w:rsid w:val="00272C78"/>
    <w:rsid w:val="00285541"/>
    <w:rsid w:val="0028668E"/>
    <w:rsid w:val="002D3778"/>
    <w:rsid w:val="002F1240"/>
    <w:rsid w:val="00310396"/>
    <w:rsid w:val="0035100A"/>
    <w:rsid w:val="003D6BD9"/>
    <w:rsid w:val="003E1253"/>
    <w:rsid w:val="00434754"/>
    <w:rsid w:val="004721DB"/>
    <w:rsid w:val="004C7048"/>
    <w:rsid w:val="004D7CC6"/>
    <w:rsid w:val="00517596"/>
    <w:rsid w:val="00525EC7"/>
    <w:rsid w:val="005925DD"/>
    <w:rsid w:val="005B4C10"/>
    <w:rsid w:val="006129FA"/>
    <w:rsid w:val="00683A18"/>
    <w:rsid w:val="006970DA"/>
    <w:rsid w:val="006F2DB4"/>
    <w:rsid w:val="007079EC"/>
    <w:rsid w:val="00780A66"/>
    <w:rsid w:val="00806B63"/>
    <w:rsid w:val="00845B5A"/>
    <w:rsid w:val="00856B46"/>
    <w:rsid w:val="008A084B"/>
    <w:rsid w:val="008C0D48"/>
    <w:rsid w:val="008C2598"/>
    <w:rsid w:val="00904E25"/>
    <w:rsid w:val="00940356"/>
    <w:rsid w:val="00A51A48"/>
    <w:rsid w:val="00A80E94"/>
    <w:rsid w:val="00AB1C0F"/>
    <w:rsid w:val="00AC5EFA"/>
    <w:rsid w:val="00B01AE1"/>
    <w:rsid w:val="00B33BE5"/>
    <w:rsid w:val="00B46CC4"/>
    <w:rsid w:val="00BC424C"/>
    <w:rsid w:val="00BE3D5F"/>
    <w:rsid w:val="00C16937"/>
    <w:rsid w:val="00C3537F"/>
    <w:rsid w:val="00C63BB0"/>
    <w:rsid w:val="00C74D06"/>
    <w:rsid w:val="00CA56FB"/>
    <w:rsid w:val="00CB287B"/>
    <w:rsid w:val="00CD370D"/>
    <w:rsid w:val="00CD402F"/>
    <w:rsid w:val="00CD491D"/>
    <w:rsid w:val="00DA4CB5"/>
    <w:rsid w:val="00DC61E2"/>
    <w:rsid w:val="00DF4B8E"/>
    <w:rsid w:val="00E46006"/>
    <w:rsid w:val="00F5460E"/>
    <w:rsid w:val="00F61CD9"/>
    <w:rsid w:val="00FC7638"/>
    <w:rsid w:val="18954769"/>
    <w:rsid w:val="20BD721E"/>
    <w:rsid w:val="30213D29"/>
    <w:rsid w:val="4FF0602A"/>
    <w:rsid w:val="63F25ABA"/>
    <w:rsid w:val="6D5350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Desktop\&#20013;&#25991;\6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62.dotx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2018-06-29T13:53:00Z</dcterms:created>
  <dc:creator>雍员睿</dc:creator>
  <cp:lastModifiedBy>雍员睿</cp:lastModifiedBy>
  <dcterms:modified xsi:type="dcterms:W3CDTF">2018-06-29T13:57:30Z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